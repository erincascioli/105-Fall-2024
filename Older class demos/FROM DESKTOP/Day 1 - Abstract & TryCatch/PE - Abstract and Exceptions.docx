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7A7" w:rsidRPr="008B6AFB" w:rsidRDefault="00F67913">
      <w:pPr>
        <w:pStyle w:val="Heading1"/>
        <w:jc w:val="center"/>
        <w:rPr>
          <w:rFonts w:ascii="Helvetica" w:hAnsi="Helvetica"/>
        </w:rPr>
      </w:pPr>
      <w:r>
        <w:rPr>
          <w:noProof/>
        </w:rPr>
        <w:drawing>
          <wp:anchor distT="0" distB="0" distL="114300" distR="114300" simplePos="0" relativeHeight="251655680" behindDoc="0" locked="0" layoutInCell="1" allowOverlap="1" wp14:anchorId="0D502136" wp14:editId="5616D8BA">
            <wp:simplePos x="0" y="0"/>
            <wp:positionH relativeFrom="column">
              <wp:posOffset>3855720</wp:posOffset>
            </wp:positionH>
            <wp:positionV relativeFrom="paragraph">
              <wp:posOffset>6985</wp:posOffset>
            </wp:positionV>
            <wp:extent cx="1104900" cy="1021080"/>
            <wp:effectExtent l="0" t="0" r="0" b="7620"/>
            <wp:wrapSquare wrapText="bothSides"/>
            <wp:docPr id="2" name="Picture 2" descr="Snowflake Juven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nowflake Juvenile"/>
                    <pic:cNvPicPr>
                      <a:picLocks noChangeAspect="1" noChangeArrowheads="1"/>
                    </pic:cNvPicPr>
                  </pic:nvPicPr>
                  <pic:blipFill rotWithShape="1">
                    <a:blip r:embed="rId7">
                      <a:extLst>
                        <a:ext uri="{28A0092B-C50C-407E-A947-70E740481C1C}">
                          <a14:useLocalDpi xmlns:a14="http://schemas.microsoft.com/office/drawing/2010/main" val="0"/>
                        </a:ext>
                      </a:extLst>
                    </a:blip>
                    <a:srcRect l="8393" t="17070" r="9104" b="6686"/>
                    <a:stretch/>
                  </pic:blipFill>
                  <pic:spPr bwMode="auto">
                    <a:xfrm flipH="1">
                      <a:off x="0" y="0"/>
                      <a:ext cx="1104900" cy="10210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848" behindDoc="0" locked="0" layoutInCell="1" allowOverlap="1" wp14:anchorId="38E77115" wp14:editId="21EA1636">
            <wp:simplePos x="0" y="0"/>
            <wp:positionH relativeFrom="column">
              <wp:posOffset>4905375</wp:posOffset>
            </wp:positionH>
            <wp:positionV relativeFrom="paragraph">
              <wp:posOffset>34290</wp:posOffset>
            </wp:positionV>
            <wp:extent cx="921385" cy="921385"/>
            <wp:effectExtent l="0" t="0" r="0" b="0"/>
            <wp:wrapSquare wrapText="bothSides"/>
            <wp:docPr id="1" name="Picture 1" descr="http://vignette4.wikia.nocookie.net/dragon-story/images/0/0a/Fire_Juvenile.png/revision/latest?cb=201205181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gnette4.wikia.nocookie.net/dragon-story/images/0/0a/Fire_Juvenile.png/revision/latest?cb=201205181637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1385"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9B0DD3">
        <w:rPr>
          <w:rFonts w:ascii="Helvetica" w:hAnsi="Helvetica"/>
        </w:rPr>
        <w:t>GDAPS1</w:t>
      </w:r>
      <w:r w:rsidR="00A577A7" w:rsidRPr="008B6AFB">
        <w:rPr>
          <w:rFonts w:ascii="Helvetica" w:hAnsi="Helvetica"/>
        </w:rPr>
        <w:t xml:space="preserve"> </w:t>
      </w:r>
      <w:r w:rsidR="004C312B">
        <w:rPr>
          <w:rFonts w:ascii="Helvetica" w:hAnsi="Helvetica"/>
        </w:rPr>
        <w:t>– Practice</w:t>
      </w:r>
      <w:r w:rsidR="00A577A7" w:rsidRPr="008B6AFB">
        <w:rPr>
          <w:rFonts w:ascii="Helvetica" w:hAnsi="Helvetica"/>
        </w:rPr>
        <w:t xml:space="preserve"> Exercise</w:t>
      </w:r>
      <w:r>
        <w:rPr>
          <w:rFonts w:ascii="Helvetica" w:hAnsi="Helvetica"/>
        </w:rPr>
        <w:t xml:space="preserve"> </w:t>
      </w:r>
    </w:p>
    <w:p w:rsidR="00A577A7" w:rsidRPr="008B6AFB" w:rsidRDefault="00F04C42" w:rsidP="00A271A4">
      <w:pPr>
        <w:pStyle w:val="Heading1"/>
        <w:jc w:val="center"/>
        <w:rPr>
          <w:rFonts w:ascii="Helvetica" w:hAnsi="Helvetica"/>
        </w:rPr>
      </w:pPr>
      <w:r>
        <w:rPr>
          <w:rFonts w:ascii="Helvetica" w:hAnsi="Helvetica"/>
        </w:rPr>
        <w:t>Abstract Classes</w:t>
      </w:r>
    </w:p>
    <w:p w:rsidR="006F0240" w:rsidRDefault="006F0240">
      <w:pPr>
        <w:pStyle w:val="Heading2"/>
      </w:pPr>
    </w:p>
    <w:p w:rsidR="006F0240" w:rsidRDefault="006F0240" w:rsidP="006F0240">
      <w:pPr>
        <w:pStyle w:val="Heading2"/>
      </w:pPr>
      <w:r>
        <w:t xml:space="preserve">NOTE:  </w:t>
      </w:r>
      <w:r>
        <w:t>Tutorial-like PE</w:t>
      </w:r>
    </w:p>
    <w:p w:rsidR="006F0240" w:rsidRDefault="006F0240" w:rsidP="006F0240">
      <w:r>
        <w:t xml:space="preserve">This PE is tutorial-like.  It contains </w:t>
      </w:r>
      <w:r w:rsidR="00D21645">
        <w:t>extensive</w:t>
      </w:r>
      <w:r>
        <w:t xml:space="preserve"> explanation and code snippets</w:t>
      </w:r>
      <w:r w:rsidR="00FF6FDC">
        <w:t xml:space="preserve"> to</w:t>
      </w:r>
      <w:r w:rsidR="00D21645">
        <w:t xml:space="preserve"> help students understand what is happening, why </w:t>
      </w:r>
      <w:r w:rsidR="002E42D7">
        <w:t>the program behaves as such</w:t>
      </w:r>
      <w:r w:rsidR="00D21645">
        <w:t xml:space="preserve">, and how to prevent errors from occurring.  </w:t>
      </w:r>
    </w:p>
    <w:p w:rsidR="00D21645" w:rsidRDefault="00D21645" w:rsidP="006F0240"/>
    <w:p w:rsidR="00D21645" w:rsidRPr="005D4E4C" w:rsidRDefault="00D21645" w:rsidP="006F0240">
      <w:r>
        <w:t xml:space="preserve">Good luck!  </w:t>
      </w:r>
      <w:r>
        <w:sym w:font="Wingdings" w:char="F04A"/>
      </w:r>
    </w:p>
    <w:p w:rsidR="006F0240" w:rsidRDefault="006F0240">
      <w:pPr>
        <w:pStyle w:val="Heading2"/>
      </w:pPr>
    </w:p>
    <w:p w:rsidR="00A577A7" w:rsidRDefault="00A577A7">
      <w:pPr>
        <w:pStyle w:val="Heading2"/>
      </w:pPr>
      <w:r w:rsidRPr="008B6AFB">
        <w:t>Overview</w:t>
      </w:r>
    </w:p>
    <w:p w:rsidR="00A271A4" w:rsidRDefault="009C7C1D" w:rsidP="00A271A4">
      <w:r>
        <w:t xml:space="preserve">Practice with abstract classes, exception handling, </w:t>
      </w:r>
      <w:proofErr w:type="gramStart"/>
      <w:r>
        <w:t>returning</w:t>
      </w:r>
      <w:proofErr w:type="gramEnd"/>
      <w:r>
        <w:t xml:space="preserve"> object instances, and file IO. </w:t>
      </w:r>
    </w:p>
    <w:p w:rsidR="009C7C1D" w:rsidRDefault="009C7C1D" w:rsidP="00A271A4"/>
    <w:p w:rsidR="009C7C1D" w:rsidRDefault="009C7C1D" w:rsidP="009C7C1D">
      <w:pPr>
        <w:pStyle w:val="Heading2"/>
      </w:pPr>
      <w:r>
        <w:t>Details</w:t>
      </w:r>
    </w:p>
    <w:p w:rsidR="009C7C1D" w:rsidRDefault="009C7C1D" w:rsidP="00A271A4">
      <w:r>
        <w:t xml:space="preserve">This practice exercise is broken into 3 sections: one for generating the base classes, another for file reading, and a third for exception handling. </w:t>
      </w:r>
    </w:p>
    <w:p w:rsidR="009C7C1D" w:rsidRDefault="009C7C1D" w:rsidP="00A271A4"/>
    <w:p w:rsidR="009C7C1D" w:rsidRDefault="009C7C1D" w:rsidP="00A271A4">
      <w:r>
        <w:t>Part 1:</w:t>
      </w:r>
    </w:p>
    <w:p w:rsidR="009C7C1D" w:rsidRDefault="009C7C1D" w:rsidP="009C7C1D">
      <w:pPr>
        <w:pStyle w:val="ListParagraph"/>
        <w:numPr>
          <w:ilvl w:val="0"/>
          <w:numId w:val="19"/>
        </w:numPr>
      </w:pPr>
      <w:r>
        <w:t>Create base class</w:t>
      </w:r>
    </w:p>
    <w:p w:rsidR="009C7C1D" w:rsidRDefault="009C7C1D" w:rsidP="009C7C1D">
      <w:pPr>
        <w:pStyle w:val="ListParagraph"/>
        <w:numPr>
          <w:ilvl w:val="0"/>
          <w:numId w:val="19"/>
        </w:numPr>
      </w:pPr>
      <w:r>
        <w:t>Create 2 derived classes</w:t>
      </w:r>
    </w:p>
    <w:p w:rsidR="009C7C1D" w:rsidRDefault="009C7C1D" w:rsidP="009C7C1D">
      <w:pPr>
        <w:pStyle w:val="ListParagraph"/>
        <w:numPr>
          <w:ilvl w:val="0"/>
          <w:numId w:val="19"/>
        </w:numPr>
      </w:pPr>
      <w:r>
        <w:t>Test them in Main</w:t>
      </w:r>
    </w:p>
    <w:p w:rsidR="009C7C1D" w:rsidRDefault="009C7C1D" w:rsidP="009C7C1D">
      <w:pPr>
        <w:pStyle w:val="ListParagraph"/>
      </w:pPr>
    </w:p>
    <w:p w:rsidR="009C7C1D" w:rsidRDefault="009C7C1D" w:rsidP="00A271A4">
      <w:r>
        <w:t>Part 2:</w:t>
      </w:r>
    </w:p>
    <w:p w:rsidR="009C7C1D" w:rsidRDefault="009C7C1D" w:rsidP="009C7C1D">
      <w:pPr>
        <w:pStyle w:val="ListParagraph"/>
        <w:numPr>
          <w:ilvl w:val="0"/>
          <w:numId w:val="20"/>
        </w:numPr>
      </w:pPr>
      <w:r>
        <w:t xml:space="preserve">Create a manager class to handle file reading and </w:t>
      </w:r>
      <w:r w:rsidR="007939CB">
        <w:t xml:space="preserve">hold a List of dragon </w:t>
      </w:r>
      <w:r>
        <w:t xml:space="preserve">instances </w:t>
      </w:r>
    </w:p>
    <w:p w:rsidR="007939CB" w:rsidRDefault="009C7C1D" w:rsidP="009C7C1D">
      <w:pPr>
        <w:pStyle w:val="ListParagraph"/>
        <w:numPr>
          <w:ilvl w:val="0"/>
          <w:numId w:val="20"/>
        </w:numPr>
      </w:pPr>
      <w:r>
        <w:t xml:space="preserve">Create methods to: </w:t>
      </w:r>
    </w:p>
    <w:p w:rsidR="007939CB" w:rsidRDefault="009C7C1D" w:rsidP="007939CB">
      <w:pPr>
        <w:pStyle w:val="ListParagraph"/>
        <w:numPr>
          <w:ilvl w:val="1"/>
          <w:numId w:val="20"/>
        </w:numPr>
      </w:pPr>
      <w:r>
        <w:t>read from a file</w:t>
      </w:r>
      <w:r w:rsidR="007939CB">
        <w:t xml:space="preserve"> and instantiate dragons</w:t>
      </w:r>
    </w:p>
    <w:p w:rsidR="007939CB" w:rsidRDefault="009C7C1D" w:rsidP="007939CB">
      <w:pPr>
        <w:pStyle w:val="ListParagraph"/>
        <w:numPr>
          <w:ilvl w:val="1"/>
          <w:numId w:val="20"/>
        </w:numPr>
      </w:pPr>
      <w:r>
        <w:t>return an instance of a dragon</w:t>
      </w:r>
    </w:p>
    <w:p w:rsidR="009C7C1D" w:rsidRDefault="007939CB" w:rsidP="007939CB">
      <w:pPr>
        <w:pStyle w:val="ListParagraph"/>
        <w:numPr>
          <w:ilvl w:val="1"/>
          <w:numId w:val="20"/>
        </w:numPr>
      </w:pPr>
      <w:r>
        <w:t>print all instances of a Dragon</w:t>
      </w:r>
    </w:p>
    <w:p w:rsidR="009C7C1D" w:rsidRDefault="009C7C1D" w:rsidP="009C7C1D">
      <w:pPr>
        <w:pStyle w:val="ListParagraph"/>
      </w:pPr>
    </w:p>
    <w:p w:rsidR="009C7C1D" w:rsidRDefault="009C7C1D" w:rsidP="00A271A4">
      <w:r>
        <w:t>Part 3:</w:t>
      </w:r>
    </w:p>
    <w:p w:rsidR="007939CB" w:rsidRPr="00A271A4" w:rsidRDefault="007939CB" w:rsidP="007939CB">
      <w:pPr>
        <w:pStyle w:val="ListParagraph"/>
        <w:numPr>
          <w:ilvl w:val="0"/>
          <w:numId w:val="31"/>
        </w:numPr>
      </w:pPr>
      <w:r>
        <w:t>Exception handling with file reading</w:t>
      </w:r>
    </w:p>
    <w:p w:rsidR="00F52FB0" w:rsidRDefault="00F52FB0" w:rsidP="00FD52CA">
      <w:pPr>
        <w:pStyle w:val="Heading2"/>
      </w:pPr>
    </w:p>
    <w:p w:rsidR="00B243C9" w:rsidRDefault="00B243C9">
      <w:pPr>
        <w:rPr>
          <w:rFonts w:ascii="Arial" w:hAnsi="Arial" w:cs="Arial"/>
          <w:b/>
          <w:bCs/>
          <w:i/>
          <w:iCs/>
          <w:sz w:val="28"/>
          <w:szCs w:val="28"/>
        </w:rPr>
      </w:pPr>
      <w:r>
        <w:br w:type="page"/>
      </w: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rPr>
          <w:rFonts w:ascii="Arial" w:hAnsi="Arial" w:cs="Arial"/>
          <w:b/>
          <w:bCs/>
          <w:i/>
          <w:iCs/>
          <w:sz w:val="28"/>
          <w:szCs w:val="28"/>
        </w:rPr>
      </w:pPr>
      <w:r>
        <w:t>Part 1: Inheritance</w:t>
      </w:r>
      <w:r>
        <w:br w:type="page"/>
      </w:r>
    </w:p>
    <w:p w:rsidR="00FD52CA" w:rsidRDefault="00E85E14" w:rsidP="00FD52CA">
      <w:pPr>
        <w:pStyle w:val="Heading2"/>
      </w:pPr>
      <w:r>
        <w:lastRenderedPageBreak/>
        <w:t xml:space="preserve">Part 1: </w:t>
      </w:r>
      <w:r w:rsidR="00F52FB0">
        <w:t>Base Class</w:t>
      </w:r>
    </w:p>
    <w:p w:rsidR="00B243C9" w:rsidRPr="005C5A14" w:rsidRDefault="00F52FB0" w:rsidP="00F52FB0">
      <w:r w:rsidRPr="005C5A14">
        <w:t xml:space="preserve">Start with an </w:t>
      </w:r>
      <w:r w:rsidRPr="005C5A14">
        <w:rPr>
          <w:b/>
        </w:rPr>
        <w:t>abstract</w:t>
      </w:r>
      <w:r w:rsidRPr="005C5A14">
        <w:t xml:space="preserve"> base class called </w:t>
      </w:r>
      <w:r w:rsidRPr="005C5A14">
        <w:rPr>
          <w:rStyle w:val="CodeChar"/>
        </w:rPr>
        <w:t>Dragon</w:t>
      </w:r>
      <w:r w:rsidRPr="005C5A14">
        <w:t xml:space="preserve">.  </w:t>
      </w:r>
    </w:p>
    <w:p w:rsidR="00B243C9" w:rsidRPr="005C5A14" w:rsidRDefault="00B243C9" w:rsidP="00F52FB0"/>
    <w:p w:rsidR="00B243C9" w:rsidRPr="00476022" w:rsidRDefault="00B243C9" w:rsidP="00025721">
      <w:pPr>
        <w:ind w:left="720"/>
        <w:rPr>
          <w:rStyle w:val="SubtleEmphasis"/>
          <w:sz w:val="22"/>
        </w:rPr>
      </w:pPr>
      <w:r w:rsidRPr="00476022">
        <w:rPr>
          <w:rStyle w:val="SubtleEmphasis"/>
          <w:sz w:val="22"/>
        </w:rPr>
        <w:t>Why an abstract class instead of a non-abstract (“regular”) class?</w:t>
      </w:r>
    </w:p>
    <w:p w:rsidR="005D7FE6" w:rsidRPr="00476022" w:rsidRDefault="005D7FE6" w:rsidP="00025721">
      <w:pPr>
        <w:ind w:left="720"/>
        <w:rPr>
          <w:rStyle w:val="SubtleEmphasis"/>
          <w:sz w:val="22"/>
        </w:rPr>
      </w:pPr>
      <w:r w:rsidRPr="00476022">
        <w:rPr>
          <w:rStyle w:val="SubtleEmphasis"/>
          <w:sz w:val="22"/>
        </w:rPr>
        <w:t>In determining if you need an abstract class or not, answer these questions:</w:t>
      </w:r>
    </w:p>
    <w:p w:rsidR="00B243C9" w:rsidRPr="00476022" w:rsidRDefault="00B243C9" w:rsidP="00025721">
      <w:pPr>
        <w:ind w:left="720"/>
        <w:rPr>
          <w:rStyle w:val="SubtleEmphasis"/>
          <w:sz w:val="22"/>
        </w:rPr>
      </w:pPr>
      <w:r w:rsidRPr="00476022">
        <w:rPr>
          <w:rStyle w:val="SubtleEmphasis"/>
          <w:sz w:val="22"/>
        </w:rPr>
        <w:t xml:space="preserve">What does a “dragon” look like?  How does a “dragon” act?  Are there enough characteristics amongst dragons that one would ever need a generic “dragon”?  </w:t>
      </w:r>
      <w:r w:rsidR="005C5A14" w:rsidRPr="00476022">
        <w:rPr>
          <w:rStyle w:val="SubtleEmphasis"/>
          <w:sz w:val="22"/>
        </w:rPr>
        <w:t>Or will your program only ever instantiate specific instances of a “dragon”?</w:t>
      </w:r>
    </w:p>
    <w:p w:rsidR="00B243C9" w:rsidRDefault="00B243C9" w:rsidP="00F52FB0"/>
    <w:p w:rsidR="00B243C9" w:rsidRPr="00B243C9" w:rsidRDefault="00B243C9" w:rsidP="00F52FB0">
      <w:pPr>
        <w:rPr>
          <w:b/>
        </w:rPr>
      </w:pPr>
      <w:r w:rsidRPr="00B243C9">
        <w:rPr>
          <w:b/>
        </w:rPr>
        <w:t>Fields:</w:t>
      </w:r>
    </w:p>
    <w:p w:rsidR="00B243C9" w:rsidRPr="00B243C9" w:rsidRDefault="00F52FB0" w:rsidP="00B243C9">
      <w:pPr>
        <w:pStyle w:val="ListParagraph"/>
        <w:numPr>
          <w:ilvl w:val="0"/>
          <w:numId w:val="22"/>
        </w:numPr>
      </w:pPr>
      <w:r w:rsidRPr="00B243C9">
        <w:rPr>
          <w:b/>
        </w:rPr>
        <w:t>health</w:t>
      </w:r>
      <w:r>
        <w:t xml:space="preserve">, </w:t>
      </w:r>
      <w:r w:rsidRPr="00FB4D1D">
        <w:rPr>
          <w:color w:val="0070C0"/>
        </w:rPr>
        <w:t xml:space="preserve">which can go </w:t>
      </w:r>
      <w:r w:rsidR="001954C5">
        <w:rPr>
          <w:color w:val="0070C0"/>
        </w:rPr>
        <w:t xml:space="preserve">increase or decrease, </w:t>
      </w:r>
      <w:r w:rsidR="00B243C9" w:rsidRPr="00FB4D1D">
        <w:rPr>
          <w:color w:val="0070C0"/>
        </w:rPr>
        <w:t>but never below zero</w:t>
      </w:r>
    </w:p>
    <w:p w:rsidR="00B243C9" w:rsidRPr="00FB4D1D" w:rsidRDefault="00F52FB0" w:rsidP="00B243C9">
      <w:pPr>
        <w:pStyle w:val="ListParagraph"/>
        <w:numPr>
          <w:ilvl w:val="0"/>
          <w:numId w:val="22"/>
        </w:numPr>
      </w:pPr>
      <w:r w:rsidRPr="00B243C9">
        <w:rPr>
          <w:b/>
        </w:rPr>
        <w:t>name</w:t>
      </w:r>
      <w:r>
        <w:t xml:space="preserve">, </w:t>
      </w:r>
      <w:r w:rsidRPr="00FB4D1D">
        <w:rPr>
          <w:color w:val="0070C0"/>
        </w:rPr>
        <w:t>which will never change once set</w:t>
      </w:r>
      <w:r w:rsidRPr="00FB4D1D">
        <w:t xml:space="preserve"> </w:t>
      </w:r>
    </w:p>
    <w:p w:rsidR="00B243C9" w:rsidRDefault="0012633D" w:rsidP="00B243C9">
      <w:pPr>
        <w:pStyle w:val="ListParagraph"/>
        <w:numPr>
          <w:ilvl w:val="0"/>
          <w:numId w:val="22"/>
        </w:numPr>
      </w:pPr>
      <w:r>
        <w:t xml:space="preserve">a </w:t>
      </w:r>
      <w:r w:rsidRPr="00B243C9">
        <w:rPr>
          <w:rStyle w:val="CodeChar"/>
          <w:b/>
        </w:rPr>
        <w:t>Random</w:t>
      </w:r>
      <w:r w:rsidR="004B7B62">
        <w:t xml:space="preserve"> object</w:t>
      </w:r>
      <w:r w:rsidR="00F52FB0">
        <w:t xml:space="preserve"> </w:t>
      </w:r>
    </w:p>
    <w:p w:rsidR="00F52FB0" w:rsidRDefault="00B243C9" w:rsidP="00B243C9">
      <w:pPr>
        <w:pStyle w:val="ListParagraph"/>
        <w:numPr>
          <w:ilvl w:val="0"/>
          <w:numId w:val="22"/>
        </w:numPr>
      </w:pPr>
      <w:r>
        <w:t>A randomly chosen attack message</w:t>
      </w:r>
      <w:r w:rsidR="004B7B62">
        <w:t xml:space="preserve"> </w:t>
      </w:r>
      <w:r>
        <w:t xml:space="preserve">is printed when a </w:t>
      </w:r>
      <w:r w:rsidRPr="00B243C9">
        <w:rPr>
          <w:rStyle w:val="CodeChar"/>
          <w:sz w:val="22"/>
        </w:rPr>
        <w:t>Dragon</w:t>
      </w:r>
      <w:r w:rsidRPr="00B243C9">
        <w:rPr>
          <w:sz w:val="22"/>
        </w:rPr>
        <w:t xml:space="preserve"> </w:t>
      </w:r>
      <w:r>
        <w:t xml:space="preserve">attacks, livening up the experience for a player.  Use a </w:t>
      </w:r>
      <w:r w:rsidRPr="00B243C9">
        <w:rPr>
          <w:b/>
        </w:rPr>
        <w:t>string List</w:t>
      </w:r>
      <w:r>
        <w:t xml:space="preserve"> for these messages.  </w:t>
      </w:r>
    </w:p>
    <w:p w:rsidR="00F52FB0" w:rsidRDefault="00F52FB0" w:rsidP="00F52FB0"/>
    <w:p w:rsidR="00B243C9" w:rsidRPr="00FB4D1D" w:rsidRDefault="00F52FB0" w:rsidP="00F52FB0">
      <w:pPr>
        <w:rPr>
          <w:color w:val="0070C0"/>
        </w:rPr>
      </w:pPr>
      <w:r w:rsidRPr="00FB4D1D">
        <w:rPr>
          <w:color w:val="0070C0"/>
        </w:rPr>
        <w:t xml:space="preserve">Create appropriate properties which account for the aforementioned behavior.  </w:t>
      </w:r>
    </w:p>
    <w:p w:rsidR="00B243C9" w:rsidRDefault="00B243C9" w:rsidP="00F52FB0">
      <w:pPr>
        <w:rPr>
          <w:color w:val="FF0000"/>
        </w:rPr>
      </w:pPr>
    </w:p>
    <w:p w:rsidR="00B243C9" w:rsidRPr="00B243C9" w:rsidRDefault="00B243C9" w:rsidP="00F52FB0">
      <w:pPr>
        <w:rPr>
          <w:b/>
          <w:color w:val="000000" w:themeColor="text1"/>
        </w:rPr>
      </w:pPr>
      <w:r w:rsidRPr="00B243C9">
        <w:rPr>
          <w:b/>
          <w:color w:val="000000" w:themeColor="text1"/>
        </w:rPr>
        <w:t>Constructor:</w:t>
      </w:r>
    </w:p>
    <w:p w:rsidR="0012633D" w:rsidRDefault="00F52FB0" w:rsidP="00F52FB0">
      <w:r>
        <w:t>Use</w:t>
      </w:r>
      <w:r w:rsidR="00B243C9">
        <w:t xml:space="preserve"> a parameterized constructor </w:t>
      </w:r>
      <w:r>
        <w:t xml:space="preserve">to initialize </w:t>
      </w:r>
      <w:r w:rsidR="00B243C9">
        <w:t xml:space="preserve">three of the </w:t>
      </w:r>
      <w:r>
        <w:t>fields</w:t>
      </w:r>
      <w:r w:rsidR="00B243C9">
        <w:t xml:space="preserve">: health, name, and </w:t>
      </w:r>
      <w:r w:rsidR="00877C85" w:rsidRPr="00877C85">
        <w:rPr>
          <w:rStyle w:val="CodeChar"/>
          <w:sz w:val="22"/>
        </w:rPr>
        <w:t>Random</w:t>
      </w:r>
      <w:r w:rsidR="00877C85" w:rsidRPr="00877C85">
        <w:rPr>
          <w:sz w:val="22"/>
        </w:rPr>
        <w:t xml:space="preserve"> </w:t>
      </w:r>
      <w:r w:rsidR="00B243C9">
        <w:t xml:space="preserve">should be passed into the constructor.  Initialize the string list inside the constructor; the </w:t>
      </w:r>
      <w:r w:rsidR="00B243C9" w:rsidRPr="00B243C9">
        <w:rPr>
          <w:rStyle w:val="CodeChar"/>
          <w:sz w:val="22"/>
        </w:rPr>
        <w:t>Dragon</w:t>
      </w:r>
      <w:r w:rsidR="00B243C9" w:rsidRPr="00B243C9">
        <w:rPr>
          <w:sz w:val="22"/>
        </w:rPr>
        <w:t xml:space="preserve"> </w:t>
      </w:r>
      <w:r w:rsidR="00B243C9">
        <w:t xml:space="preserve">class does not need a passed-in list. </w:t>
      </w:r>
    </w:p>
    <w:p w:rsidR="0012633D" w:rsidRDefault="0012633D" w:rsidP="00F52FB0"/>
    <w:p w:rsidR="00F52FB0" w:rsidRPr="00476022" w:rsidRDefault="00AB7CA8" w:rsidP="00025721">
      <w:pPr>
        <w:ind w:left="720"/>
        <w:rPr>
          <w:rStyle w:val="SubtleEmphasis"/>
          <w:sz w:val="22"/>
        </w:rPr>
      </w:pPr>
      <w:r w:rsidRPr="00476022">
        <w:rPr>
          <w:rStyle w:val="SubtleEmphasis"/>
          <w:sz w:val="22"/>
        </w:rPr>
        <w:t xml:space="preserve">Passing a reference </w:t>
      </w:r>
      <w:r w:rsidR="00DA45B4">
        <w:rPr>
          <w:rStyle w:val="SubtleEmphasis"/>
          <w:sz w:val="22"/>
        </w:rPr>
        <w:t>of</w:t>
      </w:r>
      <w:r w:rsidRPr="00476022">
        <w:rPr>
          <w:rStyle w:val="SubtleEmphasis"/>
          <w:sz w:val="22"/>
        </w:rPr>
        <w:t xml:space="preserve"> an</w:t>
      </w:r>
      <w:r w:rsidR="00AD6015" w:rsidRPr="00476022">
        <w:rPr>
          <w:rStyle w:val="SubtleEmphasis"/>
          <w:sz w:val="22"/>
        </w:rPr>
        <w:t xml:space="preserve"> existing random number generator </w:t>
      </w:r>
      <w:r w:rsidRPr="00476022">
        <w:rPr>
          <w:rStyle w:val="SubtleEmphasis"/>
          <w:sz w:val="22"/>
        </w:rPr>
        <w:t>(created in</w:t>
      </w:r>
      <w:r w:rsidR="0012633D" w:rsidRPr="00476022">
        <w:rPr>
          <w:rStyle w:val="SubtleEmphasis"/>
          <w:sz w:val="22"/>
        </w:rPr>
        <w:t xml:space="preserve"> Main) </w:t>
      </w:r>
      <w:r w:rsidR="00AD6015" w:rsidRPr="00476022">
        <w:rPr>
          <w:rStyle w:val="SubtleEmphasis"/>
          <w:sz w:val="22"/>
        </w:rPr>
        <w:t xml:space="preserve">into </w:t>
      </w:r>
      <w:r w:rsidR="0012633D" w:rsidRPr="00476022">
        <w:rPr>
          <w:rStyle w:val="SubtleEmphasis"/>
          <w:sz w:val="22"/>
        </w:rPr>
        <w:t>this</w:t>
      </w:r>
      <w:r w:rsidR="00AD6015" w:rsidRPr="00476022">
        <w:rPr>
          <w:rStyle w:val="SubtleEmphasis"/>
          <w:sz w:val="22"/>
        </w:rPr>
        <w:t xml:space="preserve"> </w:t>
      </w:r>
      <w:r w:rsidRPr="00476022">
        <w:rPr>
          <w:rStyle w:val="SubtleEmphasis"/>
          <w:sz w:val="22"/>
        </w:rPr>
        <w:t xml:space="preserve">Dragon class </w:t>
      </w:r>
      <w:r w:rsidR="00AD6015" w:rsidRPr="00476022">
        <w:rPr>
          <w:rStyle w:val="SubtleEmphasis"/>
          <w:sz w:val="22"/>
        </w:rPr>
        <w:t xml:space="preserve">constructor </w:t>
      </w:r>
      <w:r w:rsidR="00DA45B4">
        <w:rPr>
          <w:rStyle w:val="SubtleEmphasis"/>
          <w:sz w:val="22"/>
        </w:rPr>
        <w:t>ensures the program will not generate the same numbers</w:t>
      </w:r>
      <w:r w:rsidR="00AD6015" w:rsidRPr="00476022">
        <w:rPr>
          <w:rStyle w:val="SubtleEmphasis"/>
          <w:sz w:val="22"/>
        </w:rPr>
        <w:t>.</w:t>
      </w:r>
    </w:p>
    <w:p w:rsidR="00F52FB0" w:rsidRDefault="00F52FB0" w:rsidP="00F52FB0"/>
    <w:p w:rsidR="00B243C9" w:rsidRPr="00B243C9" w:rsidRDefault="00B243C9" w:rsidP="00F52FB0">
      <w:pPr>
        <w:rPr>
          <w:b/>
        </w:rPr>
      </w:pPr>
      <w:r w:rsidRPr="00B243C9">
        <w:rPr>
          <w:b/>
        </w:rPr>
        <w:t>Methods:</w:t>
      </w:r>
    </w:p>
    <w:p w:rsidR="00F52FB0" w:rsidRDefault="00F52FB0" w:rsidP="00F52FB0">
      <w:r>
        <w:t xml:space="preserve">The </w:t>
      </w:r>
      <w:r w:rsidRPr="00B243C9">
        <w:rPr>
          <w:rStyle w:val="CodeChar"/>
          <w:sz w:val="22"/>
        </w:rPr>
        <w:t>Dragon</w:t>
      </w:r>
      <w:r w:rsidRPr="00B243C9">
        <w:rPr>
          <w:sz w:val="22"/>
        </w:rPr>
        <w:t xml:space="preserve"> </w:t>
      </w:r>
      <w:r w:rsidR="00B243C9">
        <w:t xml:space="preserve">class </w:t>
      </w:r>
      <w:r>
        <w:t>need</w:t>
      </w:r>
      <w:r w:rsidR="00B243C9">
        <w:t>s</w:t>
      </w:r>
      <w:r>
        <w:t xml:space="preserve"> an </w:t>
      </w:r>
      <w:r w:rsidRPr="0012633D">
        <w:rPr>
          <w:b/>
        </w:rPr>
        <w:t>abstract</w:t>
      </w:r>
      <w:r>
        <w:t xml:space="preserve"> method </w:t>
      </w:r>
      <w:r w:rsidR="006B5CD5">
        <w:t xml:space="preserve">called </w:t>
      </w:r>
      <w:r w:rsidR="006B5CD5" w:rsidRPr="00B243C9">
        <w:rPr>
          <w:rStyle w:val="CodeChar"/>
          <w:b/>
          <w:sz w:val="22"/>
        </w:rPr>
        <w:t>Attack</w:t>
      </w:r>
      <w:r>
        <w:t xml:space="preserve">, which </w:t>
      </w:r>
      <w:r w:rsidR="009C7C1D">
        <w:t xml:space="preserve">receives no parameters and </w:t>
      </w:r>
      <w:r>
        <w:t>return</w:t>
      </w:r>
      <w:r w:rsidR="009C7C1D">
        <w:t>s</w:t>
      </w:r>
      <w:r>
        <w:t xml:space="preserve"> an int</w:t>
      </w:r>
      <w:r w:rsidR="00AD6015">
        <w:t>eger</w:t>
      </w:r>
      <w:r w:rsidR="009C7C1D">
        <w:t xml:space="preserve"> representing attack damage</w:t>
      </w:r>
      <w:r>
        <w:t>.</w:t>
      </w:r>
    </w:p>
    <w:p w:rsidR="00B243C9" w:rsidRDefault="00B243C9" w:rsidP="00F52FB0"/>
    <w:p w:rsidR="00B243C9" w:rsidRPr="00476022" w:rsidRDefault="00B243C9" w:rsidP="00025721">
      <w:pPr>
        <w:ind w:left="720"/>
        <w:rPr>
          <w:rStyle w:val="SubtleEmphasis"/>
          <w:sz w:val="22"/>
        </w:rPr>
      </w:pPr>
      <w:r w:rsidRPr="00476022">
        <w:rPr>
          <w:rStyle w:val="SubtleEmphasis"/>
          <w:sz w:val="22"/>
        </w:rPr>
        <w:t xml:space="preserve">Why an abstract method instead of a regular virtual method?  </w:t>
      </w:r>
    </w:p>
    <w:p w:rsidR="00B243C9" w:rsidRPr="00476022" w:rsidRDefault="00B243C9" w:rsidP="00025721">
      <w:pPr>
        <w:ind w:left="720"/>
        <w:rPr>
          <w:rStyle w:val="SubtleEmphasis"/>
          <w:sz w:val="22"/>
        </w:rPr>
      </w:pPr>
      <w:r w:rsidRPr="00476022">
        <w:rPr>
          <w:rStyle w:val="SubtleEmphasis"/>
          <w:sz w:val="22"/>
        </w:rPr>
        <w:t>We do not know how a generic “dragon” would attack, making it useless to write a method body that would never be utilized.  All child classes attack in their own special way.  Neither child would use the parent’s Attack method.  So we make it abstract!</w:t>
      </w:r>
    </w:p>
    <w:p w:rsidR="00F52FB0" w:rsidRDefault="00F52FB0" w:rsidP="00F52FB0"/>
    <w:p w:rsidR="00F52FB0" w:rsidRDefault="005C5A14" w:rsidP="00F52FB0">
      <w:r>
        <w:t>O</w:t>
      </w:r>
      <w:r w:rsidR="00F52FB0">
        <w:t xml:space="preserve">verride </w:t>
      </w:r>
      <w:r w:rsidR="00F52FB0" w:rsidRPr="00B243C9">
        <w:rPr>
          <w:rStyle w:val="CodeChar"/>
          <w:b/>
          <w:sz w:val="22"/>
        </w:rPr>
        <w:t>ToString</w:t>
      </w:r>
      <w:r w:rsidR="00F52FB0" w:rsidRPr="00B243C9">
        <w:rPr>
          <w:sz w:val="22"/>
        </w:rPr>
        <w:t xml:space="preserve"> </w:t>
      </w:r>
      <w:r w:rsidR="00F52FB0">
        <w:t xml:space="preserve">to return the dragon’s name and health, like so: </w:t>
      </w:r>
      <w:r w:rsidR="00F52FB0" w:rsidRPr="0012633D">
        <w:rPr>
          <w:rFonts w:ascii="Consolas" w:hAnsi="Consolas"/>
          <w:sz w:val="22"/>
        </w:rPr>
        <w:t>“Jimmy has 30 health”.</w:t>
      </w:r>
      <w:r w:rsidR="00F52FB0" w:rsidRPr="0012633D">
        <w:rPr>
          <w:sz w:val="22"/>
        </w:rPr>
        <w:t xml:space="preserve"> </w:t>
      </w:r>
      <w:r w:rsidR="00B243C9">
        <w:rPr>
          <w:sz w:val="22"/>
        </w:rPr>
        <w:t xml:space="preserve"> </w:t>
      </w:r>
      <w:r w:rsidR="00B243C9" w:rsidRPr="00B243C9">
        <w:rPr>
          <w:rStyle w:val="CodeChar"/>
          <w:sz w:val="22"/>
        </w:rPr>
        <w:t>Dragon</w:t>
      </w:r>
      <w:r w:rsidR="00B243C9" w:rsidRPr="00B243C9">
        <w:rPr>
          <w:sz w:val="22"/>
        </w:rPr>
        <w:t xml:space="preserve"> </w:t>
      </w:r>
      <w:r w:rsidR="00F52FB0">
        <w:t xml:space="preserve">subclasses </w:t>
      </w:r>
      <w:r w:rsidR="00AB7CA8">
        <w:t xml:space="preserve">will </w:t>
      </w:r>
      <w:r w:rsidR="00F52FB0">
        <w:t>add on to this</w:t>
      </w:r>
      <w:r w:rsidR="00AB7CA8">
        <w:t xml:space="preserve"> string in their own </w:t>
      </w:r>
      <w:proofErr w:type="gramStart"/>
      <w:r w:rsidR="00AB7CA8" w:rsidRPr="00B243C9">
        <w:rPr>
          <w:rFonts w:ascii="Consolas" w:hAnsi="Consolas"/>
          <w:sz w:val="22"/>
        </w:rPr>
        <w:t>ToString(</w:t>
      </w:r>
      <w:proofErr w:type="gramEnd"/>
      <w:r w:rsidR="00AB7CA8" w:rsidRPr="00B243C9">
        <w:rPr>
          <w:rFonts w:ascii="Consolas" w:hAnsi="Consolas"/>
          <w:sz w:val="22"/>
        </w:rPr>
        <w:t>)</w:t>
      </w:r>
      <w:r w:rsidR="00AB7CA8" w:rsidRPr="00B243C9">
        <w:rPr>
          <w:sz w:val="22"/>
        </w:rPr>
        <w:t xml:space="preserve"> </w:t>
      </w:r>
      <w:r w:rsidR="00AB7CA8">
        <w:t>overrides</w:t>
      </w:r>
      <w:r w:rsidR="00F52FB0">
        <w:t>.</w:t>
      </w:r>
    </w:p>
    <w:p w:rsidR="005C5A14" w:rsidRDefault="005C5A14" w:rsidP="00F52FB0"/>
    <w:p w:rsidR="005C5A14" w:rsidRPr="00025721" w:rsidRDefault="005C5A14" w:rsidP="00025721">
      <w:pPr>
        <w:ind w:left="720"/>
        <w:rPr>
          <w:rStyle w:val="SubtleEmphasis"/>
          <w:sz w:val="22"/>
        </w:rPr>
      </w:pPr>
      <w:r w:rsidRPr="00025721">
        <w:rPr>
          <w:rStyle w:val="SubtleEmphasis"/>
          <w:sz w:val="22"/>
        </w:rPr>
        <w:t>Why is this method not abstract?</w:t>
      </w:r>
    </w:p>
    <w:p w:rsidR="005C5A14" w:rsidRPr="00025721" w:rsidRDefault="005C5A14" w:rsidP="00025721">
      <w:pPr>
        <w:ind w:left="720"/>
        <w:rPr>
          <w:rStyle w:val="SubtleEmphasis"/>
          <w:sz w:val="22"/>
        </w:rPr>
      </w:pPr>
      <w:r w:rsidRPr="00025721">
        <w:rPr>
          <w:rStyle w:val="SubtleEmphasis"/>
          <w:sz w:val="22"/>
        </w:rPr>
        <w:t xml:space="preserve">It’s already declared in the Object class. The Object class is not abstract.  Therefore, it cannot contain an abstract method.    </w:t>
      </w:r>
    </w:p>
    <w:p w:rsidR="00F52FB0" w:rsidRDefault="00F52FB0" w:rsidP="00F52FB0"/>
    <w:p w:rsidR="00F52FB0" w:rsidRDefault="00F52FB0" w:rsidP="00F52FB0"/>
    <w:p w:rsidR="00F52FB0" w:rsidRDefault="00E85E14" w:rsidP="00F52FB0">
      <w:pPr>
        <w:pStyle w:val="Heading2"/>
      </w:pPr>
      <w:r>
        <w:lastRenderedPageBreak/>
        <w:t xml:space="preserve">Part 1: </w:t>
      </w:r>
      <w:r w:rsidR="004D752D">
        <w:t>Fire</w:t>
      </w:r>
      <w:r w:rsidR="00F52FB0">
        <w:t>Dragon</w:t>
      </w:r>
    </w:p>
    <w:p w:rsidR="00AB7CA8" w:rsidRDefault="004D752D" w:rsidP="00F52FB0">
      <w:r>
        <w:t xml:space="preserve">The </w:t>
      </w:r>
      <w:r w:rsidRPr="0012633D">
        <w:rPr>
          <w:rStyle w:val="CodeChar"/>
        </w:rPr>
        <w:t>Fire</w:t>
      </w:r>
      <w:r w:rsidR="00F52FB0" w:rsidRPr="0012633D">
        <w:rPr>
          <w:rStyle w:val="CodeChar"/>
        </w:rPr>
        <w:t>Dragon</w:t>
      </w:r>
      <w:r w:rsidR="00F52FB0">
        <w:t xml:space="preserve"> class should inherit from </w:t>
      </w:r>
      <w:r w:rsidR="00F52FB0" w:rsidRPr="0012633D">
        <w:rPr>
          <w:rStyle w:val="CodeChar"/>
        </w:rPr>
        <w:t>Dragon</w:t>
      </w:r>
      <w:r w:rsidR="00F52FB0">
        <w:t xml:space="preserve">. </w:t>
      </w:r>
    </w:p>
    <w:p w:rsidR="00A024DE" w:rsidRDefault="00A024DE" w:rsidP="00F52FB0"/>
    <w:p w:rsidR="00A024DE" w:rsidRDefault="00A024DE" w:rsidP="00F52FB0">
      <w:r>
        <w:t xml:space="preserve">The </w:t>
      </w:r>
      <w:r w:rsidRPr="00A024DE">
        <w:rPr>
          <w:rStyle w:val="CodeChar"/>
          <w:sz w:val="22"/>
        </w:rPr>
        <w:t>FireDragon</w:t>
      </w:r>
      <w:r w:rsidRPr="00A024DE">
        <w:rPr>
          <w:sz w:val="22"/>
        </w:rPr>
        <w:t xml:space="preserve"> </w:t>
      </w:r>
      <w:r>
        <w:t xml:space="preserve">class requires no additional fields.  It is a child class of </w:t>
      </w:r>
      <w:r w:rsidRPr="00A024DE">
        <w:rPr>
          <w:rFonts w:ascii="Consolas" w:hAnsi="Consolas"/>
          <w:sz w:val="22"/>
        </w:rPr>
        <w:t>Dragon</w:t>
      </w:r>
      <w:r w:rsidRPr="00A024DE">
        <w:rPr>
          <w:sz w:val="22"/>
        </w:rPr>
        <w:t xml:space="preserve"> </w:t>
      </w:r>
      <w:r>
        <w:t xml:space="preserve">not because it has additional attributes, but because it attacks differently than the other </w:t>
      </w:r>
      <w:r w:rsidRPr="00A024DE">
        <w:rPr>
          <w:rFonts w:ascii="Consolas" w:hAnsi="Consolas"/>
          <w:sz w:val="22"/>
        </w:rPr>
        <w:t>Dragon</w:t>
      </w:r>
      <w:r>
        <w:rPr>
          <w:sz w:val="22"/>
        </w:rPr>
        <w:t xml:space="preserve"> </w:t>
      </w:r>
      <w:r>
        <w:t xml:space="preserve">subclass.  </w:t>
      </w:r>
    </w:p>
    <w:p w:rsidR="00AB7CA8" w:rsidRDefault="00AB7CA8" w:rsidP="00F52FB0"/>
    <w:p w:rsidR="00AB7CA8" w:rsidRPr="00AB7CA8" w:rsidRDefault="00AB7CA8" w:rsidP="00F52FB0">
      <w:pPr>
        <w:rPr>
          <w:b/>
        </w:rPr>
      </w:pPr>
      <w:r w:rsidRPr="00AB7CA8">
        <w:rPr>
          <w:b/>
        </w:rPr>
        <w:t>Constructor:</w:t>
      </w:r>
    </w:p>
    <w:p w:rsidR="00AB7CA8" w:rsidRDefault="00A024DE" w:rsidP="00F52FB0">
      <w:r>
        <w:t>Receive a health, name, and reference to a Random object as parameters.  P</w:t>
      </w:r>
      <w:r w:rsidR="00F52FB0">
        <w:t xml:space="preserve">ass </w:t>
      </w:r>
      <w:r w:rsidR="0012633D">
        <w:t xml:space="preserve">all </w:t>
      </w:r>
      <w:r w:rsidR="00F52FB0">
        <w:t>required data to the parent class</w:t>
      </w:r>
      <w:r>
        <w:t>’s constructor</w:t>
      </w:r>
      <w:r w:rsidR="00F52FB0">
        <w:t>.</w:t>
      </w:r>
      <w:r w:rsidR="00AB7CA8">
        <w:t xml:space="preserve">  </w:t>
      </w:r>
    </w:p>
    <w:p w:rsidR="00AB7CA8" w:rsidRDefault="00AB7CA8" w:rsidP="00F52FB0"/>
    <w:p w:rsidR="00F52FB0" w:rsidRPr="00877C85" w:rsidRDefault="00AB7CA8" w:rsidP="00877C85">
      <w:pPr>
        <w:ind w:left="720"/>
        <w:rPr>
          <w:rStyle w:val="SubtleEmphasis"/>
          <w:sz w:val="22"/>
        </w:rPr>
      </w:pPr>
      <w:r w:rsidRPr="00877C85">
        <w:rPr>
          <w:rStyle w:val="SubtleEmphasis"/>
          <w:sz w:val="22"/>
        </w:rPr>
        <w:t xml:space="preserve">Remember that this class’s constructor does not need to handle value-setting of health, name and Random – their values are set in the parent Dragon class. </w:t>
      </w:r>
    </w:p>
    <w:p w:rsidR="00AB7CA8" w:rsidRDefault="00AB7CA8" w:rsidP="00F52FB0"/>
    <w:p w:rsidR="00AB7CA8" w:rsidRDefault="00877C85" w:rsidP="00F52FB0">
      <w:r>
        <w:t>The list of s</w:t>
      </w:r>
      <w:r w:rsidR="00A024DE">
        <w:t>trings wa</w:t>
      </w:r>
      <w:r>
        <w:t>s init</w:t>
      </w:r>
      <w:r w:rsidR="00A024DE">
        <w:t>ialized inside the parent class</w:t>
      </w:r>
      <w:r>
        <w:t xml:space="preserve"> but it’s empty.  </w:t>
      </w:r>
      <w:r w:rsidR="00AB7CA8">
        <w:t>Add 3 to 5</w:t>
      </w:r>
      <w:r w:rsidR="00A024DE">
        <w:t xml:space="preserve"> different</w:t>
      </w:r>
      <w:r w:rsidR="00AB7CA8">
        <w:t xml:space="preserve"> attack messages.</w:t>
      </w:r>
      <w:r>
        <w:t xml:space="preserve">  For example, “</w:t>
      </w:r>
      <w:r w:rsidR="00442B14">
        <w:t>Spark</w:t>
      </w:r>
      <w:r>
        <w:t xml:space="preserve"> burns </w:t>
      </w:r>
      <w:r w:rsidR="000D1511">
        <w:t>their</w:t>
      </w:r>
      <w:r>
        <w:t xml:space="preserve"> opponent to a crisp!” or “</w:t>
      </w:r>
      <w:r w:rsidR="00A024DE">
        <w:t xml:space="preserve">Smoke rises as </w:t>
      </w:r>
      <w:r w:rsidR="00442B14">
        <w:t>Spark</w:t>
      </w:r>
      <w:r w:rsidR="00A024DE">
        <w:t xml:space="preserve"> unleashes flames.”  </w:t>
      </w:r>
      <w:r w:rsidR="00E85E14">
        <w:t xml:space="preserve">They don’t all need to contain the dragon’s name.  </w:t>
      </w:r>
      <w:r w:rsidR="00A024DE">
        <w:t>Let loose your creativity!</w:t>
      </w:r>
    </w:p>
    <w:p w:rsidR="00F52FB0" w:rsidRDefault="00F52FB0" w:rsidP="00F52FB0"/>
    <w:p w:rsidR="00877C85" w:rsidRPr="00877C85" w:rsidRDefault="00877C85" w:rsidP="00F52FB0">
      <w:pPr>
        <w:rPr>
          <w:b/>
        </w:rPr>
      </w:pPr>
      <w:r w:rsidRPr="00877C85">
        <w:rPr>
          <w:b/>
        </w:rPr>
        <w:t>Methods:</w:t>
      </w:r>
    </w:p>
    <w:p w:rsidR="00F52FB0" w:rsidRDefault="00F52FB0" w:rsidP="00F52FB0">
      <w:r>
        <w:t xml:space="preserve">The </w:t>
      </w:r>
      <w:r w:rsidR="00A024DE" w:rsidRPr="00A024DE">
        <w:rPr>
          <w:rFonts w:ascii="Consolas" w:hAnsi="Consolas"/>
          <w:sz w:val="22"/>
        </w:rPr>
        <w:t>FireDragon</w:t>
      </w:r>
      <w:r w:rsidR="00A024DE" w:rsidRPr="00A024DE">
        <w:rPr>
          <w:sz w:val="22"/>
        </w:rPr>
        <w:t xml:space="preserve"> </w:t>
      </w:r>
      <w:r>
        <w:t xml:space="preserve">implementation of the </w:t>
      </w:r>
      <w:r w:rsidRPr="0012633D">
        <w:rPr>
          <w:rStyle w:val="CodeChar"/>
        </w:rPr>
        <w:t>Attack</w:t>
      </w:r>
      <w:r w:rsidR="00A024DE">
        <w:t xml:space="preserve"> method must </w:t>
      </w:r>
      <w:r>
        <w:t>return a random int</w:t>
      </w:r>
      <w:r w:rsidR="006B5CD5">
        <w:t>eger</w:t>
      </w:r>
      <w:r w:rsidR="00144E13">
        <w:t xml:space="preserve"> between 10 and 21</w:t>
      </w:r>
      <w:r w:rsidR="00A024DE">
        <w:t xml:space="preserve"> (inclusive)</w:t>
      </w:r>
      <w:r>
        <w:t xml:space="preserve">, representing how much damage </w:t>
      </w:r>
      <w:r w:rsidR="00AD6015">
        <w:t xml:space="preserve">this </w:t>
      </w:r>
      <w:r w:rsidR="00A024DE">
        <w:t xml:space="preserve">fire </w:t>
      </w:r>
      <w:r w:rsidR="00AD6015">
        <w:t>dragon</w:t>
      </w:r>
      <w:r>
        <w:t xml:space="preserve"> can do.</w:t>
      </w:r>
    </w:p>
    <w:p w:rsidR="00A024DE" w:rsidRDefault="00A024DE" w:rsidP="00F52FB0">
      <w:r>
        <w:t>Before the return, randomly choose one of the attack messages and print it to the console window.</w:t>
      </w:r>
    </w:p>
    <w:p w:rsidR="00F52FB0" w:rsidRDefault="00F52FB0" w:rsidP="00F52FB0"/>
    <w:p w:rsidR="00E85E14" w:rsidRDefault="00A024DE" w:rsidP="00F52FB0">
      <w:pPr>
        <w:rPr>
          <w:color w:val="0070C0"/>
        </w:rPr>
      </w:pPr>
      <w:r>
        <w:t>Override</w:t>
      </w:r>
      <w:r w:rsidR="00F52FB0">
        <w:t xml:space="preserve"> </w:t>
      </w:r>
      <w:r w:rsidR="00F52FB0" w:rsidRPr="0012633D">
        <w:rPr>
          <w:rStyle w:val="CodeChar"/>
        </w:rPr>
        <w:t>ToString</w:t>
      </w:r>
      <w:r w:rsidR="00F52FB0">
        <w:t xml:space="preserve"> </w:t>
      </w:r>
      <w:r>
        <w:t xml:space="preserve">by </w:t>
      </w:r>
      <w:r w:rsidR="00365A6F">
        <w:t xml:space="preserve">calling the parent’s version and </w:t>
      </w:r>
      <w:r w:rsidR="00F52FB0">
        <w:t>adding more specific information.  For example, it might return:</w:t>
      </w:r>
      <w:r>
        <w:t xml:space="preserve">  </w:t>
      </w:r>
      <w:r w:rsidR="00F52FB0">
        <w:t>“</w:t>
      </w:r>
      <w:r w:rsidR="00F52FB0" w:rsidRPr="00A024DE">
        <w:rPr>
          <w:i/>
          <w:color w:val="0070C0"/>
        </w:rPr>
        <w:t xml:space="preserve">The </w:t>
      </w:r>
      <w:r w:rsidR="004D752D" w:rsidRPr="00A024DE">
        <w:rPr>
          <w:i/>
          <w:color w:val="0070C0"/>
        </w:rPr>
        <w:t>Fire</w:t>
      </w:r>
      <w:r w:rsidR="00442B14">
        <w:rPr>
          <w:i/>
          <w:color w:val="0070C0"/>
        </w:rPr>
        <w:t xml:space="preserve"> d</w:t>
      </w:r>
      <w:r w:rsidR="00F52FB0" w:rsidRPr="00A024DE">
        <w:rPr>
          <w:i/>
          <w:color w:val="0070C0"/>
        </w:rPr>
        <w:t>ragon</w:t>
      </w:r>
      <w:r w:rsidR="00F52FB0" w:rsidRPr="00A024DE">
        <w:rPr>
          <w:color w:val="0070C0"/>
        </w:rPr>
        <w:t xml:space="preserve"> </w:t>
      </w:r>
      <w:r w:rsidR="004D752D" w:rsidRPr="00A024DE">
        <w:rPr>
          <w:b/>
          <w:i/>
          <w:color w:val="F79646" w:themeColor="accent6"/>
        </w:rPr>
        <w:t>Spark</w:t>
      </w:r>
      <w:r w:rsidR="00F52FB0" w:rsidRPr="00A024DE">
        <w:rPr>
          <w:b/>
          <w:i/>
          <w:color w:val="F79646" w:themeColor="accent6"/>
        </w:rPr>
        <w:t xml:space="preserve"> has 30</w:t>
      </w:r>
      <w:r w:rsidR="00F52FB0" w:rsidRPr="00A024DE">
        <w:rPr>
          <w:color w:val="F79646" w:themeColor="accent6"/>
        </w:rPr>
        <w:t xml:space="preserve"> </w:t>
      </w:r>
      <w:r w:rsidR="00F52FB0" w:rsidRPr="00A024DE">
        <w:rPr>
          <w:b/>
          <w:i/>
          <w:color w:val="F79646" w:themeColor="accent6"/>
        </w:rPr>
        <w:t>health</w:t>
      </w:r>
      <w:r w:rsidR="00E85E14" w:rsidRPr="00E85E14">
        <w:rPr>
          <w:b/>
          <w:i/>
          <w:color w:val="0070C0"/>
        </w:rPr>
        <w:t>.”</w:t>
      </w:r>
      <w:r w:rsidRPr="00E85E14">
        <w:rPr>
          <w:color w:val="0070C0"/>
        </w:rPr>
        <w:t xml:space="preserve"> </w:t>
      </w:r>
    </w:p>
    <w:p w:rsidR="00F52FB0" w:rsidRDefault="00E85E14" w:rsidP="00F52FB0">
      <w:r>
        <w:rPr>
          <w:color w:val="000000" w:themeColor="text1"/>
        </w:rPr>
        <w:t>(In the above statement, b</w:t>
      </w:r>
      <w:r w:rsidR="00A024DE">
        <w:t xml:space="preserve">lue text represents specific </w:t>
      </w:r>
      <w:r w:rsidR="00A024DE" w:rsidRPr="00A024DE">
        <w:rPr>
          <w:rFonts w:ascii="Consolas" w:hAnsi="Consolas"/>
          <w:sz w:val="22"/>
        </w:rPr>
        <w:t>FireDragon</w:t>
      </w:r>
      <w:r w:rsidR="00A024DE" w:rsidRPr="00A024DE">
        <w:rPr>
          <w:sz w:val="22"/>
        </w:rPr>
        <w:t xml:space="preserve"> </w:t>
      </w:r>
      <w:r w:rsidR="00A024DE">
        <w:t>info and orange text represents parent class’</w:t>
      </w:r>
      <w:r>
        <w:t>s</w:t>
      </w:r>
      <w:r w:rsidR="00A024DE">
        <w:t xml:space="preserve"> </w:t>
      </w:r>
      <w:proofErr w:type="gramStart"/>
      <w:r w:rsidR="00A024DE">
        <w:t>ToString(</w:t>
      </w:r>
      <w:proofErr w:type="gramEnd"/>
      <w:r w:rsidR="00A024DE">
        <w:t>)</w:t>
      </w:r>
      <w:r>
        <w:t>.</w:t>
      </w:r>
    </w:p>
    <w:p w:rsidR="001C19D6" w:rsidRDefault="001C19D6" w:rsidP="00F52FB0"/>
    <w:p w:rsidR="001C19D6" w:rsidRDefault="001C19D6" w:rsidP="00F52FB0"/>
    <w:p w:rsidR="001C19D6" w:rsidRDefault="001C19D6">
      <w:pPr>
        <w:rPr>
          <w:rFonts w:ascii="Arial" w:hAnsi="Arial" w:cs="Arial"/>
          <w:b/>
          <w:bCs/>
          <w:i/>
          <w:iCs/>
          <w:sz w:val="28"/>
          <w:szCs w:val="28"/>
        </w:rPr>
      </w:pPr>
      <w:r>
        <w:br w:type="page"/>
      </w:r>
    </w:p>
    <w:p w:rsidR="001C19D6" w:rsidRDefault="001C19D6" w:rsidP="001C19D6">
      <w:pPr>
        <w:pStyle w:val="Heading2"/>
      </w:pPr>
      <w:r>
        <w:lastRenderedPageBreak/>
        <w:t xml:space="preserve">Part 1: </w:t>
      </w:r>
      <w:proofErr w:type="spellStart"/>
      <w:r>
        <w:t>FrostDragon</w:t>
      </w:r>
      <w:proofErr w:type="spellEnd"/>
    </w:p>
    <w:p w:rsidR="001C19D6" w:rsidRDefault="001C19D6" w:rsidP="001C19D6">
      <w:pPr>
        <w:rPr>
          <w:rStyle w:val="CodeChar"/>
        </w:rPr>
      </w:pPr>
      <w:r>
        <w:t xml:space="preserve">The </w:t>
      </w:r>
      <w:proofErr w:type="spellStart"/>
      <w:r w:rsidRPr="0012633D">
        <w:rPr>
          <w:rStyle w:val="CodeChar"/>
        </w:rPr>
        <w:t>FrostDragon</w:t>
      </w:r>
      <w:proofErr w:type="spellEnd"/>
      <w:r>
        <w:t xml:space="preserve"> class </w:t>
      </w:r>
      <w:r w:rsidR="00442B14">
        <w:t>is</w:t>
      </w:r>
      <w:r>
        <w:t xml:space="preserve"> similar to </w:t>
      </w:r>
      <w:r>
        <w:rPr>
          <w:rStyle w:val="CodeChar"/>
        </w:rPr>
        <w:t>Fire</w:t>
      </w:r>
      <w:r w:rsidRPr="0012633D">
        <w:rPr>
          <w:rStyle w:val="CodeChar"/>
        </w:rPr>
        <w:t>Dragon</w:t>
      </w:r>
      <w:r>
        <w:rPr>
          <w:rStyle w:val="CodeChar"/>
        </w:rPr>
        <w:t xml:space="preserve">.  </w:t>
      </w:r>
    </w:p>
    <w:p w:rsidR="001C19D6" w:rsidRPr="00442B14" w:rsidRDefault="001C19D6" w:rsidP="001C19D6">
      <w:pPr>
        <w:pStyle w:val="ListParagraph"/>
        <w:numPr>
          <w:ilvl w:val="0"/>
          <w:numId w:val="23"/>
        </w:numPr>
        <w:rPr>
          <w:rStyle w:val="CodeChar"/>
          <w:rFonts w:asciiTheme="minorHAnsi" w:hAnsiTheme="minorHAnsi" w:cs="Times New Roman"/>
        </w:rPr>
      </w:pPr>
      <w:r>
        <w:t>inherit</w:t>
      </w:r>
      <w:r w:rsidR="00442B14">
        <w:t>s</w:t>
      </w:r>
      <w:r>
        <w:t xml:space="preserve"> from </w:t>
      </w:r>
      <w:r w:rsidRPr="001C19D6">
        <w:rPr>
          <w:rStyle w:val="CodeChar"/>
          <w:sz w:val="22"/>
        </w:rPr>
        <w:t>Dragon</w:t>
      </w:r>
    </w:p>
    <w:p w:rsidR="00442B14" w:rsidRPr="00442B14" w:rsidRDefault="00442B14" w:rsidP="001C19D6">
      <w:pPr>
        <w:pStyle w:val="ListParagraph"/>
        <w:numPr>
          <w:ilvl w:val="0"/>
          <w:numId w:val="23"/>
        </w:numPr>
        <w:rPr>
          <w:rFonts w:ascii="Calibri" w:hAnsi="Calibri" w:cs="Calibri"/>
        </w:rPr>
      </w:pPr>
      <w:r w:rsidRPr="00442B14">
        <w:rPr>
          <w:rStyle w:val="CodeChar"/>
          <w:rFonts w:ascii="Calibri" w:hAnsi="Calibri" w:cs="Calibri"/>
        </w:rPr>
        <w:t>Add 3 to 5 attack messages to the list</w:t>
      </w:r>
    </w:p>
    <w:p w:rsidR="001C19D6" w:rsidRDefault="001C19D6" w:rsidP="001C19D6">
      <w:pPr>
        <w:pStyle w:val="ListParagraph"/>
        <w:numPr>
          <w:ilvl w:val="0"/>
          <w:numId w:val="23"/>
        </w:numPr>
      </w:pPr>
      <w:r>
        <w:t>implement</w:t>
      </w:r>
      <w:r w:rsidR="00442B14">
        <w:t>s</w:t>
      </w:r>
      <w:r>
        <w:t xml:space="preserve"> </w:t>
      </w:r>
      <w:r w:rsidRPr="001C19D6">
        <w:rPr>
          <w:rStyle w:val="CodeChar"/>
          <w:sz w:val="22"/>
        </w:rPr>
        <w:t>Attack</w:t>
      </w:r>
    </w:p>
    <w:p w:rsidR="001C19D6" w:rsidRDefault="001C19D6" w:rsidP="001C19D6">
      <w:pPr>
        <w:pStyle w:val="ListParagraph"/>
        <w:numPr>
          <w:ilvl w:val="0"/>
          <w:numId w:val="23"/>
        </w:numPr>
      </w:pPr>
      <w:r>
        <w:t>override</w:t>
      </w:r>
      <w:r w:rsidR="00442B14">
        <w:t>s</w:t>
      </w:r>
      <w:r>
        <w:t xml:space="preserve"> </w:t>
      </w:r>
      <w:r w:rsidRPr="001C19D6">
        <w:rPr>
          <w:rStyle w:val="CodeChar"/>
          <w:sz w:val="22"/>
        </w:rPr>
        <w:t>ToString</w:t>
      </w:r>
      <w:r>
        <w:t xml:space="preserve">  </w:t>
      </w:r>
    </w:p>
    <w:p w:rsidR="001C19D6" w:rsidRDefault="001C19D6" w:rsidP="001C19D6">
      <w:pPr>
        <w:pStyle w:val="ListParagraph"/>
        <w:ind w:left="778"/>
      </w:pPr>
    </w:p>
    <w:p w:rsidR="00442B14" w:rsidRPr="00442B14" w:rsidRDefault="00442B14" w:rsidP="001C19D6">
      <w:pPr>
        <w:ind w:left="58"/>
        <w:rPr>
          <w:b/>
        </w:rPr>
      </w:pPr>
      <w:r w:rsidRPr="00442B14">
        <w:rPr>
          <w:b/>
        </w:rPr>
        <w:t>Attacks:</w:t>
      </w:r>
    </w:p>
    <w:p w:rsidR="00442B14" w:rsidRDefault="00442B14" w:rsidP="00442B14">
      <w:pPr>
        <w:ind w:left="58"/>
      </w:pPr>
      <w:r>
        <w:t xml:space="preserve">One of the randomly-chosen attack messages is printed to the console when a Frost dragon attacks.  </w:t>
      </w:r>
    </w:p>
    <w:p w:rsidR="00442B14" w:rsidRDefault="00442B14" w:rsidP="00442B14">
      <w:pPr>
        <w:ind w:left="58"/>
      </w:pPr>
    </w:p>
    <w:p w:rsidR="001C19D6" w:rsidRDefault="00442B14" w:rsidP="001C19D6">
      <w:pPr>
        <w:ind w:left="58"/>
      </w:pPr>
      <w:r w:rsidRPr="00442B14">
        <w:rPr>
          <w:i/>
        </w:rPr>
        <w:t>Damage:</w:t>
      </w:r>
      <w:r>
        <w:t xml:space="preserve"> </w:t>
      </w:r>
      <w:r w:rsidR="001C19D6">
        <w:t>Frost dragons attack differently than fire dragons.  Frost dragons have a bas</w:t>
      </w:r>
      <w:r>
        <w:t>e attack value between 10 and 18</w:t>
      </w:r>
      <w:r w:rsidR="001C19D6">
        <w:t xml:space="preserve"> (inclusive) but they have a 35% chance of </w:t>
      </w:r>
      <w:r>
        <w:t xml:space="preserve">5 additional </w:t>
      </w:r>
      <w:r w:rsidR="001C19D6">
        <w:t xml:space="preserve">bonus attack damage.  </w:t>
      </w:r>
      <w:r>
        <w:t>The bonus damage means that Frost dragons can potentially attack for 22.  When a bonus attack occurs, print a message to the console like “Icicle hits for bonus ice damage!”</w:t>
      </w:r>
      <w:r w:rsidR="001954C5">
        <w:t xml:space="preserve"> </w:t>
      </w:r>
      <w:r>
        <w:t xml:space="preserve"> (Feel free to be creative here.)  </w:t>
      </w:r>
    </w:p>
    <w:p w:rsidR="001C19D6" w:rsidRDefault="001C19D6" w:rsidP="001C19D6"/>
    <w:p w:rsidR="00442B14" w:rsidRPr="00442B14" w:rsidRDefault="00442B14" w:rsidP="001C19D6">
      <w:pPr>
        <w:rPr>
          <w:b/>
        </w:rPr>
      </w:pPr>
      <w:r w:rsidRPr="00442B14">
        <w:rPr>
          <w:b/>
        </w:rPr>
        <w:t>ToString:</w:t>
      </w:r>
    </w:p>
    <w:p w:rsidR="001C19D6" w:rsidRPr="00442B14" w:rsidRDefault="001C19D6" w:rsidP="001C19D6">
      <w:r w:rsidRPr="00442B14">
        <w:rPr>
          <w:rStyle w:val="CodeChar"/>
          <w:sz w:val="22"/>
        </w:rPr>
        <w:t>ToString</w:t>
      </w:r>
      <w:r w:rsidRPr="00442B14">
        <w:rPr>
          <w:sz w:val="22"/>
        </w:rPr>
        <w:t xml:space="preserve"> </w:t>
      </w:r>
      <w:r>
        <w:t xml:space="preserve">for </w:t>
      </w:r>
      <w:proofErr w:type="spellStart"/>
      <w:r w:rsidRPr="00442B14">
        <w:rPr>
          <w:rStyle w:val="CodeChar"/>
          <w:sz w:val="22"/>
        </w:rPr>
        <w:t>FrostDragon</w:t>
      </w:r>
      <w:proofErr w:type="spellEnd"/>
      <w:r w:rsidRPr="00442B14">
        <w:rPr>
          <w:sz w:val="22"/>
        </w:rPr>
        <w:t xml:space="preserve"> </w:t>
      </w:r>
      <w:r>
        <w:t>should also call the parent version and add on extra information, like so:</w:t>
      </w:r>
      <w:r w:rsidR="00442B14">
        <w:t xml:space="preserve"> </w:t>
      </w:r>
      <w:r>
        <w:t xml:space="preserve"> “</w:t>
      </w:r>
      <w:r w:rsidRPr="00A024DE">
        <w:rPr>
          <w:i/>
          <w:color w:val="0070C0"/>
        </w:rPr>
        <w:t xml:space="preserve">The </w:t>
      </w:r>
      <w:r w:rsidR="00442B14">
        <w:rPr>
          <w:i/>
          <w:color w:val="0070C0"/>
        </w:rPr>
        <w:t>Frost d</w:t>
      </w:r>
      <w:r w:rsidRPr="00A024DE">
        <w:rPr>
          <w:i/>
          <w:color w:val="0070C0"/>
        </w:rPr>
        <w:t>ragon</w:t>
      </w:r>
      <w:r w:rsidRPr="00A024DE">
        <w:rPr>
          <w:color w:val="0070C0"/>
        </w:rPr>
        <w:t xml:space="preserve"> </w:t>
      </w:r>
      <w:r w:rsidRPr="00A024DE">
        <w:rPr>
          <w:b/>
          <w:i/>
          <w:color w:val="F79646" w:themeColor="accent6"/>
        </w:rPr>
        <w:t>Spark has 30</w:t>
      </w:r>
      <w:r w:rsidRPr="00A024DE">
        <w:rPr>
          <w:color w:val="F79646" w:themeColor="accent6"/>
        </w:rPr>
        <w:t xml:space="preserve"> </w:t>
      </w:r>
      <w:r w:rsidRPr="00A024DE">
        <w:rPr>
          <w:b/>
          <w:i/>
          <w:color w:val="F79646" w:themeColor="accent6"/>
        </w:rPr>
        <w:t>health</w:t>
      </w:r>
      <w:r w:rsidRPr="00E85E14">
        <w:rPr>
          <w:b/>
          <w:i/>
          <w:color w:val="0070C0"/>
        </w:rPr>
        <w:t>.”</w:t>
      </w:r>
      <w:r w:rsidRPr="00E85E14">
        <w:rPr>
          <w:color w:val="0070C0"/>
        </w:rPr>
        <w:t xml:space="preserve"> </w:t>
      </w:r>
    </w:p>
    <w:p w:rsidR="001C19D6" w:rsidRDefault="001C19D6" w:rsidP="00F52FB0"/>
    <w:p w:rsidR="00F52FB0" w:rsidRDefault="00F52FB0" w:rsidP="00F52FB0"/>
    <w:p w:rsidR="001954C5" w:rsidRDefault="001954C5">
      <w:pPr>
        <w:rPr>
          <w:rFonts w:ascii="Arial" w:hAnsi="Arial" w:cs="Arial"/>
          <w:b/>
          <w:bCs/>
          <w:i/>
          <w:iCs/>
          <w:sz w:val="28"/>
          <w:szCs w:val="28"/>
        </w:rPr>
      </w:pPr>
      <w:r>
        <w:br w:type="page"/>
      </w:r>
    </w:p>
    <w:p w:rsidR="00365A6F" w:rsidRDefault="00E85E14" w:rsidP="00365A6F">
      <w:pPr>
        <w:pStyle w:val="Heading2"/>
      </w:pPr>
      <w:r>
        <w:lastRenderedPageBreak/>
        <w:t xml:space="preserve">Part 1: </w:t>
      </w:r>
      <w:r w:rsidR="00365A6F">
        <w:t>Main Method</w:t>
      </w:r>
    </w:p>
    <w:p w:rsidR="00FB4D1D" w:rsidRDefault="00FB4D1D" w:rsidP="00D36D20">
      <w:r>
        <w:t>Let’s test our classes!</w:t>
      </w:r>
    </w:p>
    <w:p w:rsidR="001954C5" w:rsidRDefault="001954C5" w:rsidP="00D36D20"/>
    <w:p w:rsidR="001954C5" w:rsidRDefault="001954C5" w:rsidP="00D36D20">
      <w:r>
        <w:t xml:space="preserve">Create a </w:t>
      </w:r>
      <w:r w:rsidRPr="001954C5">
        <w:rPr>
          <w:rFonts w:ascii="Consolas" w:hAnsi="Consolas"/>
          <w:b/>
        </w:rPr>
        <w:t>Dragon</w:t>
      </w:r>
      <w:r>
        <w:t xml:space="preserve"> with an initial health of 200.  </w:t>
      </w:r>
    </w:p>
    <w:p w:rsidR="001954C5" w:rsidRDefault="001954C5" w:rsidP="00D36D20">
      <w:r>
        <w:t xml:space="preserve">Since each dragon requires a reference to a </w:t>
      </w:r>
      <w:r w:rsidRPr="001954C5">
        <w:rPr>
          <w:rFonts w:ascii="Consolas" w:hAnsi="Consolas"/>
          <w:sz w:val="22"/>
        </w:rPr>
        <w:t>Random</w:t>
      </w:r>
      <w:r w:rsidRPr="001954C5">
        <w:rPr>
          <w:sz w:val="22"/>
        </w:rPr>
        <w:t xml:space="preserve"> </w:t>
      </w:r>
      <w:r>
        <w:t xml:space="preserve">object, create an instance of </w:t>
      </w:r>
      <w:r w:rsidRPr="001954C5">
        <w:rPr>
          <w:rFonts w:ascii="Consolas" w:hAnsi="Consolas"/>
          <w:b/>
        </w:rPr>
        <w:t>Random</w:t>
      </w:r>
      <w:r>
        <w:t xml:space="preserve"> here in </w:t>
      </w:r>
      <w:r w:rsidRPr="001954C5">
        <w:rPr>
          <w:rFonts w:ascii="Consolas" w:hAnsi="Consolas"/>
          <w:sz w:val="22"/>
        </w:rPr>
        <w:t>Main</w:t>
      </w:r>
      <w:r w:rsidRPr="001954C5">
        <w:rPr>
          <w:sz w:val="22"/>
        </w:rPr>
        <w:t xml:space="preserve"> </w:t>
      </w:r>
      <w:r>
        <w:t xml:space="preserve">and pass it to the </w:t>
      </w:r>
      <w:r w:rsidRPr="001954C5">
        <w:rPr>
          <w:rFonts w:ascii="Consolas" w:hAnsi="Consolas"/>
          <w:sz w:val="22"/>
        </w:rPr>
        <w:t>Dragon</w:t>
      </w:r>
      <w:r>
        <w:t xml:space="preserve">. </w:t>
      </w:r>
    </w:p>
    <w:p w:rsidR="001954C5" w:rsidRPr="001954C5" w:rsidRDefault="001954C5" w:rsidP="001954C5">
      <w:pPr>
        <w:rPr>
          <w:rStyle w:val="SubtleEmphasis"/>
          <w:sz w:val="22"/>
        </w:rPr>
      </w:pPr>
    </w:p>
    <w:p w:rsidR="001954C5" w:rsidRDefault="001954C5" w:rsidP="00D36D20">
      <w:r>
        <w:t xml:space="preserve">You can’t actually make a </w:t>
      </w:r>
      <w:r w:rsidRPr="001954C5">
        <w:rPr>
          <w:rFonts w:ascii="Consolas" w:hAnsi="Consolas"/>
          <w:sz w:val="22"/>
        </w:rPr>
        <w:t>Dragon</w:t>
      </w:r>
      <w:r>
        <w:t xml:space="preserve">?  Excellent!  Your parent class is working the way it should.  </w:t>
      </w:r>
      <w:r>
        <w:sym w:font="Wingdings" w:char="F04A"/>
      </w:r>
      <w:r>
        <w:t xml:space="preserve">  </w:t>
      </w:r>
    </w:p>
    <w:p w:rsidR="001954C5" w:rsidRPr="001954C5" w:rsidRDefault="001954C5" w:rsidP="001954C5">
      <w:pPr>
        <w:ind w:left="720"/>
        <w:rPr>
          <w:rStyle w:val="SubtleEmphasis"/>
          <w:sz w:val="22"/>
        </w:rPr>
      </w:pPr>
      <w:r w:rsidRPr="001954C5">
        <w:rPr>
          <w:rStyle w:val="SubtleEmphasis"/>
          <w:sz w:val="22"/>
        </w:rPr>
        <w:t xml:space="preserve">Wait...  </w:t>
      </w:r>
      <w:proofErr w:type="gramStart"/>
      <w:r w:rsidRPr="001954C5">
        <w:rPr>
          <w:rStyle w:val="SubtleEmphasis"/>
          <w:sz w:val="22"/>
        </w:rPr>
        <w:t>it’s</w:t>
      </w:r>
      <w:proofErr w:type="gramEnd"/>
      <w:r w:rsidRPr="001954C5">
        <w:rPr>
          <w:rStyle w:val="SubtleEmphasis"/>
          <w:sz w:val="22"/>
        </w:rPr>
        <w:t xml:space="preserve"> all underlined in red.  Why can’t I make a Dragon?</w:t>
      </w:r>
    </w:p>
    <w:p w:rsidR="001954C5" w:rsidRDefault="001954C5" w:rsidP="001954C5">
      <w:pPr>
        <w:ind w:left="720"/>
        <w:rPr>
          <w:rStyle w:val="SubtleEmphasis"/>
          <w:sz w:val="22"/>
        </w:rPr>
      </w:pPr>
      <w:r w:rsidRPr="001954C5">
        <w:rPr>
          <w:rStyle w:val="SubtleEmphasis"/>
          <w:sz w:val="22"/>
        </w:rPr>
        <w:t>Because it’s an abstract class!</w:t>
      </w:r>
    </w:p>
    <w:p w:rsidR="001954C5" w:rsidRDefault="001954C5" w:rsidP="00D36D20"/>
    <w:p w:rsidR="002D590C" w:rsidRDefault="00365A6F" w:rsidP="00D36D20">
      <w:r>
        <w:t xml:space="preserve">Create a </w:t>
      </w:r>
      <w:r w:rsidR="004D752D" w:rsidRPr="001954C5">
        <w:rPr>
          <w:rStyle w:val="CodeChar"/>
          <w:b/>
        </w:rPr>
        <w:t>Fire</w:t>
      </w:r>
      <w:r w:rsidRPr="001954C5">
        <w:rPr>
          <w:rStyle w:val="CodeChar"/>
          <w:b/>
        </w:rPr>
        <w:t>Dragon</w:t>
      </w:r>
      <w:r w:rsidR="00421814">
        <w:t xml:space="preserve"> with an initial health of 100</w:t>
      </w:r>
      <w:r>
        <w:t xml:space="preserve"> and a </w:t>
      </w:r>
      <w:proofErr w:type="spellStart"/>
      <w:r w:rsidRPr="001954C5">
        <w:rPr>
          <w:rStyle w:val="CodeChar"/>
          <w:b/>
        </w:rPr>
        <w:t>FrostDragon</w:t>
      </w:r>
      <w:proofErr w:type="spellEnd"/>
      <w:r w:rsidR="00421814">
        <w:t xml:space="preserve"> with an initial health of 105</w:t>
      </w:r>
      <w:r>
        <w:t xml:space="preserve">.  </w:t>
      </w:r>
      <w:r w:rsidR="00FB4D1D">
        <w:t>Before they battle, p</w:t>
      </w:r>
      <w:r>
        <w:t xml:space="preserve">rint their stats to the console window </w:t>
      </w:r>
      <w:r w:rsidR="00FB4D1D">
        <w:t xml:space="preserve">using </w:t>
      </w:r>
      <w:proofErr w:type="gramStart"/>
      <w:r w:rsidR="00FB4D1D">
        <w:t>ToString(</w:t>
      </w:r>
      <w:proofErr w:type="gramEnd"/>
      <w:r w:rsidR="00FB4D1D">
        <w:t>).</w:t>
      </w:r>
    </w:p>
    <w:p w:rsidR="002137CA" w:rsidRDefault="002137CA" w:rsidP="00365A6F"/>
    <w:p w:rsidR="008D6F25" w:rsidRDefault="00365A6F" w:rsidP="00365A6F">
      <w:r>
        <w:t>Loop while both dragons are still alive.  Simulate each dragon attacking the other, using the</w:t>
      </w:r>
      <w:r w:rsidR="001954C5">
        <w:t>ir</w:t>
      </w:r>
      <w:r>
        <w:t xml:space="preserve"> methods and properties</w:t>
      </w:r>
      <w:r w:rsidR="00AD6015">
        <w:t xml:space="preserve"> to generate attack values and adjust each dragon’s health appropriately</w:t>
      </w:r>
      <w:r>
        <w:t>.  Capture and print the results of each attack so you can “watch” the figh</w:t>
      </w:r>
      <w:r w:rsidR="00AD6015">
        <w:t xml:space="preserve">t </w:t>
      </w:r>
      <w:r w:rsidR="001954C5">
        <w:t>as it occurs.  Your output should detail the attack damage dealt to each dragon, like so:</w:t>
      </w:r>
    </w:p>
    <w:p w:rsidR="001954C5" w:rsidRDefault="001954C5" w:rsidP="00365A6F"/>
    <w:p w:rsidR="00365A6F" w:rsidRPr="001954C5" w:rsidRDefault="00421814" w:rsidP="001954C5">
      <w:pPr>
        <w:ind w:left="720"/>
        <w:rPr>
          <w:rFonts w:ascii="Consolas" w:hAnsi="Consolas" w:cs="Consolas"/>
          <w:sz w:val="22"/>
        </w:rPr>
      </w:pPr>
      <w:r>
        <w:rPr>
          <w:rFonts w:ascii="Consolas" w:hAnsi="Consolas" w:cs="Consolas"/>
          <w:sz w:val="22"/>
        </w:rPr>
        <w:t>Spark received</w:t>
      </w:r>
      <w:r w:rsidR="001954C5" w:rsidRPr="001954C5">
        <w:rPr>
          <w:rFonts w:ascii="Consolas" w:hAnsi="Consolas" w:cs="Consolas"/>
          <w:sz w:val="22"/>
        </w:rPr>
        <w:t xml:space="preserve"> 10 points</w:t>
      </w:r>
      <w:r>
        <w:rPr>
          <w:rFonts w:ascii="Consolas" w:hAnsi="Consolas" w:cs="Consolas"/>
          <w:sz w:val="22"/>
        </w:rPr>
        <w:t xml:space="preserve"> of damage</w:t>
      </w:r>
      <w:r w:rsidR="001954C5" w:rsidRPr="001954C5">
        <w:rPr>
          <w:rFonts w:ascii="Consolas" w:hAnsi="Consolas" w:cs="Consolas"/>
          <w:sz w:val="22"/>
        </w:rPr>
        <w:t xml:space="preserve"> and </w:t>
      </w:r>
      <w:r w:rsidR="001954C5">
        <w:rPr>
          <w:rFonts w:ascii="Consolas" w:hAnsi="Consolas" w:cs="Consolas"/>
          <w:sz w:val="22"/>
        </w:rPr>
        <w:t>Icicle</w:t>
      </w:r>
      <w:r w:rsidR="001954C5" w:rsidRPr="001954C5">
        <w:rPr>
          <w:rFonts w:ascii="Consolas" w:hAnsi="Consolas" w:cs="Consolas"/>
          <w:sz w:val="22"/>
        </w:rPr>
        <w:t xml:space="preserve"> </w:t>
      </w:r>
      <w:r>
        <w:rPr>
          <w:rFonts w:ascii="Consolas" w:hAnsi="Consolas" w:cs="Consolas"/>
          <w:sz w:val="22"/>
        </w:rPr>
        <w:t>received</w:t>
      </w:r>
      <w:r w:rsidR="001954C5" w:rsidRPr="001954C5">
        <w:rPr>
          <w:rFonts w:ascii="Consolas" w:hAnsi="Consolas" w:cs="Consolas"/>
          <w:sz w:val="22"/>
        </w:rPr>
        <w:t xml:space="preserve"> 17 points</w:t>
      </w:r>
      <w:r>
        <w:rPr>
          <w:rFonts w:ascii="Consolas" w:hAnsi="Consolas" w:cs="Consolas"/>
          <w:sz w:val="22"/>
        </w:rPr>
        <w:t xml:space="preserve"> of damage</w:t>
      </w:r>
      <w:r w:rsidR="001954C5" w:rsidRPr="001954C5">
        <w:rPr>
          <w:rFonts w:ascii="Consolas" w:hAnsi="Consolas" w:cs="Consolas"/>
          <w:sz w:val="22"/>
        </w:rPr>
        <w:t>.</w:t>
      </w:r>
    </w:p>
    <w:p w:rsidR="00421814" w:rsidRDefault="00421814" w:rsidP="00365A6F"/>
    <w:p w:rsidR="00664A01" w:rsidRDefault="00421814" w:rsidP="00365A6F">
      <w:r>
        <w:t xml:space="preserve">After each “round” of battle, print the stats for each dragon using their </w:t>
      </w:r>
      <w:r w:rsidRPr="00421814">
        <w:rPr>
          <w:rFonts w:ascii="Consolas" w:hAnsi="Consolas"/>
          <w:sz w:val="22"/>
        </w:rPr>
        <w:t>ToString</w:t>
      </w:r>
      <w:r w:rsidRPr="00421814">
        <w:rPr>
          <w:sz w:val="22"/>
        </w:rPr>
        <w:t xml:space="preserve"> </w:t>
      </w:r>
      <w:r>
        <w:t xml:space="preserve">methods. </w:t>
      </w:r>
    </w:p>
    <w:p w:rsidR="00421814" w:rsidRDefault="00421814" w:rsidP="00365A6F"/>
    <w:p w:rsidR="00637357" w:rsidRDefault="00365A6F" w:rsidP="00B14DA4">
      <w:r>
        <w:t xml:space="preserve">Once the fight is </w:t>
      </w:r>
      <w:r w:rsidR="000471C0">
        <w:t xml:space="preserve">over, </w:t>
      </w:r>
      <w:r w:rsidR="00421814">
        <w:t xml:space="preserve">display the winner of the battle.  </w:t>
      </w:r>
      <w:r w:rsidR="00182B98">
        <w:t>Be</w:t>
      </w:r>
      <w:r w:rsidR="005F32C5">
        <w:t xml:space="preserve"> sure to account for potential ties</w:t>
      </w:r>
      <w:r w:rsidR="00637357">
        <w:t xml:space="preserve"> where both dragons deal final blows to each other</w:t>
      </w:r>
      <w:r w:rsidR="005F32C5">
        <w:t>.</w:t>
      </w:r>
    </w:p>
    <w:p w:rsidR="00637357" w:rsidRDefault="005F32C5" w:rsidP="00B14DA4">
      <w:r>
        <w:t xml:space="preserve"> </w:t>
      </w:r>
    </w:p>
    <w:p w:rsidR="00637357" w:rsidRPr="00637357" w:rsidRDefault="00637357" w:rsidP="00637357">
      <w:pPr>
        <w:ind w:left="720"/>
        <w:rPr>
          <w:rStyle w:val="SubtleEmphasis"/>
          <w:sz w:val="22"/>
        </w:rPr>
      </w:pPr>
      <w:r w:rsidRPr="00637357">
        <w:rPr>
          <w:rStyle w:val="SubtleEmphasis"/>
          <w:sz w:val="22"/>
        </w:rPr>
        <w:t xml:space="preserve">Is the battle balanced?  Not </w:t>
      </w:r>
      <w:r w:rsidR="0045572E">
        <w:rPr>
          <w:rStyle w:val="SubtleEmphasis"/>
          <w:sz w:val="22"/>
        </w:rPr>
        <w:t>really.  F</w:t>
      </w:r>
      <w:r w:rsidRPr="00637357">
        <w:rPr>
          <w:rStyle w:val="SubtleEmphasis"/>
          <w:sz w:val="22"/>
        </w:rPr>
        <w:t>ire dragon</w:t>
      </w:r>
      <w:r w:rsidR="0045572E">
        <w:rPr>
          <w:rStyle w:val="SubtleEmphasis"/>
          <w:sz w:val="22"/>
        </w:rPr>
        <w:t>s</w:t>
      </w:r>
      <w:r w:rsidRPr="00637357">
        <w:rPr>
          <w:rStyle w:val="SubtleEmphasis"/>
          <w:sz w:val="22"/>
        </w:rPr>
        <w:t xml:space="preserve"> and frost dragon</w:t>
      </w:r>
      <w:r w:rsidR="0045572E">
        <w:rPr>
          <w:rStyle w:val="SubtleEmphasis"/>
          <w:sz w:val="22"/>
        </w:rPr>
        <w:t>s</w:t>
      </w:r>
      <w:r w:rsidRPr="00637357">
        <w:rPr>
          <w:rStyle w:val="SubtleEmphasis"/>
          <w:sz w:val="22"/>
        </w:rPr>
        <w:t xml:space="preserve"> “should” win about equally, while a tie occurs more often than a single victor. </w:t>
      </w:r>
    </w:p>
    <w:p w:rsidR="00F67913" w:rsidRDefault="00F67913" w:rsidP="00B14DA4"/>
    <w:p w:rsidR="00F67913" w:rsidRDefault="00F67913">
      <w:pPr>
        <w:rPr>
          <w:rFonts w:ascii="Arial" w:hAnsi="Arial" w:cs="Arial"/>
          <w:b/>
          <w:bCs/>
          <w:i/>
          <w:iCs/>
          <w:sz w:val="28"/>
          <w:szCs w:val="28"/>
        </w:rPr>
      </w:pPr>
      <w:r>
        <w:br w:type="page"/>
      </w:r>
    </w:p>
    <w:p w:rsidR="00F67913" w:rsidRDefault="002D4D04" w:rsidP="00F67913">
      <w:pPr>
        <w:pStyle w:val="Heading2"/>
      </w:pPr>
      <w:r>
        <w:lastRenderedPageBreak/>
        <w:t xml:space="preserve">Part 1: </w:t>
      </w:r>
      <w:r w:rsidR="00F67913">
        <w:t>Sample Run</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100 health.</w:t>
      </w:r>
    </w:p>
    <w:p w:rsid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105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Inferno burns their opponent to a crisp!</w:t>
      </w:r>
    </w:p>
    <w:p w:rsidR="00F54262" w:rsidRPr="00F54262" w:rsidRDefault="00F54262" w:rsidP="00F54262">
      <w:pPr>
        <w:rPr>
          <w:rFonts w:ascii="Consolas" w:hAnsi="Consolas" w:cs="Consolas"/>
          <w:sz w:val="18"/>
        </w:rPr>
      </w:pPr>
      <w:proofErr w:type="spellStart"/>
      <w:r w:rsidRPr="00F54262">
        <w:rPr>
          <w:rFonts w:ascii="Consolas" w:hAnsi="Consolas" w:cs="Consolas"/>
          <w:sz w:val="18"/>
        </w:rPr>
        <w:t>Wynter</w:t>
      </w:r>
      <w:proofErr w:type="spellEnd"/>
      <w:r w:rsidRPr="00F54262">
        <w:rPr>
          <w:rFonts w:ascii="Consolas" w:hAnsi="Consolas" w:cs="Consolas"/>
          <w:sz w:val="18"/>
        </w:rPr>
        <w:t xml:space="preserve"> freezes their opponent!</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15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14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85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91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Smoke rises as Inferno unleashes flames!</w:t>
      </w:r>
    </w:p>
    <w:p w:rsidR="00F54262" w:rsidRPr="00F54262" w:rsidRDefault="00F54262" w:rsidP="00F54262">
      <w:pPr>
        <w:rPr>
          <w:rFonts w:ascii="Consolas" w:hAnsi="Consolas" w:cs="Consolas"/>
          <w:sz w:val="18"/>
        </w:rPr>
      </w:pPr>
      <w:r w:rsidRPr="00F54262">
        <w:rPr>
          <w:rFonts w:ascii="Consolas" w:hAnsi="Consolas" w:cs="Consolas"/>
          <w:sz w:val="18"/>
        </w:rPr>
        <w:t>An icy blast spirals through the air!</w:t>
      </w:r>
    </w:p>
    <w:p w:rsidR="00F54262" w:rsidRPr="00F54262" w:rsidRDefault="00F54262" w:rsidP="00F54262">
      <w:pPr>
        <w:rPr>
          <w:rFonts w:ascii="Consolas" w:hAnsi="Consolas" w:cs="Consolas"/>
          <w:sz w:val="18"/>
        </w:rPr>
      </w:pPr>
      <w:proofErr w:type="spellStart"/>
      <w:r w:rsidRPr="00F54262">
        <w:rPr>
          <w:rFonts w:ascii="Consolas" w:hAnsi="Consolas" w:cs="Consolas"/>
          <w:sz w:val="18"/>
        </w:rPr>
        <w:t>Wynter</w:t>
      </w:r>
      <w:proofErr w:type="spellEnd"/>
      <w:r w:rsidRPr="00F54262">
        <w:rPr>
          <w:rFonts w:ascii="Consolas" w:hAnsi="Consolas" w:cs="Consolas"/>
          <w:sz w:val="18"/>
        </w:rPr>
        <w:t xml:space="preserve"> hits for bonus ice damage!</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16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16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69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75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Inferno burns their opponent to a crisp!</w:t>
      </w:r>
    </w:p>
    <w:p w:rsidR="00F54262" w:rsidRPr="00F54262" w:rsidRDefault="00F54262" w:rsidP="00F54262">
      <w:pPr>
        <w:rPr>
          <w:rFonts w:ascii="Consolas" w:hAnsi="Consolas" w:cs="Consolas"/>
          <w:sz w:val="18"/>
        </w:rPr>
      </w:pPr>
      <w:proofErr w:type="spellStart"/>
      <w:r w:rsidRPr="00F54262">
        <w:rPr>
          <w:rFonts w:ascii="Consolas" w:hAnsi="Consolas" w:cs="Consolas"/>
          <w:sz w:val="18"/>
        </w:rPr>
        <w:t>Wynter</w:t>
      </w:r>
      <w:proofErr w:type="spellEnd"/>
      <w:r w:rsidRPr="00F54262">
        <w:rPr>
          <w:rFonts w:ascii="Consolas" w:hAnsi="Consolas" w:cs="Consolas"/>
          <w:sz w:val="18"/>
        </w:rPr>
        <w:t xml:space="preserve"> freezes their opponent!</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16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21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53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54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Smoke rises as Inferno unleashes flames!</w:t>
      </w:r>
    </w:p>
    <w:p w:rsidR="00F54262" w:rsidRPr="00F54262" w:rsidRDefault="00F54262" w:rsidP="00F54262">
      <w:pPr>
        <w:rPr>
          <w:rFonts w:ascii="Consolas" w:hAnsi="Consolas" w:cs="Consolas"/>
          <w:sz w:val="18"/>
        </w:rPr>
      </w:pPr>
      <w:r w:rsidRPr="00F54262">
        <w:rPr>
          <w:rFonts w:ascii="Consolas" w:hAnsi="Consolas" w:cs="Consolas"/>
          <w:sz w:val="18"/>
        </w:rPr>
        <w:t>An icy blast spirals through the air!</w:t>
      </w:r>
    </w:p>
    <w:p w:rsidR="00F54262" w:rsidRPr="00F54262" w:rsidRDefault="00F54262" w:rsidP="00F54262">
      <w:pPr>
        <w:rPr>
          <w:rFonts w:ascii="Consolas" w:hAnsi="Consolas" w:cs="Consolas"/>
          <w:sz w:val="18"/>
        </w:rPr>
      </w:pPr>
      <w:proofErr w:type="spellStart"/>
      <w:r w:rsidRPr="00F54262">
        <w:rPr>
          <w:rFonts w:ascii="Consolas" w:hAnsi="Consolas" w:cs="Consolas"/>
          <w:sz w:val="18"/>
        </w:rPr>
        <w:t>Wynter</w:t>
      </w:r>
      <w:proofErr w:type="spellEnd"/>
      <w:r w:rsidRPr="00F54262">
        <w:rPr>
          <w:rFonts w:ascii="Consolas" w:hAnsi="Consolas" w:cs="Consolas"/>
          <w:sz w:val="18"/>
        </w:rPr>
        <w:t xml:space="preserve"> hits for bonus ice damage!</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18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17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35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37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A burst of fire explodes through the air!</w:t>
      </w:r>
    </w:p>
    <w:p w:rsidR="00F54262" w:rsidRPr="00F54262" w:rsidRDefault="00F54262" w:rsidP="00F54262">
      <w:pPr>
        <w:rPr>
          <w:rFonts w:ascii="Consolas" w:hAnsi="Consolas" w:cs="Consolas"/>
          <w:sz w:val="18"/>
        </w:rPr>
      </w:pPr>
      <w:proofErr w:type="spellStart"/>
      <w:r w:rsidRPr="00F54262">
        <w:rPr>
          <w:rFonts w:ascii="Consolas" w:hAnsi="Consolas" w:cs="Consolas"/>
          <w:sz w:val="18"/>
        </w:rPr>
        <w:t>Wynter</w:t>
      </w:r>
      <w:proofErr w:type="spellEnd"/>
      <w:r w:rsidRPr="00F54262">
        <w:rPr>
          <w:rFonts w:ascii="Consolas" w:hAnsi="Consolas" w:cs="Consolas"/>
          <w:sz w:val="18"/>
        </w:rPr>
        <w:t xml:space="preserve"> freezes their opponent!</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15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10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20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27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A burst of fire explodes through the air!</w:t>
      </w:r>
    </w:p>
    <w:p w:rsidR="00F54262" w:rsidRPr="00F54262" w:rsidRDefault="00F54262" w:rsidP="00F54262">
      <w:pPr>
        <w:rPr>
          <w:rFonts w:ascii="Consolas" w:hAnsi="Consolas" w:cs="Consolas"/>
          <w:sz w:val="18"/>
        </w:rPr>
      </w:pPr>
      <w:r w:rsidRPr="00F54262">
        <w:rPr>
          <w:rFonts w:ascii="Consolas" w:hAnsi="Consolas" w:cs="Consolas"/>
          <w:sz w:val="18"/>
        </w:rPr>
        <w:t>An icy blast spirals through the air!</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15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10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5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17 health.</w:t>
      </w:r>
    </w:p>
    <w:p w:rsidR="00F54262" w:rsidRPr="00F54262" w:rsidRDefault="00F54262" w:rsidP="00F54262">
      <w:pPr>
        <w:rPr>
          <w:rFonts w:ascii="Consolas" w:hAnsi="Consolas" w:cs="Consolas"/>
          <w:sz w:val="18"/>
        </w:rPr>
      </w:pPr>
    </w:p>
    <w:p w:rsidR="00F54262" w:rsidRPr="00F54262" w:rsidRDefault="00F54262" w:rsidP="00F54262">
      <w:pPr>
        <w:rPr>
          <w:rFonts w:ascii="Consolas" w:hAnsi="Consolas" w:cs="Consolas"/>
          <w:sz w:val="18"/>
        </w:rPr>
      </w:pPr>
      <w:r w:rsidRPr="00F54262">
        <w:rPr>
          <w:rFonts w:ascii="Consolas" w:hAnsi="Consolas" w:cs="Consolas"/>
          <w:sz w:val="18"/>
        </w:rPr>
        <w:t>Inferno burns their opponent to a crisp!</w:t>
      </w:r>
    </w:p>
    <w:p w:rsidR="00F54262" w:rsidRPr="00F54262" w:rsidRDefault="00F54262" w:rsidP="00F54262">
      <w:pPr>
        <w:rPr>
          <w:rFonts w:ascii="Consolas" w:hAnsi="Consolas" w:cs="Consolas"/>
          <w:sz w:val="18"/>
        </w:rPr>
      </w:pPr>
      <w:proofErr w:type="spellStart"/>
      <w:r w:rsidRPr="00F54262">
        <w:rPr>
          <w:rFonts w:ascii="Consolas" w:hAnsi="Consolas" w:cs="Consolas"/>
          <w:sz w:val="18"/>
        </w:rPr>
        <w:t>Wynter</w:t>
      </w:r>
      <w:proofErr w:type="spellEnd"/>
      <w:r w:rsidRPr="00F54262">
        <w:rPr>
          <w:rFonts w:ascii="Consolas" w:hAnsi="Consolas" w:cs="Consolas"/>
          <w:sz w:val="18"/>
        </w:rPr>
        <w:t xml:space="preserve"> freezes their opponent!</w:t>
      </w:r>
    </w:p>
    <w:p w:rsidR="00F54262" w:rsidRPr="00F54262" w:rsidRDefault="00F54262" w:rsidP="00F54262">
      <w:pPr>
        <w:rPr>
          <w:rFonts w:ascii="Consolas" w:hAnsi="Consolas" w:cs="Consolas"/>
          <w:sz w:val="18"/>
        </w:rPr>
      </w:pPr>
      <w:r w:rsidRPr="00F54262">
        <w:rPr>
          <w:rFonts w:ascii="Consolas" w:hAnsi="Consolas" w:cs="Consolas"/>
          <w:sz w:val="18"/>
        </w:rPr>
        <w:t xml:space="preserve">Inferno received 11 points of damage and </w:t>
      </w:r>
      <w:proofErr w:type="spellStart"/>
      <w:r w:rsidRPr="00F54262">
        <w:rPr>
          <w:rFonts w:ascii="Consolas" w:hAnsi="Consolas" w:cs="Consolas"/>
          <w:sz w:val="18"/>
        </w:rPr>
        <w:t>Wynter</w:t>
      </w:r>
      <w:proofErr w:type="spellEnd"/>
      <w:r w:rsidRPr="00F54262">
        <w:rPr>
          <w:rFonts w:ascii="Consolas" w:hAnsi="Consolas" w:cs="Consolas"/>
          <w:sz w:val="18"/>
        </w:rPr>
        <w:t xml:space="preserve"> received 15 points of damage.</w:t>
      </w:r>
    </w:p>
    <w:p w:rsidR="00F54262" w:rsidRPr="00F54262" w:rsidRDefault="00F54262" w:rsidP="00F54262">
      <w:pPr>
        <w:rPr>
          <w:rFonts w:ascii="Consolas" w:hAnsi="Consolas" w:cs="Consolas"/>
          <w:sz w:val="18"/>
        </w:rPr>
      </w:pPr>
      <w:r w:rsidRPr="00F54262">
        <w:rPr>
          <w:rFonts w:ascii="Consolas" w:hAnsi="Consolas" w:cs="Consolas"/>
          <w:sz w:val="18"/>
        </w:rPr>
        <w:t>The Fire dragon Inferno has 0 health.</w:t>
      </w:r>
    </w:p>
    <w:p w:rsidR="00F54262" w:rsidRPr="00F54262" w:rsidRDefault="00F54262" w:rsidP="00F54262">
      <w:pPr>
        <w:rPr>
          <w:rFonts w:ascii="Consolas" w:hAnsi="Consolas" w:cs="Consolas"/>
          <w:sz w:val="18"/>
        </w:rPr>
      </w:pPr>
      <w:r w:rsidRPr="00F54262">
        <w:rPr>
          <w:rFonts w:ascii="Consolas" w:hAnsi="Consolas" w:cs="Consolas"/>
          <w:sz w:val="18"/>
        </w:rPr>
        <w:t xml:space="preserve">The Frost dragon </w:t>
      </w:r>
      <w:proofErr w:type="spellStart"/>
      <w:r w:rsidRPr="00F54262">
        <w:rPr>
          <w:rFonts w:ascii="Consolas" w:hAnsi="Consolas" w:cs="Consolas"/>
          <w:sz w:val="18"/>
        </w:rPr>
        <w:t>Wynter</w:t>
      </w:r>
      <w:proofErr w:type="spellEnd"/>
      <w:r w:rsidRPr="00F54262">
        <w:rPr>
          <w:rFonts w:ascii="Consolas" w:hAnsi="Consolas" w:cs="Consolas"/>
          <w:sz w:val="18"/>
        </w:rPr>
        <w:t xml:space="preserve"> has 2 health.</w:t>
      </w:r>
    </w:p>
    <w:p w:rsidR="00F54262" w:rsidRPr="00F54262" w:rsidRDefault="00F54262" w:rsidP="00F54262">
      <w:pPr>
        <w:rPr>
          <w:rFonts w:ascii="Consolas" w:hAnsi="Consolas" w:cs="Consolas"/>
          <w:sz w:val="18"/>
        </w:rPr>
      </w:pPr>
    </w:p>
    <w:p w:rsidR="00F67913" w:rsidRDefault="00F54262" w:rsidP="00F54262">
      <w:pPr>
        <w:rPr>
          <w:rFonts w:ascii="Consolas" w:hAnsi="Consolas" w:cs="Consolas"/>
          <w:sz w:val="18"/>
        </w:rPr>
      </w:pPr>
      <w:r w:rsidRPr="00F54262">
        <w:rPr>
          <w:rFonts w:ascii="Consolas" w:hAnsi="Consolas" w:cs="Consolas"/>
          <w:sz w:val="18"/>
        </w:rPr>
        <w:t xml:space="preserve">The air freezes as </w:t>
      </w:r>
      <w:proofErr w:type="spellStart"/>
      <w:r w:rsidRPr="00F54262">
        <w:rPr>
          <w:rFonts w:ascii="Consolas" w:hAnsi="Consolas" w:cs="Consolas"/>
          <w:sz w:val="18"/>
        </w:rPr>
        <w:t>Wynter</w:t>
      </w:r>
      <w:proofErr w:type="spellEnd"/>
      <w:r w:rsidRPr="00F54262">
        <w:rPr>
          <w:rFonts w:ascii="Consolas" w:hAnsi="Consolas" w:cs="Consolas"/>
          <w:sz w:val="18"/>
        </w:rPr>
        <w:t xml:space="preserve"> emerges victorious!</w:t>
      </w:r>
    </w:p>
    <w:p w:rsidR="002D4D04" w:rsidRDefault="002D4D04" w:rsidP="00F54262">
      <w:pPr>
        <w:rPr>
          <w:rFonts w:ascii="Consolas" w:hAnsi="Consolas" w:cs="Consolas"/>
          <w:sz w:val="18"/>
        </w:rPr>
      </w:pPr>
    </w:p>
    <w:p w:rsidR="002D4D04" w:rsidRPr="002D4D04" w:rsidRDefault="002D4D04" w:rsidP="00F54262">
      <w:pPr>
        <w:rPr>
          <w:rFonts w:ascii="Ink Free" w:hAnsi="Ink Free" w:cstheme="minorHAnsi"/>
          <w:sz w:val="20"/>
        </w:rPr>
      </w:pPr>
      <w:r w:rsidRPr="002D4D04">
        <w:rPr>
          <w:rFonts w:ascii="Ink Free" w:hAnsi="Ink Free" w:cstheme="minorHAnsi"/>
          <w:sz w:val="20"/>
        </w:rPr>
        <w:t>Final statements could also be:</w:t>
      </w:r>
    </w:p>
    <w:p w:rsidR="002D4D04" w:rsidRPr="002D4D04" w:rsidRDefault="002D4D04" w:rsidP="00F54262">
      <w:pPr>
        <w:rPr>
          <w:rFonts w:ascii="Ink Free" w:hAnsi="Ink Free" w:cstheme="minorHAnsi"/>
          <w:sz w:val="20"/>
        </w:rPr>
      </w:pPr>
      <w:r>
        <w:rPr>
          <w:rFonts w:ascii="Ink Free" w:hAnsi="Ink Free" w:cstheme="minorHAnsi"/>
          <w:sz w:val="20"/>
        </w:rPr>
        <w:t xml:space="preserve">    </w:t>
      </w:r>
      <w:r w:rsidRPr="002D4D04">
        <w:rPr>
          <w:rFonts w:ascii="Ink Free" w:hAnsi="Ink Free" w:cstheme="minorHAnsi"/>
          <w:sz w:val="20"/>
        </w:rPr>
        <w:t>Both dragons fall to the ground, exhausted from their battle!</w:t>
      </w:r>
      <w:r w:rsidRPr="002D4D04">
        <w:rPr>
          <w:rFonts w:ascii="Ink Free" w:hAnsi="Ink Free" w:cstheme="minorHAnsi"/>
          <w:sz w:val="20"/>
        </w:rPr>
        <w:br/>
        <w:t>OR</w:t>
      </w:r>
      <w:r w:rsidRPr="002D4D04">
        <w:rPr>
          <w:rFonts w:ascii="Ink Free" w:hAnsi="Ink Free" w:cstheme="minorHAnsi"/>
          <w:sz w:val="20"/>
        </w:rPr>
        <w:br/>
      </w:r>
      <w:r>
        <w:rPr>
          <w:rFonts w:ascii="Ink Free" w:hAnsi="Ink Free" w:cstheme="minorHAnsi"/>
          <w:sz w:val="20"/>
        </w:rPr>
        <w:t xml:space="preserve">    </w:t>
      </w:r>
      <w:r w:rsidRPr="002D4D04">
        <w:rPr>
          <w:rFonts w:ascii="Ink Free" w:hAnsi="Ink Free" w:cstheme="minorHAnsi"/>
          <w:sz w:val="20"/>
        </w:rPr>
        <w:t>Flames rise from the ground as Inferno emerges victorious!</w:t>
      </w:r>
    </w:p>
    <w:p w:rsidR="002D4D04" w:rsidRPr="002D4D04" w:rsidRDefault="002D4D04" w:rsidP="00F54262">
      <w:pPr>
        <w:rPr>
          <w:rFonts w:ascii="Ink Free" w:hAnsi="Ink Free" w:cstheme="minorHAnsi"/>
          <w:sz w:val="20"/>
        </w:rPr>
      </w:pPr>
      <w:r w:rsidRPr="002D4D04">
        <w:rPr>
          <w:rFonts w:ascii="Ink Free" w:hAnsi="Ink Free" w:cstheme="minorHAnsi"/>
          <w:sz w:val="20"/>
        </w:rPr>
        <w:t xml:space="preserve">Depending on who </w:t>
      </w:r>
      <w:proofErr w:type="gramStart"/>
      <w:r w:rsidRPr="002D4D04">
        <w:rPr>
          <w:rFonts w:ascii="Ink Free" w:hAnsi="Ink Free" w:cstheme="minorHAnsi"/>
          <w:sz w:val="20"/>
        </w:rPr>
        <w:t>won.</w:t>
      </w:r>
      <w:proofErr w:type="gramEnd"/>
    </w:p>
    <w:p w:rsidR="00F67913" w:rsidRDefault="00F67913" w:rsidP="00F67913"/>
    <w:p w:rsidR="00A24759" w:rsidRDefault="00A24759">
      <w:pPr>
        <w:rPr>
          <w:rFonts w:ascii="Arial" w:hAnsi="Arial" w:cs="Arial"/>
          <w:b/>
          <w:bCs/>
          <w:i/>
          <w:iCs/>
          <w:sz w:val="28"/>
          <w:szCs w:val="28"/>
        </w:rPr>
      </w:pPr>
      <w:r>
        <w:br w:type="page"/>
      </w: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r>
        <w:t>Part 2</w:t>
      </w:r>
      <w:r>
        <w:t xml:space="preserve">: </w:t>
      </w:r>
      <w:r>
        <w:t xml:space="preserve">File IO </w:t>
      </w:r>
    </w:p>
    <w:p w:rsidR="00A24759" w:rsidRDefault="00A24759" w:rsidP="00A24759">
      <w:pPr>
        <w:pStyle w:val="Title"/>
        <w:jc w:val="center"/>
        <w:rPr>
          <w:rFonts w:ascii="Arial" w:hAnsi="Arial" w:cs="Arial"/>
          <w:b/>
          <w:bCs/>
          <w:i/>
          <w:iCs/>
          <w:sz w:val="28"/>
          <w:szCs w:val="28"/>
        </w:rPr>
      </w:pPr>
      <w:proofErr w:type="gramStart"/>
      <w:r>
        <w:t>and</w:t>
      </w:r>
      <w:proofErr w:type="gramEnd"/>
      <w:r>
        <w:t xml:space="preserve"> a Manager class </w:t>
      </w:r>
      <w:r>
        <w:br w:type="page"/>
      </w:r>
    </w:p>
    <w:p w:rsidR="00B3620F" w:rsidRPr="00B3620F" w:rsidRDefault="00B3620F" w:rsidP="00B640CD">
      <w:pPr>
        <w:pStyle w:val="Heading2"/>
        <w:rPr>
          <w:b w:val="0"/>
        </w:rPr>
      </w:pPr>
      <w:r w:rsidRPr="00B3620F">
        <w:lastRenderedPageBreak/>
        <w:t xml:space="preserve">Part 2:  </w:t>
      </w:r>
      <w:r w:rsidR="00BB29A5">
        <w:t>Manage those dragons!</w:t>
      </w:r>
    </w:p>
    <w:p w:rsidR="00B3620F" w:rsidRDefault="00B3620F" w:rsidP="00F67913">
      <w:r>
        <w:t xml:space="preserve">At this point in the program, </w:t>
      </w:r>
      <w:r w:rsidRPr="00B3620F">
        <w:rPr>
          <w:rFonts w:ascii="Consolas" w:hAnsi="Consolas"/>
          <w:sz w:val="22"/>
        </w:rPr>
        <w:t>Main</w:t>
      </w:r>
      <w:r w:rsidRPr="00B3620F">
        <w:rPr>
          <w:sz w:val="22"/>
        </w:rPr>
        <w:t xml:space="preserve"> </w:t>
      </w:r>
      <w:r>
        <w:t xml:space="preserve">is not especially </w:t>
      </w:r>
      <w:r w:rsidR="00040442">
        <w:t>huge</w:t>
      </w:r>
      <w:r>
        <w:t xml:space="preserve">.  </w:t>
      </w:r>
    </w:p>
    <w:p w:rsidR="00B3620F" w:rsidRDefault="00B3620F" w:rsidP="00C363CD">
      <w:pPr>
        <w:pStyle w:val="ListParagraph"/>
        <w:numPr>
          <w:ilvl w:val="0"/>
          <w:numId w:val="29"/>
        </w:numPr>
      </w:pPr>
      <w:r>
        <w:t xml:space="preserve">Creating both dragon instances in </w:t>
      </w:r>
      <w:r w:rsidRPr="00C363CD">
        <w:rPr>
          <w:rFonts w:ascii="Consolas" w:hAnsi="Consolas"/>
          <w:sz w:val="22"/>
        </w:rPr>
        <w:t>Main</w:t>
      </w:r>
      <w:r w:rsidRPr="00C363CD">
        <w:rPr>
          <w:sz w:val="22"/>
        </w:rPr>
        <w:t xml:space="preserve"> </w:t>
      </w:r>
      <w:r>
        <w:t xml:space="preserve">uses only 2 lines of code.  </w:t>
      </w:r>
    </w:p>
    <w:p w:rsidR="00B3620F" w:rsidRDefault="00B3620F" w:rsidP="00C363CD">
      <w:pPr>
        <w:pStyle w:val="ListParagraph"/>
        <w:numPr>
          <w:ilvl w:val="0"/>
          <w:numId w:val="29"/>
        </w:numPr>
      </w:pPr>
      <w:r>
        <w:t xml:space="preserve">Printing their stats before battle is another 2 lines. </w:t>
      </w:r>
    </w:p>
    <w:p w:rsidR="00B3620F" w:rsidRDefault="00B3620F" w:rsidP="00C363CD">
      <w:pPr>
        <w:pStyle w:val="ListParagraph"/>
        <w:numPr>
          <w:ilvl w:val="0"/>
          <w:numId w:val="29"/>
        </w:numPr>
      </w:pPr>
      <w:r>
        <w:t xml:space="preserve">The battle loop and winner declaration could be maybe 25 – 40 lines.  </w:t>
      </w:r>
    </w:p>
    <w:p w:rsidR="00B3620F" w:rsidRDefault="00B3620F" w:rsidP="00F67913"/>
    <w:p w:rsidR="00B3620F" w:rsidRPr="005F5AB8" w:rsidRDefault="00B3620F" w:rsidP="00F67913">
      <w:pPr>
        <w:rPr>
          <w:b/>
        </w:rPr>
      </w:pPr>
      <w:r w:rsidRPr="005F5AB8">
        <w:rPr>
          <w:b/>
        </w:rPr>
        <w:t xml:space="preserve">However...  </w:t>
      </w:r>
    </w:p>
    <w:p w:rsidR="00B3620F" w:rsidRDefault="00B3620F" w:rsidP="00F67913">
      <w:r>
        <w:t xml:space="preserve">We hard-coded stats for the </w:t>
      </w:r>
      <w:r w:rsidRPr="005A0DBD">
        <w:rPr>
          <w:rFonts w:ascii="Consolas" w:hAnsi="Consolas"/>
          <w:sz w:val="22"/>
        </w:rPr>
        <w:t>FireDragon</w:t>
      </w:r>
      <w:r w:rsidRPr="005A0DBD">
        <w:rPr>
          <w:sz w:val="22"/>
        </w:rPr>
        <w:t xml:space="preserve"> </w:t>
      </w:r>
      <w:r>
        <w:t xml:space="preserve">and </w:t>
      </w:r>
      <w:proofErr w:type="spellStart"/>
      <w:r w:rsidRPr="005A0DBD">
        <w:rPr>
          <w:rFonts w:ascii="Consolas" w:hAnsi="Consolas"/>
          <w:sz w:val="22"/>
        </w:rPr>
        <w:t>FrostDragon</w:t>
      </w:r>
      <w:proofErr w:type="spellEnd"/>
      <w:r w:rsidRPr="005A0DBD">
        <w:rPr>
          <w:sz w:val="22"/>
        </w:rPr>
        <w:t xml:space="preserve"> </w:t>
      </w:r>
      <w:r>
        <w:t xml:space="preserve">instances.  The data for each of them is coming from us, the programmer.  </w:t>
      </w:r>
    </w:p>
    <w:p w:rsidR="00B3620F" w:rsidRDefault="00B3620F" w:rsidP="00F67913"/>
    <w:p w:rsidR="00B3620F" w:rsidRDefault="00B3620F" w:rsidP="00F67913">
      <w:r w:rsidRPr="009B1F28">
        <w:rPr>
          <w:b/>
        </w:rPr>
        <w:t xml:space="preserve">Programs that are data-driven are </w:t>
      </w:r>
      <w:r w:rsidR="001E1858">
        <w:rPr>
          <w:b/>
        </w:rPr>
        <w:t>more robust</w:t>
      </w:r>
      <w:r w:rsidRPr="009B1F28">
        <w:rPr>
          <w:b/>
        </w:rPr>
        <w:t xml:space="preserve">.  </w:t>
      </w:r>
    </w:p>
    <w:p w:rsidR="00B3620F" w:rsidRDefault="00B3620F" w:rsidP="00F67913">
      <w:r>
        <w:t xml:space="preserve">We </w:t>
      </w:r>
      <w:r w:rsidR="004E2D86">
        <w:t>will use a</w:t>
      </w:r>
      <w:r>
        <w:t xml:space="preserve"> text file that contains data for each dragon’s name and health values.  </w:t>
      </w:r>
    </w:p>
    <w:p w:rsidR="00B3620F" w:rsidRDefault="00B3620F" w:rsidP="00F67913">
      <w:r>
        <w:t xml:space="preserve">Then create </w:t>
      </w:r>
      <w:r w:rsidR="0006163E" w:rsidRPr="0006163E">
        <w:rPr>
          <w:rFonts w:ascii="Consolas" w:hAnsi="Consolas"/>
          <w:sz w:val="22"/>
        </w:rPr>
        <w:t>Dragon</w:t>
      </w:r>
      <w:r w:rsidRPr="0006163E">
        <w:rPr>
          <w:sz w:val="22"/>
        </w:rPr>
        <w:t xml:space="preserve"> </w:t>
      </w:r>
      <w:r>
        <w:t xml:space="preserve">instances based on the read-in information.  </w:t>
      </w:r>
    </w:p>
    <w:p w:rsidR="00B3620F" w:rsidRDefault="00B3620F" w:rsidP="00F67913"/>
    <w:p w:rsidR="00B3620F" w:rsidRPr="005F5AB8" w:rsidRDefault="00B3620F" w:rsidP="00F67913">
      <w:pPr>
        <w:rPr>
          <w:b/>
        </w:rPr>
      </w:pPr>
      <w:r w:rsidRPr="005F5AB8">
        <w:rPr>
          <w:b/>
        </w:rPr>
        <w:t>Which means...</w:t>
      </w:r>
    </w:p>
    <w:p w:rsidR="00B3620F" w:rsidRDefault="00B3620F" w:rsidP="00F67913">
      <w:r>
        <w:t xml:space="preserve">That file reading must occur before we instantiate the dragons.  </w:t>
      </w:r>
    </w:p>
    <w:p w:rsidR="00B3620F" w:rsidRDefault="00B3620F" w:rsidP="00F67913">
      <w:r>
        <w:t xml:space="preserve">That’s going to add more overhead to </w:t>
      </w:r>
      <w:r w:rsidR="005A0DBD" w:rsidRPr="00B3620F">
        <w:rPr>
          <w:rFonts w:ascii="Consolas" w:hAnsi="Consolas"/>
          <w:sz w:val="22"/>
        </w:rPr>
        <w:t>Main</w:t>
      </w:r>
      <w:r>
        <w:t>.</w:t>
      </w:r>
    </w:p>
    <w:p w:rsidR="008305CE" w:rsidRDefault="00B3620F" w:rsidP="00F67913">
      <w:r>
        <w:t xml:space="preserve">And it means that </w:t>
      </w:r>
      <w:r w:rsidR="005A0DBD" w:rsidRPr="00B3620F">
        <w:rPr>
          <w:rFonts w:ascii="Consolas" w:hAnsi="Consolas"/>
          <w:sz w:val="22"/>
        </w:rPr>
        <w:t>Main</w:t>
      </w:r>
      <w:r w:rsidR="005A0DBD" w:rsidRPr="00B3620F">
        <w:rPr>
          <w:sz w:val="22"/>
        </w:rPr>
        <w:t xml:space="preserve"> </w:t>
      </w:r>
      <w:r>
        <w:t xml:space="preserve">is handling everything:  </w:t>
      </w:r>
    </w:p>
    <w:p w:rsidR="00B3620F" w:rsidRDefault="00B3620F" w:rsidP="00F67913">
      <w:r>
        <w:t xml:space="preserve">File reading. Creation of dragons. The battle. Winner declaration.  </w:t>
      </w:r>
    </w:p>
    <w:p w:rsidR="00DD041F" w:rsidRDefault="00DD041F" w:rsidP="00F67913"/>
    <w:p w:rsidR="00B3620F" w:rsidRDefault="00DD041F" w:rsidP="00F67913">
      <w:pPr>
        <w:rPr>
          <w:b/>
        </w:rPr>
      </w:pPr>
      <w:r w:rsidRPr="00DD041F">
        <w:rPr>
          <w:b/>
        </w:rPr>
        <w:t>Main is now cluttered</w:t>
      </w:r>
      <w:r w:rsidR="00D77174">
        <w:rPr>
          <w:b/>
        </w:rPr>
        <w:t xml:space="preserve"> with extra “stuff”</w:t>
      </w:r>
      <w:r w:rsidRPr="00DD041F">
        <w:rPr>
          <w:b/>
        </w:rPr>
        <w:t>.</w:t>
      </w:r>
    </w:p>
    <w:p w:rsidR="00D63D8F" w:rsidRDefault="00D63D8F" w:rsidP="00F67913">
      <w:pPr>
        <w:rPr>
          <w:b/>
        </w:rPr>
      </w:pPr>
    </w:p>
    <w:p w:rsidR="00D63D8F" w:rsidRDefault="00D63D8F" w:rsidP="00F67913">
      <w:r>
        <w:rPr>
          <w:b/>
        </w:rPr>
        <w:t xml:space="preserve">Let’s not clutter Main.  </w:t>
      </w:r>
    </w:p>
    <w:p w:rsidR="00B3620F" w:rsidRDefault="00B3620F" w:rsidP="00F67913">
      <w:r>
        <w:t xml:space="preserve">A better approach would be to allow </w:t>
      </w:r>
      <w:r w:rsidR="005A0DBD" w:rsidRPr="00B3620F">
        <w:rPr>
          <w:rFonts w:ascii="Consolas" w:hAnsi="Consolas"/>
          <w:sz w:val="22"/>
        </w:rPr>
        <w:t>Main</w:t>
      </w:r>
      <w:r w:rsidR="005A0DBD" w:rsidRPr="00B3620F">
        <w:rPr>
          <w:sz w:val="22"/>
        </w:rPr>
        <w:t xml:space="preserve"> </w:t>
      </w:r>
      <w:r>
        <w:t xml:space="preserve">to just “do stuff” with the dragons after they are properly instantiated.  </w:t>
      </w:r>
    </w:p>
    <w:p w:rsidR="00B3620F" w:rsidRDefault="00B3620F" w:rsidP="00F67913"/>
    <w:p w:rsidR="00B3620F" w:rsidRDefault="001926B1" w:rsidP="00F67913">
      <w:r>
        <w:t>H</w:t>
      </w:r>
      <w:r w:rsidR="00B3620F">
        <w:t xml:space="preserve">ow do we get the dragons “out” of </w:t>
      </w:r>
      <w:r w:rsidR="005A0DBD" w:rsidRPr="00B3620F">
        <w:rPr>
          <w:rFonts w:ascii="Consolas" w:hAnsi="Consolas"/>
          <w:sz w:val="22"/>
        </w:rPr>
        <w:t>Main</w:t>
      </w:r>
      <w:r w:rsidR="002035AF" w:rsidRPr="002035AF">
        <w:rPr>
          <w:rFonts w:ascii="Calibri" w:hAnsi="Calibri" w:cs="Calibri"/>
        </w:rPr>
        <w:t xml:space="preserve"> and </w:t>
      </w:r>
      <w:r w:rsidR="005424EE">
        <w:rPr>
          <w:rFonts w:ascii="Calibri" w:hAnsi="Calibri" w:cs="Calibri"/>
        </w:rPr>
        <w:t>“</w:t>
      </w:r>
      <w:r w:rsidR="002035AF" w:rsidRPr="002035AF">
        <w:rPr>
          <w:rFonts w:ascii="Calibri" w:hAnsi="Calibri" w:cs="Calibri"/>
        </w:rPr>
        <w:t>into</w:t>
      </w:r>
      <w:r w:rsidR="005424EE">
        <w:rPr>
          <w:rFonts w:ascii="Calibri" w:hAnsi="Calibri" w:cs="Calibri"/>
        </w:rPr>
        <w:t>”</w:t>
      </w:r>
      <w:r w:rsidR="002035AF" w:rsidRPr="002035AF">
        <w:rPr>
          <w:rFonts w:ascii="Calibri" w:hAnsi="Calibri" w:cs="Calibri"/>
        </w:rPr>
        <w:t xml:space="preserve"> </w:t>
      </w:r>
      <w:r w:rsidR="005424EE">
        <w:rPr>
          <w:rFonts w:ascii="Calibri" w:hAnsi="Calibri" w:cs="Calibri"/>
        </w:rPr>
        <w:t>code elsewhere</w:t>
      </w:r>
      <w:r w:rsidR="00B3620F">
        <w:t>?  A manager class!</w:t>
      </w:r>
    </w:p>
    <w:p w:rsidR="00B3620F" w:rsidRDefault="00B3620F" w:rsidP="00F67913">
      <w:r>
        <w:t xml:space="preserve">A new class called </w:t>
      </w:r>
      <w:proofErr w:type="spellStart"/>
      <w:r w:rsidRPr="00B3620F">
        <w:rPr>
          <w:rFonts w:ascii="Consolas" w:hAnsi="Consolas"/>
          <w:b/>
        </w:rPr>
        <w:t>DragonManager</w:t>
      </w:r>
      <w:proofErr w:type="spellEnd"/>
      <w:r>
        <w:t xml:space="preserve"> will do the following:</w:t>
      </w:r>
    </w:p>
    <w:p w:rsidR="00B3620F" w:rsidRDefault="00B3620F" w:rsidP="00B3620F">
      <w:pPr>
        <w:pStyle w:val="ListParagraph"/>
        <w:numPr>
          <w:ilvl w:val="0"/>
          <w:numId w:val="24"/>
        </w:numPr>
      </w:pPr>
      <w:r>
        <w:t>“Manage” the dragons by:</w:t>
      </w:r>
    </w:p>
    <w:p w:rsidR="00B3620F" w:rsidRDefault="00B3620F" w:rsidP="00B3620F">
      <w:pPr>
        <w:pStyle w:val="ListParagraph"/>
        <w:numPr>
          <w:ilvl w:val="1"/>
          <w:numId w:val="24"/>
        </w:numPr>
      </w:pPr>
      <w:r>
        <w:t xml:space="preserve">Containing </w:t>
      </w:r>
      <w:r w:rsidR="00256030">
        <w:t>a field for each dragon</w:t>
      </w:r>
    </w:p>
    <w:p w:rsidR="00B3620F" w:rsidRDefault="005C1218" w:rsidP="00B3620F">
      <w:pPr>
        <w:pStyle w:val="ListParagraph"/>
        <w:numPr>
          <w:ilvl w:val="1"/>
          <w:numId w:val="24"/>
        </w:numPr>
      </w:pPr>
      <w:r>
        <w:t>Instantiate those dragons via</w:t>
      </w:r>
      <w:r w:rsidR="00B3620F">
        <w:t xml:space="preserve"> reading from a file</w:t>
      </w:r>
    </w:p>
    <w:p w:rsidR="005C1218" w:rsidRDefault="005C1218" w:rsidP="00B3620F">
      <w:pPr>
        <w:pStyle w:val="ListParagraph"/>
        <w:numPr>
          <w:ilvl w:val="1"/>
          <w:numId w:val="24"/>
        </w:numPr>
      </w:pPr>
      <w:r>
        <w:t xml:space="preserve">Returning a </w:t>
      </w:r>
      <w:r w:rsidR="00256030">
        <w:t xml:space="preserve">dragon reference, so </w:t>
      </w:r>
      <w:r w:rsidR="005A0DBD" w:rsidRPr="00B3620F">
        <w:rPr>
          <w:rFonts w:ascii="Consolas" w:hAnsi="Consolas"/>
          <w:sz w:val="22"/>
        </w:rPr>
        <w:t>Main</w:t>
      </w:r>
      <w:r w:rsidR="005A0DBD" w:rsidRPr="00B3620F">
        <w:rPr>
          <w:sz w:val="22"/>
        </w:rPr>
        <w:t xml:space="preserve"> </w:t>
      </w:r>
      <w:r>
        <w:t>can use that reference</w:t>
      </w:r>
    </w:p>
    <w:p w:rsidR="00B3620F" w:rsidRDefault="00B3620F" w:rsidP="00B3620F">
      <w:pPr>
        <w:pStyle w:val="ListParagraph"/>
      </w:pPr>
    </w:p>
    <w:p w:rsidR="00B3620F" w:rsidRDefault="004157F4" w:rsidP="00B3620F">
      <w:pPr>
        <w:pStyle w:val="ListParagraph"/>
        <w:ind w:left="0"/>
      </w:pPr>
      <w:r>
        <w:t>Then</w:t>
      </w:r>
      <w:r w:rsidR="00B3620F">
        <w:t xml:space="preserve"> </w:t>
      </w:r>
      <w:r w:rsidR="005A0DBD" w:rsidRPr="00B3620F">
        <w:rPr>
          <w:rFonts w:ascii="Consolas" w:hAnsi="Consolas"/>
          <w:sz w:val="22"/>
        </w:rPr>
        <w:t>Main</w:t>
      </w:r>
      <w:r w:rsidR="005A0DBD" w:rsidRPr="00B3620F">
        <w:rPr>
          <w:sz w:val="22"/>
        </w:rPr>
        <w:t xml:space="preserve"> </w:t>
      </w:r>
      <w:r w:rsidR="00B3620F">
        <w:t xml:space="preserve">could contain an instance of </w:t>
      </w:r>
      <w:proofErr w:type="spellStart"/>
      <w:r w:rsidR="005A0DBD" w:rsidRPr="005A0DBD">
        <w:rPr>
          <w:rFonts w:ascii="Consolas" w:hAnsi="Consolas"/>
          <w:sz w:val="22"/>
        </w:rPr>
        <w:t>DragonManager</w:t>
      </w:r>
      <w:proofErr w:type="spellEnd"/>
      <w:r w:rsidR="00B3620F">
        <w:t xml:space="preserve">, and the </w:t>
      </w:r>
      <w:proofErr w:type="spellStart"/>
      <w:r w:rsidR="005A0DBD" w:rsidRPr="005A0DBD">
        <w:rPr>
          <w:rFonts w:ascii="Consolas" w:hAnsi="Consolas"/>
          <w:sz w:val="22"/>
        </w:rPr>
        <w:t>DragonManager</w:t>
      </w:r>
      <w:proofErr w:type="spellEnd"/>
      <w:r w:rsidR="005A0DBD">
        <w:t xml:space="preserve"> </w:t>
      </w:r>
      <w:r w:rsidR="00B3620F">
        <w:t>class will</w:t>
      </w:r>
      <w:r w:rsidR="005C1218">
        <w:t xml:space="preserve"> handle making the dragons and “giving” them to </w:t>
      </w:r>
      <w:r w:rsidR="005C1218" w:rsidRPr="005A0DBD">
        <w:rPr>
          <w:rFonts w:ascii="Consolas" w:hAnsi="Consolas"/>
          <w:sz w:val="22"/>
        </w:rPr>
        <w:t>Main</w:t>
      </w:r>
      <w:r w:rsidR="005C1218" w:rsidRPr="005A0DBD">
        <w:rPr>
          <w:sz w:val="22"/>
        </w:rPr>
        <w:t xml:space="preserve"> </w:t>
      </w:r>
      <w:r>
        <w:t>when needed!</w:t>
      </w:r>
    </w:p>
    <w:p w:rsidR="00B3620F" w:rsidRDefault="00B3620F" w:rsidP="00F67913"/>
    <w:p w:rsidR="00493277" w:rsidRPr="00493277" w:rsidRDefault="00493277" w:rsidP="00F67913">
      <w:pPr>
        <w:rPr>
          <w:b/>
        </w:rPr>
      </w:pPr>
      <w:r w:rsidRPr="00493277">
        <w:rPr>
          <w:b/>
        </w:rPr>
        <w:t>Get data.</w:t>
      </w:r>
    </w:p>
    <w:p w:rsidR="00EE62FC" w:rsidRDefault="00493277">
      <w:r>
        <w:t xml:space="preserve">Download the file </w:t>
      </w:r>
      <w:r w:rsidRPr="00E04B0C">
        <w:rPr>
          <w:u w:val="single"/>
        </w:rPr>
        <w:t>dragonData.txt</w:t>
      </w:r>
      <w:r>
        <w:t xml:space="preserve"> from myCourses.  Place it in the project folder of this program.  That’s the directory where </w:t>
      </w:r>
      <w:proofErr w:type="spellStart"/>
      <w:r>
        <w:t>Program.cs</w:t>
      </w:r>
      <w:proofErr w:type="spellEnd"/>
      <w:r>
        <w:t xml:space="preserve"> and </w:t>
      </w:r>
      <w:proofErr w:type="spellStart"/>
      <w:r>
        <w:t>Dragon.cs</w:t>
      </w:r>
      <w:proofErr w:type="spellEnd"/>
      <w:r>
        <w:t xml:space="preserve"> and </w:t>
      </w:r>
      <w:proofErr w:type="spellStart"/>
      <w:r>
        <w:t>FireDragon.cs</w:t>
      </w:r>
      <w:proofErr w:type="spellEnd"/>
      <w:r>
        <w:t xml:space="preserve"> and </w:t>
      </w:r>
      <w:proofErr w:type="spellStart"/>
      <w:r>
        <w:t>FrostDragon.cs</w:t>
      </w:r>
      <w:proofErr w:type="spellEnd"/>
      <w:r>
        <w:t xml:space="preserve"> are.</w:t>
      </w:r>
      <w:r w:rsidR="00EE62FC">
        <w:br w:type="page"/>
      </w:r>
    </w:p>
    <w:p w:rsidR="00EE62FC" w:rsidRPr="00B3620F" w:rsidRDefault="00BB29A5" w:rsidP="00EE62FC">
      <w:pPr>
        <w:pStyle w:val="Heading2"/>
        <w:rPr>
          <w:b w:val="0"/>
        </w:rPr>
      </w:pPr>
      <w:r>
        <w:lastRenderedPageBreak/>
        <w:t xml:space="preserve">Part 2:  </w:t>
      </w:r>
      <w:proofErr w:type="spellStart"/>
      <w:r>
        <w:t>Dragon</w:t>
      </w:r>
      <w:r w:rsidR="00EE62FC" w:rsidRPr="00B3620F">
        <w:t>Manager</w:t>
      </w:r>
      <w:proofErr w:type="spellEnd"/>
      <w:r>
        <w:t xml:space="preserve"> class</w:t>
      </w:r>
    </w:p>
    <w:p w:rsidR="00EB1B15" w:rsidRDefault="00EE62FC" w:rsidP="00EB1B15">
      <w:pPr>
        <w:pStyle w:val="Header"/>
        <w:tabs>
          <w:tab w:val="clear" w:pos="4320"/>
          <w:tab w:val="clear" w:pos="8640"/>
        </w:tabs>
      </w:pPr>
      <w:r>
        <w:t xml:space="preserve">Create a new class called </w:t>
      </w:r>
      <w:proofErr w:type="spellStart"/>
      <w:r w:rsidRPr="00EE62FC">
        <w:rPr>
          <w:rFonts w:ascii="Consolas" w:hAnsi="Consolas"/>
          <w:b/>
        </w:rPr>
        <w:t>DragonManager</w:t>
      </w:r>
      <w:proofErr w:type="spellEnd"/>
      <w:r>
        <w:t xml:space="preserve">. </w:t>
      </w:r>
    </w:p>
    <w:p w:rsidR="00EE62FC" w:rsidRDefault="00EE62FC" w:rsidP="00EB1B15">
      <w:pPr>
        <w:pStyle w:val="Header"/>
        <w:tabs>
          <w:tab w:val="clear" w:pos="4320"/>
          <w:tab w:val="clear" w:pos="8640"/>
        </w:tabs>
      </w:pPr>
    </w:p>
    <w:p w:rsidR="00EE62FC" w:rsidRPr="00EE62FC" w:rsidRDefault="00EE62FC" w:rsidP="00EB1B15">
      <w:pPr>
        <w:pStyle w:val="Header"/>
        <w:tabs>
          <w:tab w:val="clear" w:pos="4320"/>
          <w:tab w:val="clear" w:pos="8640"/>
        </w:tabs>
        <w:rPr>
          <w:b/>
        </w:rPr>
      </w:pPr>
      <w:r w:rsidRPr="00EE62FC">
        <w:rPr>
          <w:b/>
        </w:rPr>
        <w:t>Fields:</w:t>
      </w:r>
    </w:p>
    <w:p w:rsidR="00EE62FC" w:rsidRDefault="00EE62FC" w:rsidP="00EE62FC">
      <w:pPr>
        <w:pStyle w:val="Header"/>
        <w:numPr>
          <w:ilvl w:val="0"/>
          <w:numId w:val="24"/>
        </w:numPr>
        <w:tabs>
          <w:tab w:val="clear" w:pos="4320"/>
          <w:tab w:val="clear" w:pos="8640"/>
        </w:tabs>
      </w:pPr>
      <w:r>
        <w:t xml:space="preserve">A </w:t>
      </w:r>
      <w:r w:rsidRPr="00EE62FC">
        <w:rPr>
          <w:b/>
        </w:rPr>
        <w:t xml:space="preserve">list of </w:t>
      </w:r>
      <w:r w:rsidRPr="00CD3A85">
        <w:rPr>
          <w:rFonts w:ascii="Consolas" w:hAnsi="Consolas"/>
          <w:b/>
        </w:rPr>
        <w:t>Dragons</w:t>
      </w:r>
    </w:p>
    <w:p w:rsidR="00EE62FC" w:rsidRDefault="00EE62FC" w:rsidP="00EE62FC">
      <w:pPr>
        <w:pStyle w:val="Header"/>
        <w:numPr>
          <w:ilvl w:val="1"/>
          <w:numId w:val="24"/>
        </w:numPr>
        <w:tabs>
          <w:tab w:val="clear" w:pos="4320"/>
          <w:tab w:val="clear" w:pos="8640"/>
        </w:tabs>
      </w:pPr>
      <w:r>
        <w:t xml:space="preserve">This list will contain both </w:t>
      </w:r>
      <w:proofErr w:type="spellStart"/>
      <w:r w:rsidRPr="00EE62FC">
        <w:rPr>
          <w:rFonts w:ascii="Consolas" w:hAnsi="Consolas"/>
          <w:sz w:val="22"/>
        </w:rPr>
        <w:t>FireDragons</w:t>
      </w:r>
      <w:proofErr w:type="spellEnd"/>
      <w:r w:rsidRPr="00EE62FC">
        <w:rPr>
          <w:sz w:val="22"/>
        </w:rPr>
        <w:t xml:space="preserve"> </w:t>
      </w:r>
      <w:r>
        <w:t xml:space="preserve">and </w:t>
      </w:r>
      <w:proofErr w:type="spellStart"/>
      <w:r w:rsidRPr="00EE62FC">
        <w:rPr>
          <w:rFonts w:ascii="Consolas" w:hAnsi="Consolas"/>
          <w:sz w:val="22"/>
        </w:rPr>
        <w:t>FrostDragons</w:t>
      </w:r>
      <w:proofErr w:type="spellEnd"/>
      <w:r>
        <w:t>.  Remember polymorphism?</w:t>
      </w:r>
    </w:p>
    <w:p w:rsidR="00EE62FC" w:rsidRDefault="00EE62FC" w:rsidP="00EE62FC">
      <w:pPr>
        <w:pStyle w:val="Header"/>
        <w:numPr>
          <w:ilvl w:val="0"/>
          <w:numId w:val="24"/>
        </w:numPr>
        <w:tabs>
          <w:tab w:val="clear" w:pos="4320"/>
          <w:tab w:val="clear" w:pos="8640"/>
        </w:tabs>
      </w:pPr>
      <w:r>
        <w:t xml:space="preserve">A </w:t>
      </w:r>
      <w:r w:rsidRPr="00EE62FC">
        <w:rPr>
          <w:b/>
        </w:rPr>
        <w:t>filename</w:t>
      </w:r>
    </w:p>
    <w:p w:rsidR="00EE62FC" w:rsidRDefault="00EE62FC" w:rsidP="00EE62FC">
      <w:pPr>
        <w:pStyle w:val="Header"/>
        <w:numPr>
          <w:ilvl w:val="0"/>
          <w:numId w:val="24"/>
        </w:numPr>
        <w:tabs>
          <w:tab w:val="clear" w:pos="4320"/>
          <w:tab w:val="clear" w:pos="8640"/>
        </w:tabs>
      </w:pPr>
      <w:r w:rsidRPr="00EE62FC">
        <w:rPr>
          <w:b/>
        </w:rPr>
        <w:t>Random</w:t>
      </w:r>
      <w:r>
        <w:t xml:space="preserve"> object</w:t>
      </w:r>
    </w:p>
    <w:p w:rsidR="00EE62FC" w:rsidRDefault="00EE62FC" w:rsidP="00EE62FC">
      <w:pPr>
        <w:pStyle w:val="Header"/>
        <w:tabs>
          <w:tab w:val="clear" w:pos="4320"/>
          <w:tab w:val="clear" w:pos="8640"/>
        </w:tabs>
        <w:ind w:left="720"/>
      </w:pPr>
    </w:p>
    <w:p w:rsidR="00EE62FC" w:rsidRPr="00EE62FC" w:rsidRDefault="00EE62FC" w:rsidP="00EE62FC">
      <w:pPr>
        <w:pStyle w:val="Header"/>
        <w:tabs>
          <w:tab w:val="clear" w:pos="4320"/>
          <w:tab w:val="clear" w:pos="8640"/>
        </w:tabs>
        <w:rPr>
          <w:b/>
        </w:rPr>
      </w:pPr>
      <w:r w:rsidRPr="00EE62FC">
        <w:rPr>
          <w:b/>
        </w:rPr>
        <w:t>Constructor:</w:t>
      </w:r>
    </w:p>
    <w:p w:rsidR="00EE62FC" w:rsidRDefault="00EE62FC" w:rsidP="00EE62FC">
      <w:pPr>
        <w:pStyle w:val="Header"/>
        <w:tabs>
          <w:tab w:val="clear" w:pos="4320"/>
          <w:tab w:val="clear" w:pos="8640"/>
        </w:tabs>
      </w:pPr>
      <w:r>
        <w:t xml:space="preserve">Pass in the filename and reference to </w:t>
      </w:r>
      <w:r w:rsidRPr="00EE62FC">
        <w:rPr>
          <w:rFonts w:ascii="Consolas" w:hAnsi="Consolas"/>
          <w:sz w:val="22"/>
        </w:rPr>
        <w:t>Random</w:t>
      </w:r>
      <w:r w:rsidRPr="00EE62FC">
        <w:rPr>
          <w:sz w:val="22"/>
        </w:rPr>
        <w:t xml:space="preserve"> </w:t>
      </w:r>
      <w:r>
        <w:t xml:space="preserve">as parameters.  Instantiate the list. </w:t>
      </w:r>
    </w:p>
    <w:p w:rsidR="00EE62FC" w:rsidRDefault="00EE62FC" w:rsidP="00EE62FC">
      <w:pPr>
        <w:pStyle w:val="Header"/>
        <w:tabs>
          <w:tab w:val="clear" w:pos="4320"/>
          <w:tab w:val="clear" w:pos="8640"/>
        </w:tabs>
      </w:pPr>
    </w:p>
    <w:p w:rsidR="00EE62FC" w:rsidRPr="00EE62FC" w:rsidRDefault="00EE62FC" w:rsidP="00EE62FC">
      <w:pPr>
        <w:pStyle w:val="Header"/>
        <w:tabs>
          <w:tab w:val="clear" w:pos="4320"/>
          <w:tab w:val="clear" w:pos="8640"/>
        </w:tabs>
        <w:rPr>
          <w:b/>
        </w:rPr>
      </w:pPr>
      <w:r w:rsidRPr="00EE62FC">
        <w:rPr>
          <w:b/>
        </w:rPr>
        <w:t>Methods:</w:t>
      </w:r>
    </w:p>
    <w:p w:rsidR="00EE62FC" w:rsidRPr="00A802BA" w:rsidRDefault="00D27F56" w:rsidP="00D27F56">
      <w:pPr>
        <w:pStyle w:val="Header"/>
        <w:tabs>
          <w:tab w:val="clear" w:pos="4320"/>
          <w:tab w:val="clear" w:pos="8640"/>
        </w:tabs>
        <w:spacing w:before="120" w:after="120"/>
        <w:rPr>
          <w:rFonts w:ascii="Consolas" w:hAnsi="Consolas"/>
          <w:b/>
        </w:rPr>
      </w:pPr>
      <w:r>
        <w:rPr>
          <w:rFonts w:ascii="Consolas" w:hAnsi="Consolas"/>
          <w:b/>
        </w:rPr>
        <w:t xml:space="preserve">1. </w:t>
      </w:r>
      <w:proofErr w:type="gramStart"/>
      <w:r w:rsidR="00EE62FC" w:rsidRPr="00A802BA">
        <w:rPr>
          <w:rFonts w:ascii="Consolas" w:hAnsi="Consolas"/>
          <w:b/>
        </w:rPr>
        <w:t>void</w:t>
      </w:r>
      <w:proofErr w:type="gramEnd"/>
      <w:r w:rsidR="00EE62FC" w:rsidRPr="00A802BA">
        <w:rPr>
          <w:rFonts w:ascii="Consolas" w:hAnsi="Consolas"/>
          <w:b/>
        </w:rPr>
        <w:t xml:space="preserve"> </w:t>
      </w:r>
      <w:proofErr w:type="spellStart"/>
      <w:r w:rsidR="00EE62FC" w:rsidRPr="00A802BA">
        <w:rPr>
          <w:rFonts w:ascii="Consolas" w:hAnsi="Consolas"/>
          <w:b/>
        </w:rPr>
        <w:t>InstantiateDragonsFromFile</w:t>
      </w:r>
      <w:proofErr w:type="spellEnd"/>
      <w:r w:rsidR="00EE62FC" w:rsidRPr="00A802BA">
        <w:rPr>
          <w:rFonts w:ascii="Consolas" w:hAnsi="Consolas"/>
          <w:b/>
        </w:rPr>
        <w:t>()</w:t>
      </w:r>
    </w:p>
    <w:p w:rsidR="00EE62FC" w:rsidRDefault="00EE62FC" w:rsidP="00A27419">
      <w:pPr>
        <w:pStyle w:val="Header"/>
        <w:tabs>
          <w:tab w:val="clear" w:pos="4320"/>
          <w:tab w:val="clear" w:pos="8640"/>
        </w:tabs>
        <w:spacing w:after="120"/>
      </w:pPr>
      <w:r>
        <w:t xml:space="preserve">Create a </w:t>
      </w:r>
      <w:proofErr w:type="spellStart"/>
      <w:r w:rsidRPr="00EE62FC">
        <w:rPr>
          <w:rFonts w:ascii="Consolas" w:hAnsi="Consolas"/>
          <w:b/>
          <w:sz w:val="22"/>
        </w:rPr>
        <w:t>StreamReader</w:t>
      </w:r>
      <w:proofErr w:type="spellEnd"/>
      <w:r w:rsidRPr="00EE62FC">
        <w:rPr>
          <w:sz w:val="22"/>
        </w:rPr>
        <w:t xml:space="preserve"> </w:t>
      </w:r>
      <w:r>
        <w:t xml:space="preserve">and establish a connection to the </w:t>
      </w:r>
      <w:r w:rsidRPr="00EE62FC">
        <w:rPr>
          <w:rFonts w:ascii="Consolas" w:hAnsi="Consolas"/>
          <w:b/>
          <w:sz w:val="22"/>
        </w:rPr>
        <w:t>filename</w:t>
      </w:r>
      <w:r>
        <w:t xml:space="preserve">.  </w:t>
      </w:r>
    </w:p>
    <w:p w:rsidR="00A27419" w:rsidRDefault="00EE62FC" w:rsidP="00A27419">
      <w:pPr>
        <w:pStyle w:val="Header"/>
        <w:tabs>
          <w:tab w:val="clear" w:pos="4320"/>
          <w:tab w:val="clear" w:pos="8640"/>
        </w:tabs>
        <w:spacing w:after="120"/>
      </w:pPr>
      <w:r>
        <w:t xml:space="preserve">Read the first line of the file </w:t>
      </w:r>
      <w:r w:rsidRPr="00A27419">
        <w:rPr>
          <w:u w:val="single"/>
        </w:rPr>
        <w:t>outside</w:t>
      </w:r>
      <w:r>
        <w:t xml:space="preserve"> of a loop.  This line says: “</w:t>
      </w:r>
      <w:r w:rsidRPr="00EE62FC">
        <w:t>Fire|4|Frost|3</w:t>
      </w:r>
      <w:r>
        <w:t>”</w:t>
      </w:r>
    </w:p>
    <w:p w:rsidR="00EE62FC" w:rsidRPr="00EE62FC" w:rsidRDefault="00EE62FC" w:rsidP="00A27419">
      <w:pPr>
        <w:pStyle w:val="Header"/>
        <w:tabs>
          <w:tab w:val="clear" w:pos="4320"/>
          <w:tab w:val="clear" w:pos="8640"/>
        </w:tabs>
        <w:spacing w:after="120"/>
        <w:ind w:left="720"/>
      </w:pPr>
      <w:r w:rsidRPr="00A27419">
        <w:rPr>
          <w:rStyle w:val="SubtleEmphasis"/>
          <w:sz w:val="22"/>
        </w:rPr>
        <w:t xml:space="preserve">This means the file contains data for 4 </w:t>
      </w:r>
      <w:proofErr w:type="spellStart"/>
      <w:r w:rsidRPr="00A27419">
        <w:rPr>
          <w:rStyle w:val="SubtleEmphasis"/>
          <w:sz w:val="22"/>
        </w:rPr>
        <w:t>FireDragons</w:t>
      </w:r>
      <w:proofErr w:type="spellEnd"/>
      <w:r w:rsidRPr="00A27419">
        <w:rPr>
          <w:rStyle w:val="SubtleEmphasis"/>
          <w:sz w:val="22"/>
        </w:rPr>
        <w:t xml:space="preserve"> and 3 </w:t>
      </w:r>
      <w:proofErr w:type="spellStart"/>
      <w:r w:rsidRPr="00A27419">
        <w:rPr>
          <w:rStyle w:val="SubtleEmphasis"/>
          <w:sz w:val="22"/>
        </w:rPr>
        <w:t>FrostDragons</w:t>
      </w:r>
      <w:proofErr w:type="spellEnd"/>
      <w:r w:rsidRPr="00A27419">
        <w:rPr>
          <w:rStyle w:val="SubtleEmphasis"/>
          <w:sz w:val="22"/>
        </w:rPr>
        <w:t xml:space="preserve"> </w:t>
      </w:r>
    </w:p>
    <w:p w:rsidR="00A27419" w:rsidRPr="00A27419" w:rsidRDefault="00EE62FC" w:rsidP="00A27419">
      <w:pPr>
        <w:pStyle w:val="Header"/>
        <w:tabs>
          <w:tab w:val="clear" w:pos="4320"/>
          <w:tab w:val="clear" w:pos="8640"/>
        </w:tabs>
        <w:spacing w:after="120"/>
        <w:rPr>
          <w:sz w:val="28"/>
        </w:rPr>
      </w:pPr>
      <w:r w:rsidRPr="00A27419">
        <w:t xml:space="preserve">Split the line </w:t>
      </w:r>
      <w:r w:rsidR="00A27419">
        <w:t>using the appropriate delimiter</w:t>
      </w:r>
      <w:r w:rsidR="00A27419" w:rsidRPr="00A27419">
        <w:t xml:space="preserve">.  </w:t>
      </w:r>
    </w:p>
    <w:p w:rsidR="00A27419" w:rsidRDefault="00A27419" w:rsidP="00A27419">
      <w:pPr>
        <w:pStyle w:val="Header"/>
        <w:tabs>
          <w:tab w:val="clear" w:pos="4320"/>
          <w:tab w:val="clear" w:pos="8640"/>
        </w:tabs>
        <w:spacing w:after="120"/>
        <w:ind w:left="360"/>
        <w:rPr>
          <w:rStyle w:val="SubtleEmphasis"/>
          <w:sz w:val="22"/>
        </w:rPr>
      </w:pPr>
      <w:r w:rsidRPr="00A27419">
        <w:rPr>
          <w:rStyle w:val="SubtleEmphasis"/>
          <w:sz w:val="22"/>
        </w:rPr>
        <w:t>We have used a while loop to read all data from a file before.  However...  that’s when all data was of the same type</w:t>
      </w:r>
      <w:r>
        <w:rPr>
          <w:rStyle w:val="SubtleEmphasis"/>
          <w:sz w:val="22"/>
        </w:rPr>
        <w:t xml:space="preserve"> and we could safely read all data and add it to a list of strings</w:t>
      </w:r>
      <w:r w:rsidRPr="00A27419">
        <w:rPr>
          <w:rStyle w:val="SubtleEmphasis"/>
          <w:sz w:val="22"/>
        </w:rPr>
        <w:t xml:space="preserve">.  </w:t>
      </w:r>
    </w:p>
    <w:p w:rsidR="00A27419" w:rsidRPr="00A27419" w:rsidRDefault="00A27419" w:rsidP="00A27419">
      <w:pPr>
        <w:pStyle w:val="Header"/>
        <w:tabs>
          <w:tab w:val="clear" w:pos="4320"/>
          <w:tab w:val="clear" w:pos="8640"/>
        </w:tabs>
        <w:spacing w:after="120"/>
        <w:ind w:left="360"/>
        <w:rPr>
          <w:rStyle w:val="SubtleEmphasis"/>
          <w:sz w:val="22"/>
        </w:rPr>
      </w:pPr>
      <w:r w:rsidRPr="00A27419">
        <w:rPr>
          <w:rStyle w:val="SubtleEmphasis"/>
          <w:sz w:val="22"/>
        </w:rPr>
        <w:t xml:space="preserve">This file contains data for 2 different types of objects: </w:t>
      </w:r>
      <w:proofErr w:type="spellStart"/>
      <w:r w:rsidRPr="00A27419">
        <w:rPr>
          <w:rStyle w:val="SubtleEmphasis"/>
          <w:sz w:val="22"/>
        </w:rPr>
        <w:t>FireDragons</w:t>
      </w:r>
      <w:proofErr w:type="spellEnd"/>
      <w:r w:rsidRPr="00A27419">
        <w:rPr>
          <w:rStyle w:val="SubtleEmphasis"/>
          <w:sz w:val="22"/>
        </w:rPr>
        <w:t xml:space="preserve"> and </w:t>
      </w:r>
      <w:proofErr w:type="spellStart"/>
      <w:r w:rsidRPr="00A27419">
        <w:rPr>
          <w:rStyle w:val="SubtleEmphasis"/>
          <w:sz w:val="22"/>
        </w:rPr>
        <w:t>FrostDragons</w:t>
      </w:r>
      <w:proofErr w:type="spellEnd"/>
      <w:r w:rsidRPr="00A27419">
        <w:rPr>
          <w:rStyle w:val="SubtleEmphasis"/>
          <w:sz w:val="22"/>
        </w:rPr>
        <w:t xml:space="preserve">.  We need to add 7 overall Dragons to the list of dragons, but you need to know which child type to create.  That first line of the file tells you how much FireDragon data there is, followed by a number of </w:t>
      </w:r>
      <w:proofErr w:type="spellStart"/>
      <w:r w:rsidRPr="00A27419">
        <w:rPr>
          <w:rStyle w:val="SubtleEmphasis"/>
          <w:sz w:val="22"/>
        </w:rPr>
        <w:t>FrostDragon</w:t>
      </w:r>
      <w:proofErr w:type="spellEnd"/>
      <w:r w:rsidRPr="00A27419">
        <w:rPr>
          <w:rStyle w:val="SubtleEmphasis"/>
          <w:sz w:val="22"/>
        </w:rPr>
        <w:t xml:space="preserve"> data.  </w:t>
      </w:r>
    </w:p>
    <w:p w:rsidR="00EE62FC" w:rsidRDefault="00A27419" w:rsidP="00A27419">
      <w:pPr>
        <w:pStyle w:val="Header"/>
        <w:tabs>
          <w:tab w:val="clear" w:pos="4320"/>
          <w:tab w:val="clear" w:pos="8640"/>
        </w:tabs>
        <w:spacing w:after="120"/>
        <w:rPr>
          <w:sz w:val="28"/>
        </w:rPr>
      </w:pPr>
      <w:r>
        <w:t>Think of how you can u</w:t>
      </w:r>
      <w:r w:rsidR="00EE62FC" w:rsidRPr="00A27419">
        <w:t xml:space="preserve">se the data in </w:t>
      </w:r>
      <w:r w:rsidR="00EE62FC" w:rsidRPr="00A27419">
        <w:rPr>
          <w:rFonts w:ascii="Consolas" w:hAnsi="Consolas"/>
          <w:sz w:val="22"/>
        </w:rPr>
        <w:t>Split’s</w:t>
      </w:r>
      <w:r w:rsidR="00EE62FC" w:rsidRPr="00A27419">
        <w:rPr>
          <w:sz w:val="22"/>
        </w:rPr>
        <w:t xml:space="preserve"> </w:t>
      </w:r>
      <w:r w:rsidR="00EE62FC" w:rsidRPr="00A27419">
        <w:t xml:space="preserve">returned </w:t>
      </w:r>
      <w:r w:rsidRPr="00A27419">
        <w:t xml:space="preserve">string </w:t>
      </w:r>
      <w:r w:rsidR="00EE62FC" w:rsidRPr="00A27419">
        <w:t xml:space="preserve">array to </w:t>
      </w:r>
      <w:r>
        <w:t xml:space="preserve">set up </w:t>
      </w:r>
      <w:r w:rsidR="00B83293">
        <w:t xml:space="preserve">1 or more loops </w:t>
      </w:r>
      <w:r>
        <w:t xml:space="preserve">so that your program </w:t>
      </w:r>
      <w:r w:rsidR="00EE62FC" w:rsidRPr="00A27419">
        <w:t>properly read</w:t>
      </w:r>
      <w:r>
        <w:t>s</w:t>
      </w:r>
      <w:r w:rsidR="00EE62FC" w:rsidRPr="00A27419">
        <w:t xml:space="preserve"> the data for </w:t>
      </w:r>
      <w:r w:rsidR="009556F4">
        <w:t>all dragons</w:t>
      </w:r>
      <w:r w:rsidRPr="00A27419">
        <w:t xml:space="preserve">. </w:t>
      </w:r>
      <w:r w:rsidR="00EE62FC" w:rsidRPr="00A27419">
        <w:rPr>
          <w:sz w:val="28"/>
        </w:rPr>
        <w:t xml:space="preserve">  </w:t>
      </w:r>
    </w:p>
    <w:p w:rsidR="00B83293" w:rsidRPr="00B83293" w:rsidRDefault="00B83293" w:rsidP="00B83293">
      <w:pPr>
        <w:pStyle w:val="Header"/>
        <w:tabs>
          <w:tab w:val="clear" w:pos="4320"/>
          <w:tab w:val="clear" w:pos="8640"/>
        </w:tabs>
        <w:spacing w:after="120"/>
        <w:ind w:left="720"/>
        <w:rPr>
          <w:rStyle w:val="SubtleEmphasis"/>
          <w:sz w:val="22"/>
        </w:rPr>
      </w:pPr>
      <w:r w:rsidRPr="00B83293">
        <w:rPr>
          <w:rStyle w:val="SubtleEmphasis"/>
          <w:sz w:val="22"/>
        </w:rPr>
        <w:t xml:space="preserve">You could use a while loop </w:t>
      </w:r>
      <w:r w:rsidR="00585220">
        <w:rPr>
          <w:rStyle w:val="SubtleEmphasis"/>
          <w:sz w:val="22"/>
        </w:rPr>
        <w:t>to handle all 7 dragons</w:t>
      </w:r>
      <w:r w:rsidRPr="00B83293">
        <w:rPr>
          <w:rStyle w:val="SubtleEmphasis"/>
          <w:sz w:val="22"/>
        </w:rPr>
        <w:t xml:space="preserve">, or 2 for loops – the first having 4 iterations, and the second having 3 iterations. </w:t>
      </w:r>
    </w:p>
    <w:p w:rsidR="00A27419" w:rsidRDefault="00A27419" w:rsidP="00A27419">
      <w:pPr>
        <w:pStyle w:val="Header"/>
        <w:tabs>
          <w:tab w:val="clear" w:pos="4320"/>
          <w:tab w:val="clear" w:pos="8640"/>
        </w:tabs>
        <w:spacing w:after="120"/>
      </w:pPr>
      <w:r w:rsidRPr="00A27419">
        <w:t>In this/these loop(</w:t>
      </w:r>
      <w:r>
        <w:t>s):</w:t>
      </w:r>
    </w:p>
    <w:p w:rsidR="00A27419" w:rsidRDefault="009556F4" w:rsidP="00A27419">
      <w:pPr>
        <w:pStyle w:val="Header"/>
        <w:numPr>
          <w:ilvl w:val="0"/>
          <w:numId w:val="26"/>
        </w:numPr>
        <w:tabs>
          <w:tab w:val="clear" w:pos="4320"/>
          <w:tab w:val="clear" w:pos="8640"/>
        </w:tabs>
        <w:spacing w:after="120"/>
        <w:rPr>
          <w:sz w:val="22"/>
        </w:rPr>
      </w:pPr>
      <w:r>
        <w:t>R</w:t>
      </w:r>
      <w:r w:rsidR="00A27419">
        <w:t xml:space="preserve">ead </w:t>
      </w:r>
      <w:r>
        <w:t xml:space="preserve">a line of </w:t>
      </w:r>
      <w:r w:rsidR="00A27419">
        <w:t xml:space="preserve">data from the file.  Each line will look like this:  </w:t>
      </w:r>
      <w:r w:rsidR="00A27419" w:rsidRPr="00A27419">
        <w:rPr>
          <w:rFonts w:ascii="Consolas" w:hAnsi="Consolas"/>
          <w:sz w:val="22"/>
        </w:rPr>
        <w:t>Inferno</w:t>
      </w:r>
      <w:proofErr w:type="gramStart"/>
      <w:r w:rsidR="00A27419" w:rsidRPr="00A27419">
        <w:rPr>
          <w:rFonts w:ascii="Consolas" w:hAnsi="Consolas"/>
          <w:sz w:val="22"/>
        </w:rPr>
        <w:t>:100</w:t>
      </w:r>
      <w:proofErr w:type="gramEnd"/>
      <w:r w:rsidR="00A27419" w:rsidRPr="00A27419">
        <w:rPr>
          <w:sz w:val="22"/>
        </w:rPr>
        <w:t xml:space="preserve"> </w:t>
      </w:r>
      <w:r>
        <w:rPr>
          <w:sz w:val="22"/>
        </w:rPr>
        <w:br/>
      </w:r>
      <w:r w:rsidR="00A27419" w:rsidRPr="00A27419">
        <w:t xml:space="preserve">The </w:t>
      </w:r>
      <w:r w:rsidR="00A27419" w:rsidRPr="00A27419">
        <w:rPr>
          <w:i/>
          <w:u w:val="single"/>
        </w:rPr>
        <w:t>file format</w:t>
      </w:r>
      <w:r w:rsidR="00A27419" w:rsidRPr="00A27419">
        <w:t xml:space="preserve"> is</w:t>
      </w:r>
      <w:r w:rsidR="00A27419">
        <w:t xml:space="preserve"> that a dragon’s name comes first and that dragon’s health is second, separated by a colon.  </w:t>
      </w:r>
      <w:r w:rsidR="00A27419" w:rsidRPr="00A27419">
        <w:t xml:space="preserve"> </w:t>
      </w:r>
    </w:p>
    <w:p w:rsidR="00A27419" w:rsidRDefault="00A27419" w:rsidP="00A27419">
      <w:pPr>
        <w:pStyle w:val="Header"/>
        <w:numPr>
          <w:ilvl w:val="0"/>
          <w:numId w:val="26"/>
        </w:numPr>
        <w:tabs>
          <w:tab w:val="clear" w:pos="4320"/>
          <w:tab w:val="clear" w:pos="8640"/>
        </w:tabs>
        <w:spacing w:after="120"/>
      </w:pPr>
      <w:r w:rsidRPr="00A27419">
        <w:rPr>
          <w:rFonts w:ascii="Consolas" w:hAnsi="Consolas"/>
          <w:sz w:val="22"/>
        </w:rPr>
        <w:t>Split</w:t>
      </w:r>
      <w:r w:rsidRPr="00A27419">
        <w:rPr>
          <w:sz w:val="22"/>
        </w:rPr>
        <w:t xml:space="preserve"> </w:t>
      </w:r>
      <w:r>
        <w:t xml:space="preserve">it using an appropriate delimiter.  </w:t>
      </w:r>
    </w:p>
    <w:p w:rsidR="00A27419" w:rsidRDefault="00A27419" w:rsidP="00A27419">
      <w:pPr>
        <w:pStyle w:val="Header"/>
        <w:numPr>
          <w:ilvl w:val="0"/>
          <w:numId w:val="26"/>
        </w:numPr>
        <w:tabs>
          <w:tab w:val="clear" w:pos="4320"/>
          <w:tab w:val="clear" w:pos="8640"/>
        </w:tabs>
        <w:spacing w:after="120"/>
      </w:pPr>
      <w:r>
        <w:t xml:space="preserve">Use that split data to properly instantiate a </w:t>
      </w:r>
      <w:r w:rsidRPr="00A27419">
        <w:rPr>
          <w:rFonts w:ascii="Consolas" w:hAnsi="Consolas"/>
          <w:sz w:val="22"/>
        </w:rPr>
        <w:t>FireDragon</w:t>
      </w:r>
      <w:r w:rsidRPr="00A27419">
        <w:rPr>
          <w:sz w:val="22"/>
        </w:rPr>
        <w:t xml:space="preserve"> </w:t>
      </w:r>
      <w:r>
        <w:t xml:space="preserve">or a </w:t>
      </w:r>
      <w:proofErr w:type="spellStart"/>
      <w:r w:rsidRPr="00A27419">
        <w:rPr>
          <w:rFonts w:ascii="Consolas" w:hAnsi="Consolas"/>
          <w:sz w:val="22"/>
        </w:rPr>
        <w:t>FrostDragon</w:t>
      </w:r>
      <w:proofErr w:type="spellEnd"/>
      <w:r w:rsidRPr="00A27419">
        <w:rPr>
          <w:sz w:val="22"/>
        </w:rPr>
        <w:t xml:space="preserve"> </w:t>
      </w:r>
      <w:r>
        <w:t xml:space="preserve">with the </w:t>
      </w:r>
      <w:r w:rsidR="009556F4">
        <w:t>read-in</w:t>
      </w:r>
      <w:r w:rsidR="00FE5195">
        <w:t xml:space="preserve"> name and health. Add the </w:t>
      </w:r>
      <w:r>
        <w:t xml:space="preserve">dragon to the </w:t>
      </w:r>
      <w:r w:rsidRPr="00A27419">
        <w:rPr>
          <w:rFonts w:ascii="Consolas" w:hAnsi="Consolas"/>
          <w:sz w:val="22"/>
        </w:rPr>
        <w:t>Dragon</w:t>
      </w:r>
      <w:r w:rsidRPr="00A27419">
        <w:rPr>
          <w:sz w:val="22"/>
        </w:rPr>
        <w:t xml:space="preserve"> </w:t>
      </w:r>
      <w:r>
        <w:t xml:space="preserve">list. </w:t>
      </w:r>
    </w:p>
    <w:p w:rsidR="00F82E0D" w:rsidRPr="00A27419" w:rsidRDefault="00F82E0D" w:rsidP="00F82E0D">
      <w:pPr>
        <w:pStyle w:val="Header"/>
        <w:tabs>
          <w:tab w:val="clear" w:pos="4320"/>
          <w:tab w:val="clear" w:pos="8640"/>
        </w:tabs>
        <w:spacing w:after="120"/>
      </w:pPr>
      <w:r>
        <w:t>Close the reader.</w:t>
      </w:r>
    </w:p>
    <w:p w:rsidR="00C86ABC" w:rsidRDefault="00C86ABC" w:rsidP="00C86ABC">
      <w:pPr>
        <w:pStyle w:val="Heading2"/>
        <w:spacing w:after="120"/>
      </w:pPr>
      <w:proofErr w:type="spellStart"/>
      <w:r>
        <w:lastRenderedPageBreak/>
        <w:t>DragonManager</w:t>
      </w:r>
      <w:proofErr w:type="spellEnd"/>
      <w:r>
        <w:t xml:space="preserve"> class</w:t>
      </w:r>
      <w:r w:rsidR="00673D47">
        <w:t>,</w:t>
      </w:r>
      <w:r>
        <w:t xml:space="preserve"> continued</w:t>
      </w:r>
    </w:p>
    <w:p w:rsidR="00C86ABC" w:rsidRPr="00C86ABC" w:rsidRDefault="00C86ABC" w:rsidP="00C86ABC">
      <w:pPr>
        <w:rPr>
          <w:b/>
        </w:rPr>
      </w:pPr>
      <w:r w:rsidRPr="00C86ABC">
        <w:rPr>
          <w:b/>
        </w:rPr>
        <w:t>Methods:</w:t>
      </w:r>
    </w:p>
    <w:p w:rsidR="00EE62FC" w:rsidRPr="00A802BA" w:rsidRDefault="00D27F56" w:rsidP="00D27F56">
      <w:pPr>
        <w:pStyle w:val="Header"/>
        <w:tabs>
          <w:tab w:val="clear" w:pos="4320"/>
          <w:tab w:val="clear" w:pos="8640"/>
        </w:tabs>
        <w:spacing w:after="120"/>
        <w:rPr>
          <w:rFonts w:ascii="Consolas" w:hAnsi="Consolas"/>
          <w:b/>
        </w:rPr>
      </w:pPr>
      <w:r>
        <w:rPr>
          <w:rFonts w:ascii="Consolas" w:hAnsi="Consolas"/>
          <w:b/>
        </w:rPr>
        <w:t xml:space="preserve">2. </w:t>
      </w:r>
      <w:proofErr w:type="gramStart"/>
      <w:r w:rsidR="00EE62FC" w:rsidRPr="00A802BA">
        <w:rPr>
          <w:rFonts w:ascii="Consolas" w:hAnsi="Consolas"/>
          <w:b/>
        </w:rPr>
        <w:t>void</w:t>
      </w:r>
      <w:proofErr w:type="gramEnd"/>
      <w:r w:rsidR="00EE62FC" w:rsidRPr="00A802BA">
        <w:rPr>
          <w:rFonts w:ascii="Consolas" w:hAnsi="Consolas"/>
          <w:b/>
        </w:rPr>
        <w:t xml:space="preserve"> </w:t>
      </w:r>
      <w:proofErr w:type="spellStart"/>
      <w:r w:rsidR="00EE62FC" w:rsidRPr="00A802BA">
        <w:rPr>
          <w:rFonts w:ascii="Consolas" w:hAnsi="Consolas"/>
          <w:b/>
        </w:rPr>
        <w:t>PrintDragons</w:t>
      </w:r>
      <w:proofErr w:type="spellEnd"/>
      <w:r w:rsidR="00EE62FC" w:rsidRPr="00A802BA">
        <w:rPr>
          <w:rFonts w:ascii="Consolas" w:hAnsi="Consolas"/>
          <w:b/>
        </w:rPr>
        <w:t>()</w:t>
      </w:r>
    </w:p>
    <w:p w:rsidR="00EE62FC" w:rsidRDefault="00EE62FC" w:rsidP="00EE62FC">
      <w:pPr>
        <w:pStyle w:val="Header"/>
        <w:tabs>
          <w:tab w:val="clear" w:pos="4320"/>
          <w:tab w:val="clear" w:pos="8640"/>
        </w:tabs>
      </w:pPr>
      <w:r>
        <w:t xml:space="preserve">Print every Dragon in the list to the console window. </w:t>
      </w:r>
    </w:p>
    <w:p w:rsidR="00EE62FC" w:rsidRPr="00A802BA" w:rsidRDefault="00EE62FC" w:rsidP="00EE62FC">
      <w:pPr>
        <w:pStyle w:val="Header"/>
        <w:tabs>
          <w:tab w:val="clear" w:pos="4320"/>
          <w:tab w:val="clear" w:pos="8640"/>
        </w:tabs>
        <w:rPr>
          <w:sz w:val="28"/>
        </w:rPr>
      </w:pPr>
    </w:p>
    <w:p w:rsidR="00EE62FC" w:rsidRPr="00A802BA" w:rsidRDefault="00D27F56" w:rsidP="00D27F56">
      <w:pPr>
        <w:pStyle w:val="Header"/>
        <w:tabs>
          <w:tab w:val="clear" w:pos="4320"/>
          <w:tab w:val="clear" w:pos="8640"/>
        </w:tabs>
        <w:spacing w:after="120"/>
        <w:rPr>
          <w:rFonts w:ascii="Consolas" w:hAnsi="Consolas"/>
          <w:b/>
        </w:rPr>
      </w:pPr>
      <w:r>
        <w:rPr>
          <w:rFonts w:ascii="Consolas" w:hAnsi="Consolas"/>
          <w:b/>
        </w:rPr>
        <w:t xml:space="preserve">3. </w:t>
      </w:r>
      <w:r w:rsidR="00EE62FC" w:rsidRPr="00A802BA">
        <w:rPr>
          <w:rFonts w:ascii="Consolas" w:hAnsi="Consolas"/>
          <w:b/>
        </w:rPr>
        <w:t xml:space="preserve">Dragon </w:t>
      </w:r>
      <w:proofErr w:type="spellStart"/>
      <w:proofErr w:type="gramStart"/>
      <w:r w:rsidR="00EE62FC" w:rsidRPr="00A802BA">
        <w:rPr>
          <w:rFonts w:ascii="Consolas" w:hAnsi="Consolas"/>
          <w:b/>
        </w:rPr>
        <w:t>ChooseDefender</w:t>
      </w:r>
      <w:proofErr w:type="spellEnd"/>
      <w:r w:rsidR="00EE62FC" w:rsidRPr="00A802BA">
        <w:rPr>
          <w:rFonts w:ascii="Consolas" w:hAnsi="Consolas"/>
          <w:b/>
        </w:rPr>
        <w:t>()</w:t>
      </w:r>
      <w:proofErr w:type="gramEnd"/>
    </w:p>
    <w:p w:rsidR="00EE62FC" w:rsidRDefault="00EE62FC" w:rsidP="00EE62FC">
      <w:pPr>
        <w:pStyle w:val="Header"/>
        <w:tabs>
          <w:tab w:val="clear" w:pos="4320"/>
          <w:tab w:val="clear" w:pos="8640"/>
        </w:tabs>
      </w:pPr>
      <w:r>
        <w:t xml:space="preserve">Return a randomly-chosen Dragon from the list. </w:t>
      </w:r>
    </w:p>
    <w:p w:rsidR="00EE62FC" w:rsidRDefault="00EE62FC" w:rsidP="00EE62FC">
      <w:pPr>
        <w:pStyle w:val="Header"/>
        <w:tabs>
          <w:tab w:val="clear" w:pos="4320"/>
          <w:tab w:val="clear" w:pos="8640"/>
        </w:tabs>
      </w:pPr>
    </w:p>
    <w:p w:rsidR="00C86ABC" w:rsidRDefault="00C86ABC" w:rsidP="00EE62FC">
      <w:pPr>
        <w:pStyle w:val="Header"/>
        <w:tabs>
          <w:tab w:val="clear" w:pos="4320"/>
          <w:tab w:val="clear" w:pos="8640"/>
        </w:tabs>
      </w:pPr>
    </w:p>
    <w:p w:rsidR="00C86ABC" w:rsidRDefault="00C86ABC" w:rsidP="00C86ABC">
      <w:pPr>
        <w:pStyle w:val="Heading2"/>
      </w:pPr>
      <w:r>
        <w:t xml:space="preserve">Part 2:  Using the </w:t>
      </w:r>
      <w:proofErr w:type="spellStart"/>
      <w:r>
        <w:t>DragonManager</w:t>
      </w:r>
      <w:proofErr w:type="spellEnd"/>
      <w:r>
        <w:t xml:space="preserve"> class in Main</w:t>
      </w:r>
    </w:p>
    <w:p w:rsidR="00673D47" w:rsidRPr="00673D47" w:rsidRDefault="00673D47" w:rsidP="00EE62FC">
      <w:pPr>
        <w:pStyle w:val="Header"/>
        <w:tabs>
          <w:tab w:val="clear" w:pos="4320"/>
          <w:tab w:val="clear" w:pos="8640"/>
        </w:tabs>
        <w:rPr>
          <w:b/>
        </w:rPr>
      </w:pPr>
      <w:r w:rsidRPr="00673D47">
        <w:rPr>
          <w:b/>
        </w:rPr>
        <w:t>Comment old code</w:t>
      </w:r>
      <w:r>
        <w:rPr>
          <w:b/>
        </w:rPr>
        <w:t>:</w:t>
      </w:r>
    </w:p>
    <w:p w:rsidR="00C86ABC" w:rsidRDefault="00C86ABC" w:rsidP="00EE62FC">
      <w:pPr>
        <w:pStyle w:val="Header"/>
        <w:tabs>
          <w:tab w:val="clear" w:pos="4320"/>
          <w:tab w:val="clear" w:pos="8640"/>
        </w:tabs>
      </w:pPr>
      <w:r>
        <w:t xml:space="preserve">Comment out ALL of the code in Main, except the Random instantiation.  </w:t>
      </w:r>
    </w:p>
    <w:p w:rsidR="00486D23" w:rsidRDefault="00486D23" w:rsidP="00EE62FC">
      <w:pPr>
        <w:pStyle w:val="Header"/>
        <w:tabs>
          <w:tab w:val="clear" w:pos="4320"/>
          <w:tab w:val="clear" w:pos="8640"/>
        </w:tabs>
      </w:pPr>
    </w:p>
    <w:p w:rsidR="00673D47" w:rsidRDefault="00673D47" w:rsidP="00EE62FC">
      <w:pPr>
        <w:pStyle w:val="Header"/>
        <w:tabs>
          <w:tab w:val="clear" w:pos="4320"/>
          <w:tab w:val="clear" w:pos="8640"/>
        </w:tabs>
        <w:rPr>
          <w:b/>
        </w:rPr>
      </w:pPr>
      <w:r w:rsidRPr="00673D47">
        <w:rPr>
          <w:b/>
        </w:rPr>
        <w:t>Create and call met</w:t>
      </w:r>
      <w:r>
        <w:rPr>
          <w:b/>
        </w:rPr>
        <w:t>h</w:t>
      </w:r>
      <w:r w:rsidRPr="00673D47">
        <w:rPr>
          <w:b/>
        </w:rPr>
        <w:t xml:space="preserve">ods on </w:t>
      </w:r>
      <w:proofErr w:type="spellStart"/>
      <w:r w:rsidRPr="00673D47">
        <w:rPr>
          <w:b/>
        </w:rPr>
        <w:t>DragonManager</w:t>
      </w:r>
      <w:proofErr w:type="spellEnd"/>
      <w:r>
        <w:rPr>
          <w:b/>
        </w:rPr>
        <w:t>:</w:t>
      </w:r>
    </w:p>
    <w:p w:rsidR="005A7D44" w:rsidRDefault="005A7D44" w:rsidP="00EE62FC">
      <w:pPr>
        <w:pStyle w:val="Header"/>
        <w:tabs>
          <w:tab w:val="clear" w:pos="4320"/>
          <w:tab w:val="clear" w:pos="8640"/>
        </w:tabs>
        <w:rPr>
          <w:b/>
        </w:rPr>
      </w:pPr>
      <w:r>
        <w:rPr>
          <w:noProof/>
        </w:rPr>
        <w:drawing>
          <wp:anchor distT="0" distB="0" distL="114300" distR="114300" simplePos="0" relativeHeight="251659264" behindDoc="0" locked="0" layoutInCell="1" allowOverlap="1">
            <wp:simplePos x="0" y="0"/>
            <wp:positionH relativeFrom="column">
              <wp:posOffset>451129</wp:posOffset>
            </wp:positionH>
            <wp:positionV relativeFrom="paragraph">
              <wp:posOffset>153035</wp:posOffset>
            </wp:positionV>
            <wp:extent cx="3299155" cy="1190672"/>
            <wp:effectExtent l="57150" t="57150" r="111125" b="104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99155" cy="119067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p>
    <w:p w:rsidR="005A7D44" w:rsidRDefault="005A7D44" w:rsidP="00EE62FC">
      <w:pPr>
        <w:pStyle w:val="Header"/>
        <w:tabs>
          <w:tab w:val="clear" w:pos="4320"/>
          <w:tab w:val="clear" w:pos="8640"/>
        </w:tabs>
        <w:rPr>
          <w:b/>
        </w:rPr>
      </w:pPr>
    </w:p>
    <w:p w:rsidR="005A7D44" w:rsidRDefault="005A7D44" w:rsidP="00EE62FC">
      <w:pPr>
        <w:pStyle w:val="Header"/>
        <w:tabs>
          <w:tab w:val="clear" w:pos="4320"/>
          <w:tab w:val="clear" w:pos="8640"/>
        </w:tabs>
        <w:rPr>
          <w:b/>
        </w:rPr>
      </w:pPr>
    </w:p>
    <w:p w:rsidR="005A7D44" w:rsidRDefault="005A7D44" w:rsidP="00EE62FC">
      <w:pPr>
        <w:pStyle w:val="Header"/>
        <w:tabs>
          <w:tab w:val="clear" w:pos="4320"/>
          <w:tab w:val="clear" w:pos="8640"/>
        </w:tabs>
        <w:rPr>
          <w:b/>
        </w:rPr>
      </w:pPr>
    </w:p>
    <w:p w:rsidR="005A7D44" w:rsidRDefault="005A7D44" w:rsidP="00EE62FC">
      <w:pPr>
        <w:pStyle w:val="Header"/>
        <w:tabs>
          <w:tab w:val="clear" w:pos="4320"/>
          <w:tab w:val="clear" w:pos="8640"/>
        </w:tabs>
        <w:rPr>
          <w:b/>
        </w:rPr>
      </w:pPr>
    </w:p>
    <w:p w:rsidR="005A7D44" w:rsidRPr="00673D47" w:rsidRDefault="005A7D44" w:rsidP="00EE62FC">
      <w:pPr>
        <w:pStyle w:val="Header"/>
        <w:tabs>
          <w:tab w:val="clear" w:pos="4320"/>
          <w:tab w:val="clear" w:pos="8640"/>
        </w:tabs>
        <w:rPr>
          <w:b/>
        </w:rPr>
      </w:pPr>
    </w:p>
    <w:p w:rsidR="005A7D44" w:rsidRDefault="005A7D44" w:rsidP="005A7D44">
      <w:pPr>
        <w:pStyle w:val="Header"/>
        <w:tabs>
          <w:tab w:val="clear" w:pos="4320"/>
          <w:tab w:val="clear" w:pos="8640"/>
        </w:tabs>
        <w:ind w:left="720"/>
      </w:pPr>
    </w:p>
    <w:p w:rsidR="005A7D44" w:rsidRDefault="005A7D44" w:rsidP="005A7D44">
      <w:pPr>
        <w:pStyle w:val="Header"/>
        <w:tabs>
          <w:tab w:val="clear" w:pos="4320"/>
          <w:tab w:val="clear" w:pos="8640"/>
        </w:tabs>
        <w:ind w:left="720"/>
      </w:pPr>
    </w:p>
    <w:p w:rsidR="00C86ABC" w:rsidRDefault="00C86ABC" w:rsidP="005A7D44">
      <w:pPr>
        <w:pStyle w:val="Header"/>
        <w:numPr>
          <w:ilvl w:val="0"/>
          <w:numId w:val="27"/>
        </w:numPr>
        <w:tabs>
          <w:tab w:val="clear" w:pos="4320"/>
          <w:tab w:val="clear" w:pos="8640"/>
        </w:tabs>
      </w:pPr>
      <w:r>
        <w:t xml:space="preserve">Create an instance of </w:t>
      </w:r>
      <w:proofErr w:type="spellStart"/>
      <w:r w:rsidRPr="00673D47">
        <w:rPr>
          <w:rFonts w:ascii="Consolas" w:hAnsi="Consolas"/>
          <w:sz w:val="22"/>
        </w:rPr>
        <w:t>DragonManager</w:t>
      </w:r>
      <w:proofErr w:type="spellEnd"/>
      <w:r w:rsidR="009D72EF">
        <w:t>.  Pass in the dragon data file</w:t>
      </w:r>
      <w:r w:rsidR="00673D47">
        <w:t xml:space="preserve"> </w:t>
      </w:r>
      <w:r w:rsidR="009D72EF">
        <w:t xml:space="preserve">path and a reference to the instance of Random.  </w:t>
      </w:r>
    </w:p>
    <w:p w:rsidR="00673D47" w:rsidRDefault="00673D47" w:rsidP="005A7D44">
      <w:pPr>
        <w:pStyle w:val="Header"/>
        <w:numPr>
          <w:ilvl w:val="0"/>
          <w:numId w:val="27"/>
        </w:numPr>
        <w:tabs>
          <w:tab w:val="clear" w:pos="4320"/>
          <w:tab w:val="clear" w:pos="8640"/>
        </w:tabs>
      </w:pPr>
      <w:r>
        <w:t xml:space="preserve">Call the </w:t>
      </w:r>
      <w:proofErr w:type="spellStart"/>
      <w:proofErr w:type="gramStart"/>
      <w:r w:rsidRPr="005A7D44">
        <w:rPr>
          <w:rFonts w:ascii="Consolas" w:hAnsi="Consolas"/>
          <w:sz w:val="22"/>
        </w:rPr>
        <w:t>InstantiateDragonsFromFile</w:t>
      </w:r>
      <w:proofErr w:type="spellEnd"/>
      <w:r w:rsidRPr="005A7D44">
        <w:rPr>
          <w:rFonts w:ascii="Consolas" w:hAnsi="Consolas"/>
          <w:sz w:val="22"/>
        </w:rPr>
        <w:t>(</w:t>
      </w:r>
      <w:proofErr w:type="gramEnd"/>
      <w:r w:rsidRPr="005A7D44">
        <w:rPr>
          <w:rFonts w:ascii="Consolas" w:hAnsi="Consolas"/>
          <w:sz w:val="22"/>
        </w:rPr>
        <w:t>)</w:t>
      </w:r>
      <w:r w:rsidRPr="005A7D44">
        <w:rPr>
          <w:sz w:val="22"/>
        </w:rPr>
        <w:t xml:space="preserve"> </w:t>
      </w:r>
      <w:r>
        <w:t>method.</w:t>
      </w:r>
    </w:p>
    <w:p w:rsidR="00486D23" w:rsidRDefault="00673D47" w:rsidP="005A7D44">
      <w:pPr>
        <w:pStyle w:val="Header"/>
        <w:numPr>
          <w:ilvl w:val="0"/>
          <w:numId w:val="27"/>
        </w:numPr>
        <w:tabs>
          <w:tab w:val="clear" w:pos="4320"/>
          <w:tab w:val="clear" w:pos="8640"/>
        </w:tabs>
      </w:pPr>
      <w:r>
        <w:t xml:space="preserve">Call the </w:t>
      </w:r>
      <w:proofErr w:type="spellStart"/>
      <w:proofErr w:type="gramStart"/>
      <w:r w:rsidRPr="005A7D44">
        <w:rPr>
          <w:rFonts w:ascii="Consolas" w:hAnsi="Consolas"/>
          <w:sz w:val="22"/>
        </w:rPr>
        <w:t>Print</w:t>
      </w:r>
      <w:r w:rsidR="005A7D44">
        <w:rPr>
          <w:rFonts w:ascii="Consolas" w:hAnsi="Consolas"/>
          <w:sz w:val="22"/>
        </w:rPr>
        <w:t>Dragons</w:t>
      </w:r>
      <w:proofErr w:type="spellEnd"/>
      <w:r w:rsidRPr="005A7D44">
        <w:rPr>
          <w:rFonts w:ascii="Consolas" w:hAnsi="Consolas"/>
          <w:sz w:val="22"/>
        </w:rPr>
        <w:t>(</w:t>
      </w:r>
      <w:proofErr w:type="gramEnd"/>
      <w:r w:rsidRPr="005A7D44">
        <w:rPr>
          <w:rFonts w:ascii="Consolas" w:hAnsi="Consolas"/>
          <w:sz w:val="22"/>
        </w:rPr>
        <w:t>)</w:t>
      </w:r>
      <w:r w:rsidRPr="005A7D44">
        <w:rPr>
          <w:sz w:val="22"/>
        </w:rPr>
        <w:t xml:space="preserve"> </w:t>
      </w:r>
      <w:r>
        <w:t xml:space="preserve">method.  </w:t>
      </w:r>
    </w:p>
    <w:p w:rsidR="009D72EF" w:rsidRDefault="005A7D44" w:rsidP="005A7D44">
      <w:pPr>
        <w:pStyle w:val="Header"/>
        <w:numPr>
          <w:ilvl w:val="0"/>
          <w:numId w:val="27"/>
        </w:numPr>
        <w:tabs>
          <w:tab w:val="clear" w:pos="4320"/>
          <w:tab w:val="clear" w:pos="8640"/>
        </w:tabs>
      </w:pPr>
      <w:r>
        <w:t>Create 2 variables for d</w:t>
      </w:r>
      <w:r w:rsidR="009D72EF">
        <w:t>ragons and assign the value null.</w:t>
      </w:r>
    </w:p>
    <w:p w:rsidR="00486D23" w:rsidRDefault="009D72EF" w:rsidP="005A7D44">
      <w:pPr>
        <w:pStyle w:val="Header"/>
        <w:tabs>
          <w:tab w:val="clear" w:pos="4320"/>
          <w:tab w:val="clear" w:pos="8640"/>
        </w:tabs>
        <w:ind w:left="720"/>
      </w:pPr>
      <w:r w:rsidRPr="00486D23">
        <w:rPr>
          <w:rStyle w:val="SubtleEmphasis"/>
          <w:sz w:val="22"/>
        </w:rPr>
        <w:t xml:space="preserve">These variables ensure that the Dragons have the scope of ALL of Main, but we aren’t sure which Dragon references they will hold yet.  The </w:t>
      </w:r>
      <w:proofErr w:type="spellStart"/>
      <w:r w:rsidRPr="00486D23">
        <w:rPr>
          <w:rStyle w:val="SubtleEmphasis"/>
          <w:sz w:val="22"/>
        </w:rPr>
        <w:t>DragonManager</w:t>
      </w:r>
      <w:proofErr w:type="spellEnd"/>
      <w:r w:rsidRPr="00486D23">
        <w:rPr>
          <w:rStyle w:val="SubtleEmphasis"/>
          <w:sz w:val="22"/>
        </w:rPr>
        <w:t xml:space="preserve"> will give us a randomly chosen Dragon reference from its list.  </w:t>
      </w:r>
    </w:p>
    <w:p w:rsidR="00486D23" w:rsidRDefault="00486D23" w:rsidP="00EE62FC">
      <w:pPr>
        <w:pStyle w:val="Header"/>
        <w:tabs>
          <w:tab w:val="clear" w:pos="4320"/>
          <w:tab w:val="clear" w:pos="8640"/>
        </w:tabs>
      </w:pPr>
    </w:p>
    <w:p w:rsidR="00486D23" w:rsidRDefault="00486D23" w:rsidP="00EE62FC">
      <w:pPr>
        <w:pStyle w:val="Header"/>
        <w:tabs>
          <w:tab w:val="clear" w:pos="4320"/>
          <w:tab w:val="clear" w:pos="8640"/>
        </w:tabs>
      </w:pPr>
      <w:r>
        <w:t>If properly done, your output should appear like so:</w:t>
      </w:r>
    </w:p>
    <w:p w:rsidR="00486D23" w:rsidRPr="00486D23" w:rsidRDefault="00486D23" w:rsidP="00486D23">
      <w:pPr>
        <w:pStyle w:val="Header"/>
        <w:ind w:left="720"/>
        <w:rPr>
          <w:rFonts w:ascii="Consolas" w:hAnsi="Consolas"/>
          <w:sz w:val="18"/>
        </w:rPr>
      </w:pPr>
      <w:r w:rsidRPr="00486D23">
        <w:rPr>
          <w:rFonts w:ascii="Consolas" w:hAnsi="Consolas"/>
          <w:sz w:val="18"/>
        </w:rPr>
        <w:t>The Fire dragon Inferno has 100 health.</w:t>
      </w:r>
    </w:p>
    <w:p w:rsidR="00486D23" w:rsidRPr="00486D23" w:rsidRDefault="00486D23" w:rsidP="00486D23">
      <w:pPr>
        <w:pStyle w:val="Header"/>
        <w:ind w:left="720"/>
        <w:rPr>
          <w:rFonts w:ascii="Consolas" w:hAnsi="Consolas"/>
          <w:sz w:val="18"/>
        </w:rPr>
      </w:pPr>
      <w:r w:rsidRPr="00486D23">
        <w:rPr>
          <w:rFonts w:ascii="Consolas" w:hAnsi="Consolas"/>
          <w:sz w:val="18"/>
        </w:rPr>
        <w:t>The Fire dragon Blaze has 100 health.</w:t>
      </w:r>
    </w:p>
    <w:p w:rsidR="00486D23" w:rsidRPr="00486D23" w:rsidRDefault="00486D23" w:rsidP="00486D23">
      <w:pPr>
        <w:pStyle w:val="Header"/>
        <w:ind w:left="720"/>
        <w:rPr>
          <w:rFonts w:ascii="Consolas" w:hAnsi="Consolas"/>
          <w:sz w:val="18"/>
        </w:rPr>
      </w:pPr>
      <w:r w:rsidRPr="00486D23">
        <w:rPr>
          <w:rFonts w:ascii="Consolas" w:hAnsi="Consolas"/>
          <w:sz w:val="18"/>
        </w:rPr>
        <w:t>The Fire dragon Ember has 100 health.</w:t>
      </w:r>
    </w:p>
    <w:p w:rsidR="00486D23" w:rsidRPr="00486D23" w:rsidRDefault="00486D23" w:rsidP="00486D23">
      <w:pPr>
        <w:pStyle w:val="Header"/>
        <w:ind w:left="720"/>
        <w:rPr>
          <w:rFonts w:ascii="Consolas" w:hAnsi="Consolas"/>
          <w:sz w:val="18"/>
        </w:rPr>
      </w:pPr>
      <w:r w:rsidRPr="00486D23">
        <w:rPr>
          <w:rFonts w:ascii="Consolas" w:hAnsi="Consolas"/>
          <w:sz w:val="18"/>
        </w:rPr>
        <w:t>The Fire dragon Scorch has 100 health.</w:t>
      </w:r>
    </w:p>
    <w:p w:rsidR="00486D23" w:rsidRPr="00486D23" w:rsidRDefault="00486D23" w:rsidP="00486D23">
      <w:pPr>
        <w:pStyle w:val="Header"/>
        <w:ind w:left="720"/>
        <w:rPr>
          <w:rFonts w:ascii="Consolas" w:hAnsi="Consolas"/>
          <w:sz w:val="18"/>
        </w:rPr>
      </w:pPr>
      <w:r w:rsidRPr="00486D23">
        <w:rPr>
          <w:rFonts w:ascii="Consolas" w:hAnsi="Consolas"/>
          <w:sz w:val="18"/>
        </w:rPr>
        <w:t xml:space="preserve">The Frost dragon </w:t>
      </w:r>
      <w:proofErr w:type="spellStart"/>
      <w:r w:rsidRPr="00486D23">
        <w:rPr>
          <w:rFonts w:ascii="Consolas" w:hAnsi="Consolas"/>
          <w:sz w:val="18"/>
        </w:rPr>
        <w:t>Wynter</w:t>
      </w:r>
      <w:proofErr w:type="spellEnd"/>
      <w:r w:rsidRPr="00486D23">
        <w:rPr>
          <w:rFonts w:ascii="Consolas" w:hAnsi="Consolas"/>
          <w:sz w:val="18"/>
        </w:rPr>
        <w:t xml:space="preserve"> has 105 health.</w:t>
      </w:r>
    </w:p>
    <w:p w:rsidR="00486D23" w:rsidRPr="00486D23" w:rsidRDefault="00486D23" w:rsidP="00486D23">
      <w:pPr>
        <w:pStyle w:val="Header"/>
        <w:ind w:left="720"/>
        <w:rPr>
          <w:rFonts w:ascii="Consolas" w:hAnsi="Consolas"/>
          <w:sz w:val="18"/>
        </w:rPr>
      </w:pPr>
      <w:r w:rsidRPr="00486D23">
        <w:rPr>
          <w:rFonts w:ascii="Consolas" w:hAnsi="Consolas"/>
          <w:sz w:val="18"/>
        </w:rPr>
        <w:t>The Frost dragon Glacier has 105 health.</w:t>
      </w:r>
    </w:p>
    <w:p w:rsidR="00486D23" w:rsidRPr="00486D23" w:rsidRDefault="00486D23" w:rsidP="00486D23">
      <w:pPr>
        <w:pStyle w:val="Header"/>
        <w:tabs>
          <w:tab w:val="clear" w:pos="4320"/>
          <w:tab w:val="clear" w:pos="8640"/>
        </w:tabs>
        <w:ind w:left="720"/>
        <w:rPr>
          <w:rFonts w:ascii="Consolas" w:hAnsi="Consolas"/>
          <w:sz w:val="18"/>
        </w:rPr>
      </w:pPr>
      <w:r w:rsidRPr="00486D23">
        <w:rPr>
          <w:rFonts w:ascii="Consolas" w:hAnsi="Consolas"/>
          <w:sz w:val="18"/>
        </w:rPr>
        <w:t>The Frost dragon Snowy has 105 health.</w:t>
      </w:r>
    </w:p>
    <w:p w:rsidR="00486D23" w:rsidRDefault="00486D23" w:rsidP="00486D23">
      <w:pPr>
        <w:pStyle w:val="Header"/>
        <w:tabs>
          <w:tab w:val="clear" w:pos="4320"/>
          <w:tab w:val="clear" w:pos="8640"/>
        </w:tabs>
      </w:pPr>
    </w:p>
    <w:p w:rsidR="00486D23" w:rsidRDefault="00486D23">
      <w:r>
        <w:br w:type="page"/>
      </w:r>
    </w:p>
    <w:p w:rsidR="00673D47" w:rsidRDefault="000934E1" w:rsidP="00673D47">
      <w:pPr>
        <w:pStyle w:val="Heading2"/>
        <w:spacing w:after="120"/>
      </w:pPr>
      <w:r>
        <w:lastRenderedPageBreak/>
        <w:t xml:space="preserve">Part 2: </w:t>
      </w:r>
      <w:r w:rsidR="00673D47">
        <w:t xml:space="preserve">Using the </w:t>
      </w:r>
      <w:proofErr w:type="spellStart"/>
      <w:r w:rsidR="00673D47">
        <w:t>DragonManager</w:t>
      </w:r>
      <w:proofErr w:type="spellEnd"/>
      <w:r w:rsidR="00673D47">
        <w:t xml:space="preserve"> class</w:t>
      </w:r>
      <w:r w:rsidR="00673D47">
        <w:t>,</w:t>
      </w:r>
      <w:r w:rsidR="00673D47">
        <w:t xml:space="preserve"> continued</w:t>
      </w:r>
    </w:p>
    <w:p w:rsidR="00673D47" w:rsidRPr="00673D47" w:rsidRDefault="00673D47" w:rsidP="00486D23">
      <w:pPr>
        <w:pStyle w:val="Header"/>
        <w:tabs>
          <w:tab w:val="clear" w:pos="4320"/>
          <w:tab w:val="clear" w:pos="8640"/>
        </w:tabs>
        <w:rPr>
          <w:b/>
        </w:rPr>
      </w:pPr>
      <w:r w:rsidRPr="00673D47">
        <w:rPr>
          <w:b/>
        </w:rPr>
        <w:t>Assign values to the Dragon variables</w:t>
      </w:r>
    </w:p>
    <w:p w:rsidR="00486D23" w:rsidRDefault="00486D23" w:rsidP="00486D23">
      <w:pPr>
        <w:pStyle w:val="Header"/>
        <w:tabs>
          <w:tab w:val="clear" w:pos="4320"/>
          <w:tab w:val="clear" w:pos="8640"/>
        </w:tabs>
      </w:pPr>
      <w:r>
        <w:t xml:space="preserve">Now, let’s assign those 2 </w:t>
      </w:r>
      <w:r w:rsidRPr="002853B8">
        <w:rPr>
          <w:rFonts w:ascii="Consolas" w:hAnsi="Consolas"/>
          <w:sz w:val="22"/>
        </w:rPr>
        <w:t>Dragon</w:t>
      </w:r>
      <w:r w:rsidRPr="002853B8">
        <w:rPr>
          <w:sz w:val="22"/>
        </w:rPr>
        <w:t xml:space="preserve"> </w:t>
      </w:r>
      <w:r>
        <w:t>variables a reference to one of the</w:t>
      </w:r>
      <w:r w:rsidR="00F821ED">
        <w:t xml:space="preserve"> dragons</w:t>
      </w:r>
      <w:r w:rsidRPr="002853B8">
        <w:rPr>
          <w:sz w:val="22"/>
        </w:rPr>
        <w:t xml:space="preserve"> </w:t>
      </w:r>
      <w:r>
        <w:t xml:space="preserve">from the list!  Call </w:t>
      </w:r>
      <w:proofErr w:type="spellStart"/>
      <w:proofErr w:type="gramStart"/>
      <w:r w:rsidRPr="002853B8">
        <w:rPr>
          <w:rFonts w:ascii="Consolas" w:hAnsi="Consolas"/>
          <w:sz w:val="22"/>
        </w:rPr>
        <w:t>ChooseDefender</w:t>
      </w:r>
      <w:proofErr w:type="spellEnd"/>
      <w:r w:rsidRPr="002853B8">
        <w:rPr>
          <w:rFonts w:ascii="Consolas" w:hAnsi="Consolas"/>
          <w:sz w:val="22"/>
        </w:rPr>
        <w:t>(</w:t>
      </w:r>
      <w:proofErr w:type="gramEnd"/>
      <w:r w:rsidRPr="002853B8">
        <w:rPr>
          <w:rFonts w:ascii="Consolas" w:hAnsi="Consolas"/>
          <w:sz w:val="22"/>
        </w:rPr>
        <w:t>)</w:t>
      </w:r>
      <w:r>
        <w:t xml:space="preserve"> </w:t>
      </w:r>
      <w:r w:rsidR="00673D47">
        <w:t xml:space="preserve">to assign a value to the two </w:t>
      </w:r>
      <w:r w:rsidRPr="002853B8">
        <w:rPr>
          <w:rFonts w:ascii="Consolas" w:hAnsi="Consolas"/>
          <w:sz w:val="22"/>
        </w:rPr>
        <w:t>Dragon</w:t>
      </w:r>
      <w:r w:rsidRPr="002853B8">
        <w:rPr>
          <w:sz w:val="22"/>
        </w:rPr>
        <w:t xml:space="preserve"> </w:t>
      </w:r>
      <w:r>
        <w:t>variable</w:t>
      </w:r>
      <w:r w:rsidR="00673D47">
        <w:t>s.</w:t>
      </w:r>
      <w:r>
        <w:t xml:space="preserve"> </w:t>
      </w:r>
    </w:p>
    <w:p w:rsidR="002853B8" w:rsidRDefault="002853B8" w:rsidP="00486D23">
      <w:pPr>
        <w:pStyle w:val="Header"/>
        <w:tabs>
          <w:tab w:val="clear" w:pos="4320"/>
          <w:tab w:val="clear" w:pos="8640"/>
        </w:tabs>
      </w:pPr>
    </w:p>
    <w:p w:rsidR="002853B8" w:rsidRDefault="002853B8" w:rsidP="00486D23">
      <w:pPr>
        <w:pStyle w:val="Header"/>
        <w:tabs>
          <w:tab w:val="clear" w:pos="4320"/>
          <w:tab w:val="clear" w:pos="8640"/>
        </w:tabs>
      </w:pPr>
      <w:r>
        <w:rPr>
          <w:noProof/>
        </w:rPr>
        <w:drawing>
          <wp:inline distT="0" distB="0" distL="0" distR="0" wp14:anchorId="5BBA2233" wp14:editId="6045F66A">
            <wp:extent cx="2911450" cy="495012"/>
            <wp:effectExtent l="57150" t="57150" r="118110" b="1149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2573" cy="507104"/>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2853B8" w:rsidRDefault="002853B8" w:rsidP="00486D23">
      <w:pPr>
        <w:pStyle w:val="Header"/>
        <w:tabs>
          <w:tab w:val="clear" w:pos="4320"/>
          <w:tab w:val="clear" w:pos="8640"/>
        </w:tabs>
      </w:pPr>
    </w:p>
    <w:p w:rsidR="00673D47" w:rsidRDefault="00673D47" w:rsidP="00486D23">
      <w:pPr>
        <w:pStyle w:val="Header"/>
        <w:tabs>
          <w:tab w:val="clear" w:pos="4320"/>
          <w:tab w:val="clear" w:pos="8640"/>
        </w:tabs>
        <w:rPr>
          <w:color w:val="000000" w:themeColor="text1"/>
        </w:rPr>
      </w:pPr>
      <w:r w:rsidRPr="00673D47">
        <w:rPr>
          <w:color w:val="000000" w:themeColor="text1"/>
        </w:rPr>
        <w:t xml:space="preserve">Print each </w:t>
      </w:r>
      <w:r w:rsidRPr="002853B8">
        <w:rPr>
          <w:rFonts w:ascii="Consolas" w:hAnsi="Consolas"/>
          <w:sz w:val="22"/>
        </w:rPr>
        <w:t>Dragon</w:t>
      </w:r>
      <w:r>
        <w:rPr>
          <w:rFonts w:ascii="Consolas" w:hAnsi="Consolas"/>
          <w:sz w:val="22"/>
        </w:rPr>
        <w:t>’</w:t>
      </w:r>
      <w:r w:rsidRPr="002853B8">
        <w:rPr>
          <w:rFonts w:ascii="Consolas" w:hAnsi="Consolas"/>
          <w:sz w:val="22"/>
        </w:rPr>
        <w:t>s</w:t>
      </w:r>
      <w:r w:rsidRPr="002853B8">
        <w:rPr>
          <w:sz w:val="22"/>
        </w:rPr>
        <w:t xml:space="preserve"> </w:t>
      </w:r>
      <w:r w:rsidRPr="00673D47">
        <w:rPr>
          <w:color w:val="000000" w:themeColor="text1"/>
        </w:rPr>
        <w:t xml:space="preserve">stats before battle, just like we did when we tested the </w:t>
      </w:r>
      <w:r w:rsidRPr="002853B8">
        <w:rPr>
          <w:rFonts w:ascii="Consolas" w:hAnsi="Consolas"/>
          <w:sz w:val="22"/>
        </w:rPr>
        <w:t>Dragons</w:t>
      </w:r>
      <w:r w:rsidRPr="002853B8">
        <w:rPr>
          <w:sz w:val="22"/>
        </w:rPr>
        <w:t xml:space="preserve"> </w:t>
      </w:r>
      <w:r w:rsidRPr="00673D47">
        <w:rPr>
          <w:color w:val="000000" w:themeColor="text1"/>
        </w:rPr>
        <w:t xml:space="preserve">in part 1.  </w:t>
      </w:r>
    </w:p>
    <w:p w:rsidR="00673D47" w:rsidRDefault="00673D47" w:rsidP="00486D23">
      <w:pPr>
        <w:pStyle w:val="Header"/>
        <w:tabs>
          <w:tab w:val="clear" w:pos="4320"/>
          <w:tab w:val="clear" w:pos="8640"/>
        </w:tabs>
        <w:rPr>
          <w:color w:val="000000" w:themeColor="text1"/>
        </w:rPr>
      </w:pPr>
    </w:p>
    <w:p w:rsidR="00673D47" w:rsidRPr="00673D47" w:rsidRDefault="00673D47" w:rsidP="00486D23">
      <w:pPr>
        <w:pStyle w:val="Header"/>
        <w:tabs>
          <w:tab w:val="clear" w:pos="4320"/>
          <w:tab w:val="clear" w:pos="8640"/>
        </w:tabs>
        <w:rPr>
          <w:color w:val="000000" w:themeColor="text1"/>
        </w:rPr>
      </w:pPr>
      <w:r>
        <w:rPr>
          <w:color w:val="000000" w:themeColor="text1"/>
        </w:rPr>
        <w:t xml:space="preserve">Run the program several times to ensure your methods are all working.  </w:t>
      </w:r>
    </w:p>
    <w:p w:rsidR="00673D47" w:rsidRDefault="00673D47" w:rsidP="00486D23">
      <w:pPr>
        <w:pStyle w:val="Header"/>
        <w:tabs>
          <w:tab w:val="clear" w:pos="4320"/>
          <w:tab w:val="clear" w:pos="8640"/>
        </w:tabs>
        <w:rPr>
          <w:color w:val="FF0000"/>
        </w:rPr>
      </w:pPr>
    </w:p>
    <w:p w:rsidR="00673D47" w:rsidRPr="00673D47" w:rsidRDefault="00673D47" w:rsidP="00486D23">
      <w:pPr>
        <w:pStyle w:val="Header"/>
        <w:tabs>
          <w:tab w:val="clear" w:pos="4320"/>
          <w:tab w:val="clear" w:pos="8640"/>
        </w:tabs>
        <w:rPr>
          <w:b/>
          <w:color w:val="FF0000"/>
        </w:rPr>
      </w:pPr>
      <w:r w:rsidRPr="00673D47">
        <w:rPr>
          <w:b/>
          <w:color w:val="000000" w:themeColor="text1"/>
        </w:rPr>
        <w:t>Wait a second...</w:t>
      </w:r>
    </w:p>
    <w:p w:rsidR="00F821ED" w:rsidRDefault="00673D47" w:rsidP="00486D23">
      <w:pPr>
        <w:pStyle w:val="Header"/>
        <w:tabs>
          <w:tab w:val="clear" w:pos="4320"/>
          <w:tab w:val="clear" w:pos="8640"/>
        </w:tabs>
        <w:rPr>
          <w:color w:val="000000" w:themeColor="text1"/>
        </w:rPr>
      </w:pPr>
      <w:r>
        <w:rPr>
          <w:color w:val="000000" w:themeColor="text1"/>
        </w:rPr>
        <w:t>You may notice that t</w:t>
      </w:r>
      <w:r w:rsidR="002853B8" w:rsidRPr="00673D47">
        <w:rPr>
          <w:color w:val="000000" w:themeColor="text1"/>
        </w:rPr>
        <w:t xml:space="preserve">here’s a chance that the 2 chosen </w:t>
      </w:r>
      <w:r w:rsidRPr="002853B8">
        <w:rPr>
          <w:rFonts w:ascii="Consolas" w:hAnsi="Consolas"/>
          <w:sz w:val="22"/>
        </w:rPr>
        <w:t>Dragons</w:t>
      </w:r>
      <w:r w:rsidRPr="002853B8">
        <w:rPr>
          <w:sz w:val="22"/>
        </w:rPr>
        <w:t xml:space="preserve"> </w:t>
      </w:r>
      <w:r w:rsidR="002853B8" w:rsidRPr="00673D47">
        <w:rPr>
          <w:color w:val="000000" w:themeColor="text1"/>
        </w:rPr>
        <w:t xml:space="preserve">are actually the same reference!  In that case, we can “pretend” that the </w:t>
      </w:r>
      <w:r w:rsidRPr="002853B8">
        <w:rPr>
          <w:rFonts w:ascii="Consolas" w:hAnsi="Consolas"/>
          <w:sz w:val="22"/>
        </w:rPr>
        <w:t>Dragon</w:t>
      </w:r>
      <w:r w:rsidRPr="002853B8">
        <w:rPr>
          <w:sz w:val="22"/>
        </w:rPr>
        <w:t xml:space="preserve"> </w:t>
      </w:r>
      <w:r w:rsidR="002853B8" w:rsidRPr="00673D47">
        <w:rPr>
          <w:color w:val="000000" w:themeColor="text1"/>
        </w:rPr>
        <w:t xml:space="preserve">is a little crazy and fights itself, </w:t>
      </w:r>
      <w:r>
        <w:rPr>
          <w:color w:val="000000" w:themeColor="text1"/>
        </w:rPr>
        <w:t xml:space="preserve">then stop the program.  </w:t>
      </w:r>
    </w:p>
    <w:p w:rsidR="00F821ED" w:rsidRDefault="00F821ED" w:rsidP="00486D23">
      <w:pPr>
        <w:pStyle w:val="Header"/>
        <w:tabs>
          <w:tab w:val="clear" w:pos="4320"/>
          <w:tab w:val="clear" w:pos="8640"/>
        </w:tabs>
        <w:rPr>
          <w:color w:val="000000" w:themeColor="text1"/>
        </w:rPr>
      </w:pPr>
    </w:p>
    <w:p w:rsidR="002853B8" w:rsidRDefault="00673D47" w:rsidP="00486D23">
      <w:pPr>
        <w:pStyle w:val="Header"/>
        <w:tabs>
          <w:tab w:val="clear" w:pos="4320"/>
          <w:tab w:val="clear" w:pos="8640"/>
        </w:tabs>
        <w:rPr>
          <w:color w:val="000000" w:themeColor="text1"/>
        </w:rPr>
      </w:pPr>
      <w:r>
        <w:rPr>
          <w:color w:val="000000" w:themeColor="text1"/>
        </w:rPr>
        <w:t xml:space="preserve">That can be done with a simple comparison of the </w:t>
      </w:r>
      <w:r w:rsidRPr="002853B8">
        <w:rPr>
          <w:rFonts w:ascii="Consolas" w:hAnsi="Consolas"/>
          <w:sz w:val="22"/>
        </w:rPr>
        <w:t>Dragons</w:t>
      </w:r>
      <w:r w:rsidRPr="002853B8">
        <w:rPr>
          <w:sz w:val="22"/>
        </w:rPr>
        <w:t xml:space="preserve"> </w:t>
      </w:r>
      <w:r>
        <w:rPr>
          <w:color w:val="000000" w:themeColor="text1"/>
        </w:rPr>
        <w:t xml:space="preserve">variables and a </w:t>
      </w:r>
      <w:r w:rsidRPr="00F821ED">
        <w:rPr>
          <w:rFonts w:ascii="Consolas" w:hAnsi="Consolas"/>
          <w:color w:val="000000" w:themeColor="text1"/>
          <w:sz w:val="22"/>
        </w:rPr>
        <w:t>return;</w:t>
      </w:r>
      <w:r w:rsidRPr="00F821ED">
        <w:rPr>
          <w:color w:val="000000" w:themeColor="text1"/>
          <w:sz w:val="22"/>
        </w:rPr>
        <w:t xml:space="preserve"> </w:t>
      </w:r>
      <w:r>
        <w:rPr>
          <w:color w:val="000000" w:themeColor="text1"/>
        </w:rPr>
        <w:t xml:space="preserve">statement.  </w:t>
      </w:r>
    </w:p>
    <w:p w:rsidR="00F821ED" w:rsidRPr="00F821ED" w:rsidRDefault="00F821ED" w:rsidP="00F821ED">
      <w:pPr>
        <w:pStyle w:val="Header"/>
        <w:tabs>
          <w:tab w:val="clear" w:pos="4320"/>
          <w:tab w:val="clear" w:pos="8640"/>
        </w:tabs>
        <w:ind w:left="720"/>
        <w:rPr>
          <w:rStyle w:val="SubtleEmphasis"/>
          <w:sz w:val="22"/>
        </w:rPr>
      </w:pPr>
      <w:r w:rsidRPr="00F821ED">
        <w:rPr>
          <w:rStyle w:val="SubtleEmphasis"/>
          <w:sz w:val="22"/>
        </w:rPr>
        <w:t xml:space="preserve">Remember that each Dragon variable is not a brand new Dragon...  they are each holding a reference to a Dragon in the heap.  </w:t>
      </w:r>
      <w:proofErr w:type="gramStart"/>
      <w:r w:rsidRPr="00F821ED">
        <w:rPr>
          <w:rStyle w:val="SubtleEmphasis"/>
          <w:sz w:val="22"/>
        </w:rPr>
        <w:t>The if</w:t>
      </w:r>
      <w:proofErr w:type="gramEnd"/>
      <w:r w:rsidRPr="00F821ED">
        <w:rPr>
          <w:rStyle w:val="SubtleEmphasis"/>
          <w:sz w:val="22"/>
        </w:rPr>
        <w:t xml:space="preserve"> statement checks if each variable is “pointing” to the same Dragon in memory.</w:t>
      </w:r>
    </w:p>
    <w:p w:rsidR="00486D23" w:rsidRDefault="00F821ED" w:rsidP="00486D23">
      <w:pPr>
        <w:pStyle w:val="Header"/>
        <w:tabs>
          <w:tab w:val="clear" w:pos="4320"/>
          <w:tab w:val="clear" w:pos="8640"/>
        </w:tabs>
      </w:pPr>
      <w:r>
        <w:rPr>
          <w:noProof/>
        </w:rPr>
        <w:drawing>
          <wp:anchor distT="0" distB="0" distL="114300" distR="114300" simplePos="0" relativeHeight="251661312" behindDoc="0" locked="0" layoutInCell="1" allowOverlap="1">
            <wp:simplePos x="0" y="0"/>
            <wp:positionH relativeFrom="column">
              <wp:posOffset>56515</wp:posOffset>
            </wp:positionH>
            <wp:positionV relativeFrom="paragraph">
              <wp:posOffset>113436</wp:posOffset>
            </wp:positionV>
            <wp:extent cx="4393815" cy="1331367"/>
            <wp:effectExtent l="57150" t="57150" r="121285" b="1168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93815" cy="1331367"/>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anchor>
        </w:drawing>
      </w:r>
    </w:p>
    <w:p w:rsidR="00486D23" w:rsidRDefault="00486D23" w:rsidP="00486D23">
      <w:pPr>
        <w:pStyle w:val="Header"/>
        <w:tabs>
          <w:tab w:val="clear" w:pos="4320"/>
          <w:tab w:val="clear" w:pos="8640"/>
        </w:tabs>
      </w:pPr>
    </w:p>
    <w:p w:rsidR="00486D23" w:rsidRDefault="00486D23" w:rsidP="00486D23">
      <w:pPr>
        <w:pStyle w:val="Header"/>
        <w:tabs>
          <w:tab w:val="clear" w:pos="4320"/>
          <w:tab w:val="clear" w:pos="8640"/>
        </w:tabs>
      </w:pPr>
    </w:p>
    <w:p w:rsidR="00486D23" w:rsidRDefault="00486D23" w:rsidP="00486D23">
      <w:pPr>
        <w:pStyle w:val="Header"/>
        <w:tabs>
          <w:tab w:val="clear" w:pos="4320"/>
          <w:tab w:val="clear" w:pos="8640"/>
        </w:tabs>
      </w:pPr>
    </w:p>
    <w:p w:rsidR="00EE62FC" w:rsidRDefault="00EE62FC" w:rsidP="00EE62FC">
      <w:pPr>
        <w:pStyle w:val="Header"/>
        <w:tabs>
          <w:tab w:val="clear" w:pos="4320"/>
          <w:tab w:val="clear" w:pos="8640"/>
        </w:tabs>
      </w:pPr>
    </w:p>
    <w:p w:rsidR="00EE62FC" w:rsidRDefault="00EE62FC" w:rsidP="00EE62FC">
      <w:pPr>
        <w:pStyle w:val="Header"/>
        <w:tabs>
          <w:tab w:val="clear" w:pos="4320"/>
          <w:tab w:val="clear" w:pos="8640"/>
        </w:tabs>
      </w:pPr>
    </w:p>
    <w:p w:rsidR="00EE62FC" w:rsidRDefault="00EE62FC" w:rsidP="00EB1B15">
      <w:pPr>
        <w:pStyle w:val="Header"/>
        <w:tabs>
          <w:tab w:val="clear" w:pos="4320"/>
          <w:tab w:val="clear" w:pos="8640"/>
        </w:tabs>
      </w:pPr>
    </w:p>
    <w:p w:rsidR="00EE62FC" w:rsidRDefault="00EE62FC" w:rsidP="00EB1B15">
      <w:pPr>
        <w:pStyle w:val="Header"/>
        <w:tabs>
          <w:tab w:val="clear" w:pos="4320"/>
          <w:tab w:val="clear" w:pos="8640"/>
        </w:tabs>
      </w:pPr>
    </w:p>
    <w:p w:rsidR="00417B12" w:rsidRDefault="00417B12" w:rsidP="00EB1B15">
      <w:pPr>
        <w:pStyle w:val="Header"/>
        <w:tabs>
          <w:tab w:val="clear" w:pos="4320"/>
          <w:tab w:val="clear" w:pos="8640"/>
        </w:tabs>
      </w:pPr>
    </w:p>
    <w:p w:rsidR="00417B12" w:rsidRPr="00417B12" w:rsidRDefault="00417B12" w:rsidP="00EB1B15">
      <w:pPr>
        <w:pStyle w:val="Header"/>
        <w:tabs>
          <w:tab w:val="clear" w:pos="4320"/>
          <w:tab w:val="clear" w:pos="8640"/>
        </w:tabs>
        <w:rPr>
          <w:b/>
        </w:rPr>
      </w:pPr>
      <w:r w:rsidRPr="00417B12">
        <w:rPr>
          <w:b/>
        </w:rPr>
        <w:t>The battle returns!</w:t>
      </w:r>
    </w:p>
    <w:p w:rsidR="00417B12" w:rsidRDefault="00417B12" w:rsidP="00EB1B15">
      <w:pPr>
        <w:pStyle w:val="Header"/>
        <w:tabs>
          <w:tab w:val="clear" w:pos="4320"/>
          <w:tab w:val="clear" w:pos="8640"/>
        </w:tabs>
      </w:pPr>
      <w:r>
        <w:t xml:space="preserve">At this point, your program contains a reference to 2 randomly chosen dragons.  You may have 2 </w:t>
      </w:r>
      <w:proofErr w:type="spellStart"/>
      <w:r w:rsidRPr="00417B12">
        <w:rPr>
          <w:rFonts w:ascii="Consolas" w:hAnsi="Consolas"/>
          <w:sz w:val="22"/>
        </w:rPr>
        <w:t>FireDragons</w:t>
      </w:r>
      <w:proofErr w:type="spellEnd"/>
      <w:r w:rsidRPr="00417B12">
        <w:rPr>
          <w:sz w:val="22"/>
        </w:rPr>
        <w:t xml:space="preserve"> </w:t>
      </w:r>
      <w:r>
        <w:t xml:space="preserve">battling each other, or 2 </w:t>
      </w:r>
      <w:proofErr w:type="spellStart"/>
      <w:r w:rsidRPr="00417B12">
        <w:rPr>
          <w:rFonts w:ascii="Consolas" w:hAnsi="Consolas"/>
          <w:sz w:val="22"/>
        </w:rPr>
        <w:t>FrostDragons</w:t>
      </w:r>
      <w:proofErr w:type="spellEnd"/>
      <w:r w:rsidRPr="00417B12">
        <w:rPr>
          <w:sz w:val="22"/>
        </w:rPr>
        <w:t xml:space="preserve"> </w:t>
      </w:r>
      <w:r>
        <w:t>duking it out, or you could have one of each dragon subtype.  It’s random!</w:t>
      </w:r>
    </w:p>
    <w:p w:rsidR="00417B12" w:rsidRDefault="00417B12" w:rsidP="00EB1B15">
      <w:pPr>
        <w:pStyle w:val="Header"/>
        <w:tabs>
          <w:tab w:val="clear" w:pos="4320"/>
          <w:tab w:val="clear" w:pos="8640"/>
        </w:tabs>
      </w:pPr>
    </w:p>
    <w:p w:rsidR="000934E1" w:rsidRDefault="00417B12" w:rsidP="00EB1B15">
      <w:pPr>
        <w:pStyle w:val="Header"/>
        <w:tabs>
          <w:tab w:val="clear" w:pos="4320"/>
          <w:tab w:val="clear" w:pos="8640"/>
        </w:tabs>
      </w:pPr>
      <w:r>
        <w:t xml:space="preserve">Uncomment your battle code.  Alter it to work with these 2 new </w:t>
      </w:r>
      <w:r w:rsidRPr="00417B12">
        <w:rPr>
          <w:rFonts w:ascii="Consolas" w:hAnsi="Consolas"/>
          <w:sz w:val="22"/>
        </w:rPr>
        <w:t>Dragon</w:t>
      </w:r>
      <w:r w:rsidRPr="00417B12">
        <w:rPr>
          <w:sz w:val="22"/>
        </w:rPr>
        <w:t xml:space="preserve"> </w:t>
      </w:r>
      <w:r>
        <w:t xml:space="preserve">variables instead of a hard-coded </w:t>
      </w:r>
      <w:r w:rsidRPr="00417B12">
        <w:rPr>
          <w:rFonts w:ascii="Consolas" w:hAnsi="Consolas"/>
          <w:sz w:val="22"/>
        </w:rPr>
        <w:t>FireDragon</w:t>
      </w:r>
      <w:r w:rsidRPr="00417B12">
        <w:rPr>
          <w:sz w:val="22"/>
        </w:rPr>
        <w:t xml:space="preserve"> </w:t>
      </w:r>
      <w:r>
        <w:t xml:space="preserve">and </w:t>
      </w:r>
      <w:proofErr w:type="spellStart"/>
      <w:r w:rsidRPr="00417B12">
        <w:rPr>
          <w:rFonts w:ascii="Consolas" w:hAnsi="Consolas"/>
          <w:sz w:val="22"/>
        </w:rPr>
        <w:t>FrostDragon</w:t>
      </w:r>
      <w:proofErr w:type="spellEnd"/>
      <w:r>
        <w:t>.</w:t>
      </w:r>
      <w:r w:rsidR="00B5663E">
        <w:t xml:space="preserve"> </w:t>
      </w:r>
    </w:p>
    <w:p w:rsidR="000934E1" w:rsidRDefault="000934E1">
      <w:r>
        <w:br w:type="page"/>
      </w:r>
    </w:p>
    <w:p w:rsidR="00417B12" w:rsidRDefault="000934E1" w:rsidP="0033495D">
      <w:pPr>
        <w:pStyle w:val="Heading2"/>
      </w:pPr>
      <w:r>
        <w:lastRenderedPageBreak/>
        <w:t>Part 2: Winners and Polymorphism</w:t>
      </w:r>
    </w:p>
    <w:p w:rsidR="0033495D" w:rsidRDefault="000934E1" w:rsidP="00EB1B15">
      <w:pPr>
        <w:pStyle w:val="Header"/>
        <w:tabs>
          <w:tab w:val="clear" w:pos="4320"/>
          <w:tab w:val="clear" w:pos="8640"/>
        </w:tabs>
      </w:pPr>
      <w:r>
        <w:t>Remember how</w:t>
      </w:r>
      <w:r w:rsidR="0033495D">
        <w:t xml:space="preserve"> the sample run </w:t>
      </w:r>
      <w:r>
        <w:t xml:space="preserve">output was different depending on which type of </w:t>
      </w:r>
      <w:r w:rsidRPr="000934E1">
        <w:rPr>
          <w:rFonts w:ascii="Consolas" w:hAnsi="Consolas"/>
          <w:sz w:val="22"/>
        </w:rPr>
        <w:t>Dragon</w:t>
      </w:r>
      <w:r w:rsidRPr="000934E1">
        <w:rPr>
          <w:sz w:val="22"/>
        </w:rPr>
        <w:t xml:space="preserve"> </w:t>
      </w:r>
      <w:r>
        <w:t xml:space="preserve">won?  </w:t>
      </w:r>
    </w:p>
    <w:p w:rsidR="000934E1" w:rsidRDefault="000934E1" w:rsidP="00EB1B15">
      <w:pPr>
        <w:pStyle w:val="Header"/>
        <w:tabs>
          <w:tab w:val="clear" w:pos="4320"/>
          <w:tab w:val="clear" w:pos="8640"/>
        </w:tabs>
      </w:pPr>
      <w:r>
        <w:t xml:space="preserve">If the </w:t>
      </w:r>
      <w:r w:rsidRPr="000934E1">
        <w:rPr>
          <w:rFonts w:ascii="Consolas" w:hAnsi="Consolas"/>
          <w:sz w:val="22"/>
        </w:rPr>
        <w:t>FireDragon</w:t>
      </w:r>
      <w:r w:rsidRPr="000934E1">
        <w:rPr>
          <w:sz w:val="22"/>
        </w:rPr>
        <w:t xml:space="preserve"> </w:t>
      </w:r>
      <w:r>
        <w:t>won, the output would say “</w:t>
      </w:r>
      <w:r w:rsidRPr="000934E1">
        <w:t xml:space="preserve">Flames rise from the ground as </w:t>
      </w:r>
      <w:r w:rsidR="0033495D">
        <w:t>Inferno</w:t>
      </w:r>
      <w:r w:rsidRPr="000934E1">
        <w:t xml:space="preserve"> emerges victorious!</w:t>
      </w:r>
      <w:r>
        <w:t>” and “</w:t>
      </w:r>
      <w:r w:rsidRPr="000934E1">
        <w:t xml:space="preserve">The air freezes as </w:t>
      </w:r>
      <w:proofErr w:type="spellStart"/>
      <w:r w:rsidR="0033495D">
        <w:t>Wynter</w:t>
      </w:r>
      <w:proofErr w:type="spellEnd"/>
      <w:r w:rsidR="0033495D">
        <w:t xml:space="preserve"> </w:t>
      </w:r>
      <w:r w:rsidRPr="000934E1">
        <w:t>emerges victorious!</w:t>
      </w:r>
      <w:r>
        <w:t xml:space="preserve">” for the </w:t>
      </w:r>
      <w:proofErr w:type="spellStart"/>
      <w:r w:rsidRPr="000934E1">
        <w:rPr>
          <w:rFonts w:ascii="Consolas" w:hAnsi="Consolas"/>
          <w:sz w:val="22"/>
        </w:rPr>
        <w:t>FrostDragon</w:t>
      </w:r>
      <w:proofErr w:type="spellEnd"/>
      <w:r>
        <w:t xml:space="preserve">.  </w:t>
      </w:r>
    </w:p>
    <w:p w:rsidR="0033495D" w:rsidRDefault="0033495D" w:rsidP="00EB1B15">
      <w:pPr>
        <w:pStyle w:val="Header"/>
        <w:tabs>
          <w:tab w:val="clear" w:pos="4320"/>
          <w:tab w:val="clear" w:pos="8640"/>
        </w:tabs>
      </w:pPr>
    </w:p>
    <w:p w:rsidR="0033495D" w:rsidRDefault="0033495D" w:rsidP="00EB1B15">
      <w:pPr>
        <w:pStyle w:val="Header"/>
        <w:tabs>
          <w:tab w:val="clear" w:pos="4320"/>
          <w:tab w:val="clear" w:pos="8640"/>
        </w:tabs>
      </w:pPr>
      <w:r>
        <w:t xml:space="preserve">How do we do that now that the competing dragons are stored in variables of type </w:t>
      </w:r>
      <w:r w:rsidRPr="0033495D">
        <w:rPr>
          <w:rFonts w:ascii="Consolas" w:hAnsi="Consolas"/>
          <w:sz w:val="22"/>
        </w:rPr>
        <w:t>Dragon</w:t>
      </w:r>
      <w:r>
        <w:t xml:space="preserve">?  </w:t>
      </w:r>
    </w:p>
    <w:p w:rsidR="0033495D" w:rsidRDefault="0033495D" w:rsidP="00EB1B15">
      <w:pPr>
        <w:pStyle w:val="Header"/>
        <w:tabs>
          <w:tab w:val="clear" w:pos="4320"/>
          <w:tab w:val="clear" w:pos="8640"/>
        </w:tabs>
      </w:pPr>
    </w:p>
    <w:p w:rsidR="0033495D" w:rsidRPr="0033495D" w:rsidRDefault="0033495D" w:rsidP="00EB1B15">
      <w:pPr>
        <w:pStyle w:val="Header"/>
        <w:tabs>
          <w:tab w:val="clear" w:pos="4320"/>
          <w:tab w:val="clear" w:pos="8640"/>
        </w:tabs>
        <w:rPr>
          <w:b/>
        </w:rPr>
      </w:pPr>
      <w:r w:rsidRPr="0033495D">
        <w:rPr>
          <w:b/>
        </w:rPr>
        <w:t>The is keyword</w:t>
      </w:r>
    </w:p>
    <w:p w:rsidR="0033495D" w:rsidRDefault="006246F5" w:rsidP="00EB1B15">
      <w:pPr>
        <w:pStyle w:val="Header"/>
        <w:tabs>
          <w:tab w:val="clear" w:pos="4320"/>
          <w:tab w:val="clear" w:pos="8640"/>
        </w:tabs>
      </w:pPr>
      <w:r>
        <w:t>One</w:t>
      </w:r>
      <w:r w:rsidR="0033495D">
        <w:t xml:space="preserve"> keyword is super-useful for polymorphic objects</w:t>
      </w:r>
      <w:r>
        <w:t xml:space="preserve">: </w:t>
      </w:r>
      <w:r w:rsidRPr="006246F5">
        <w:rPr>
          <w:rFonts w:ascii="Consolas" w:hAnsi="Consolas"/>
          <w:b/>
        </w:rPr>
        <w:t>is</w:t>
      </w:r>
      <w:r w:rsidR="0033495D">
        <w:t xml:space="preserve">.  Use </w:t>
      </w:r>
      <w:proofErr w:type="gramStart"/>
      <w:r w:rsidR="0033495D">
        <w:t xml:space="preserve">the </w:t>
      </w:r>
      <w:r w:rsidR="0033495D" w:rsidRPr="006246F5">
        <w:rPr>
          <w:rFonts w:ascii="Consolas" w:hAnsi="Consolas"/>
          <w:b/>
        </w:rPr>
        <w:t>is</w:t>
      </w:r>
      <w:proofErr w:type="gramEnd"/>
      <w:r w:rsidR="0033495D">
        <w:t xml:space="preserve"> keyword to determine which type of dragon the winner is.  </w:t>
      </w:r>
    </w:p>
    <w:p w:rsidR="006246F5" w:rsidRDefault="006246F5" w:rsidP="00EB1B15">
      <w:pPr>
        <w:pStyle w:val="Header"/>
        <w:tabs>
          <w:tab w:val="clear" w:pos="4320"/>
          <w:tab w:val="clear" w:pos="8640"/>
        </w:tabs>
      </w:pPr>
    </w:p>
    <w:p w:rsidR="006246F5" w:rsidRDefault="006246F5" w:rsidP="00EB1B15">
      <w:pPr>
        <w:pStyle w:val="Header"/>
        <w:tabs>
          <w:tab w:val="clear" w:pos="4320"/>
          <w:tab w:val="clear" w:pos="8640"/>
        </w:tabs>
      </w:pPr>
      <w:r>
        <w:t xml:space="preserve">There are multiple ways to handle printing the winner out.  The code below shows just one way to do it.  It’s not the most efficient or clean way of doing it – but it’s quite explicit.  </w:t>
      </w:r>
    </w:p>
    <w:p w:rsidR="006246F5" w:rsidRDefault="006246F5" w:rsidP="00EB1B15">
      <w:pPr>
        <w:pStyle w:val="Header"/>
        <w:tabs>
          <w:tab w:val="clear" w:pos="4320"/>
          <w:tab w:val="clear" w:pos="8640"/>
        </w:tabs>
      </w:pPr>
      <w:r>
        <w:rPr>
          <w:noProof/>
        </w:rPr>
        <w:drawing>
          <wp:inline distT="0" distB="0" distL="0" distR="0" wp14:anchorId="36149204" wp14:editId="62780AEA">
            <wp:extent cx="4279265" cy="1732202"/>
            <wp:effectExtent l="57150" t="57150" r="121285" b="1162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471"/>
                    <a:stretch/>
                  </pic:blipFill>
                  <pic:spPr bwMode="auto">
                    <a:xfrm>
                      <a:off x="0" y="0"/>
                      <a:ext cx="4317903" cy="1747842"/>
                    </a:xfrm>
                    <a:prstGeom prst="rect">
                      <a:avLst/>
                    </a:prstGeom>
                    <a:ln w="9525" cap="flat" cmpd="sng" algn="ctr">
                      <a:solidFill>
                        <a:sysClr val="window" lastClr="FFFFFF">
                          <a:lumMod val="50000"/>
                        </a:sysClr>
                      </a:solidFill>
                      <a:prstDash val="solid"/>
                      <a:round/>
                      <a:headEnd type="none" w="med" len="med"/>
                      <a:tailEnd type="none" w="med" len="med"/>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C17C24" w:rsidRDefault="00C17C24" w:rsidP="00EB1B15">
      <w:pPr>
        <w:pStyle w:val="Header"/>
        <w:tabs>
          <w:tab w:val="clear" w:pos="4320"/>
          <w:tab w:val="clear" w:pos="8640"/>
        </w:tabs>
      </w:pPr>
    </w:p>
    <w:p w:rsidR="00C17C24" w:rsidRDefault="00C17C24">
      <w:r>
        <w:br w:type="page"/>
      </w:r>
    </w:p>
    <w:p w:rsidR="00C17C24" w:rsidRDefault="00C17C24" w:rsidP="00C17C24">
      <w:pPr>
        <w:pStyle w:val="Heading2"/>
      </w:pPr>
      <w:r>
        <w:lastRenderedPageBreak/>
        <w:t>Sample Runs</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100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Blaze has 100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Ember has 100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100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 xml:space="preserve">The Frost dragon </w:t>
      </w:r>
      <w:proofErr w:type="spellStart"/>
      <w:r w:rsidRPr="00485B4D">
        <w:rPr>
          <w:rFonts w:ascii="Consolas" w:hAnsi="Consolas"/>
          <w:sz w:val="16"/>
          <w:szCs w:val="16"/>
        </w:rPr>
        <w:t>Wynter</w:t>
      </w:r>
      <w:proofErr w:type="spellEnd"/>
      <w:r w:rsidRPr="00485B4D">
        <w:rPr>
          <w:rFonts w:ascii="Consolas" w:hAnsi="Consolas"/>
          <w:sz w:val="16"/>
          <w:szCs w:val="16"/>
        </w:rPr>
        <w:t xml:space="preserve"> has 105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Frost dragon Glacier has 105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Frost dragon Snowy has 105 health.</w:t>
      </w:r>
    </w:p>
    <w:p w:rsidR="00C17C24" w:rsidRPr="00485B4D" w:rsidRDefault="00C17C24" w:rsidP="00C17C24">
      <w:pPr>
        <w:pStyle w:val="Header"/>
        <w:rPr>
          <w:rFonts w:ascii="Consolas" w:hAnsi="Consolas"/>
          <w:b/>
          <w:sz w:val="16"/>
          <w:szCs w:val="16"/>
        </w:rPr>
      </w:pPr>
    </w:p>
    <w:p w:rsidR="00485B4D" w:rsidRPr="00485B4D" w:rsidRDefault="00485B4D" w:rsidP="00C17C24">
      <w:pPr>
        <w:pStyle w:val="Header"/>
        <w:rPr>
          <w:rFonts w:cstheme="minorHAnsi"/>
          <w:b/>
          <w:sz w:val="16"/>
          <w:szCs w:val="16"/>
        </w:rPr>
      </w:pPr>
      <w:r>
        <w:rPr>
          <w:rFonts w:cstheme="minorHAnsi"/>
          <w:b/>
          <w:sz w:val="20"/>
          <w:szCs w:val="16"/>
        </w:rPr>
        <w:t>And then either</w:t>
      </w:r>
      <w:r w:rsidRPr="00485B4D">
        <w:rPr>
          <w:rFonts w:cstheme="minorHAnsi"/>
          <w:b/>
          <w:sz w:val="20"/>
          <w:szCs w:val="16"/>
        </w:rPr>
        <w:t>:</w:t>
      </w:r>
    </w:p>
    <w:p w:rsidR="00485B4D" w:rsidRDefault="00485B4D"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Defenders are chosen!</w:t>
      </w:r>
    </w:p>
    <w:p w:rsidR="00C17C24" w:rsidRPr="00485B4D" w:rsidRDefault="00C17C24" w:rsidP="00C17C24">
      <w:pPr>
        <w:pStyle w:val="Header"/>
        <w:tabs>
          <w:tab w:val="clear" w:pos="4320"/>
          <w:tab w:val="clear" w:pos="8640"/>
        </w:tabs>
        <w:rPr>
          <w:rFonts w:ascii="Consolas" w:hAnsi="Consolas"/>
          <w:sz w:val="16"/>
          <w:szCs w:val="16"/>
        </w:rPr>
      </w:pPr>
      <w:r w:rsidRPr="00485B4D">
        <w:rPr>
          <w:rFonts w:ascii="Consolas" w:hAnsi="Consolas"/>
          <w:sz w:val="16"/>
          <w:szCs w:val="16"/>
        </w:rPr>
        <w:t>The dragon Glacier wrangles itself to the ground. Try again!</w:t>
      </w:r>
    </w:p>
    <w:p w:rsidR="00F065D9" w:rsidRPr="00485B4D" w:rsidRDefault="00F065D9" w:rsidP="00C17C24">
      <w:pPr>
        <w:pStyle w:val="Header"/>
        <w:rPr>
          <w:rFonts w:ascii="Consolas" w:hAnsi="Consolas"/>
          <w:sz w:val="16"/>
          <w:szCs w:val="16"/>
        </w:rPr>
      </w:pPr>
    </w:p>
    <w:p w:rsidR="00C17C24" w:rsidRPr="00485B4D" w:rsidRDefault="00485B4D" w:rsidP="00C17C24">
      <w:pPr>
        <w:pStyle w:val="Header"/>
        <w:rPr>
          <w:rFonts w:cstheme="minorHAnsi"/>
          <w:b/>
          <w:sz w:val="20"/>
          <w:szCs w:val="16"/>
        </w:rPr>
      </w:pPr>
      <w:proofErr w:type="gramStart"/>
      <w:r>
        <w:rPr>
          <w:rFonts w:cstheme="minorHAnsi"/>
          <w:b/>
          <w:sz w:val="20"/>
          <w:szCs w:val="16"/>
        </w:rPr>
        <w:t>or</w:t>
      </w:r>
      <w:proofErr w:type="gramEnd"/>
      <w:r>
        <w:rPr>
          <w:rFonts w:cstheme="minorHAnsi"/>
          <w:b/>
          <w:sz w:val="20"/>
          <w:szCs w:val="16"/>
        </w:rPr>
        <w:t>:</w:t>
      </w:r>
    </w:p>
    <w:p w:rsidR="00F065D9" w:rsidRPr="00485B4D" w:rsidRDefault="00F065D9"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Defenders are chosen!</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100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100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A burst of fire explodes through the air!</w:t>
      </w:r>
    </w:p>
    <w:p w:rsidR="00C17C24" w:rsidRPr="00485B4D" w:rsidRDefault="00C17C24" w:rsidP="00C17C24">
      <w:pPr>
        <w:pStyle w:val="Header"/>
        <w:rPr>
          <w:rFonts w:ascii="Consolas" w:hAnsi="Consolas"/>
          <w:sz w:val="16"/>
          <w:szCs w:val="16"/>
        </w:rPr>
      </w:pPr>
      <w:r w:rsidRPr="00485B4D">
        <w:rPr>
          <w:rFonts w:ascii="Consolas" w:hAnsi="Consolas"/>
          <w:sz w:val="16"/>
          <w:szCs w:val="16"/>
        </w:rPr>
        <w:t>Smoke rises as Scorch unleashes flames!</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21 points of damage and Scorch received 11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79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89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A burst of fire explodes through the air!</w:t>
      </w:r>
    </w:p>
    <w:p w:rsidR="00C17C24" w:rsidRPr="00485B4D" w:rsidRDefault="00C17C24" w:rsidP="00C17C24">
      <w:pPr>
        <w:pStyle w:val="Header"/>
        <w:rPr>
          <w:rFonts w:ascii="Consolas" w:hAnsi="Consolas"/>
          <w:sz w:val="16"/>
          <w:szCs w:val="16"/>
        </w:rPr>
      </w:pPr>
      <w:r w:rsidRPr="00485B4D">
        <w:rPr>
          <w:rFonts w:ascii="Consolas" w:hAnsi="Consolas"/>
          <w:sz w:val="16"/>
          <w:szCs w:val="16"/>
        </w:rPr>
        <w:t>Smoke rises as Scorch unleashes flames!</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21 points of damage and Scorch received 20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58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69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Smoke rises as Inferno unleashes flames!</w:t>
      </w:r>
    </w:p>
    <w:p w:rsidR="00C17C24" w:rsidRPr="00485B4D" w:rsidRDefault="00C17C24" w:rsidP="00C17C24">
      <w:pPr>
        <w:pStyle w:val="Header"/>
        <w:rPr>
          <w:rFonts w:ascii="Consolas" w:hAnsi="Consolas"/>
          <w:sz w:val="16"/>
          <w:szCs w:val="16"/>
        </w:rPr>
      </w:pPr>
      <w:r w:rsidRPr="00485B4D">
        <w:rPr>
          <w:rFonts w:ascii="Consolas" w:hAnsi="Consolas"/>
          <w:sz w:val="16"/>
          <w:szCs w:val="16"/>
        </w:rPr>
        <w:t>A burst of fire explodes through the air!</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10 points of damage and Scorch received 21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48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48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A burst of fire explodes through the air!</w:t>
      </w:r>
    </w:p>
    <w:p w:rsidR="00C17C24" w:rsidRPr="00485B4D" w:rsidRDefault="00C17C24" w:rsidP="00C17C24">
      <w:pPr>
        <w:pStyle w:val="Header"/>
        <w:rPr>
          <w:rFonts w:ascii="Consolas" w:hAnsi="Consolas"/>
          <w:sz w:val="16"/>
          <w:szCs w:val="16"/>
        </w:rPr>
      </w:pPr>
      <w:r w:rsidRPr="00485B4D">
        <w:rPr>
          <w:rFonts w:ascii="Consolas" w:hAnsi="Consolas"/>
          <w:sz w:val="16"/>
          <w:szCs w:val="16"/>
        </w:rPr>
        <w:t>Scorch burns their opponent to a crisp!</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17 points of damage and Scorch received 12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31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36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Smoke rises as Inferno unleashes flames!</w:t>
      </w:r>
    </w:p>
    <w:p w:rsidR="00C17C24" w:rsidRPr="00485B4D" w:rsidRDefault="00C17C24" w:rsidP="00C17C24">
      <w:pPr>
        <w:pStyle w:val="Header"/>
        <w:rPr>
          <w:rFonts w:ascii="Consolas" w:hAnsi="Consolas"/>
          <w:sz w:val="16"/>
          <w:szCs w:val="16"/>
        </w:rPr>
      </w:pPr>
      <w:r w:rsidRPr="00485B4D">
        <w:rPr>
          <w:rFonts w:ascii="Consolas" w:hAnsi="Consolas"/>
          <w:sz w:val="16"/>
          <w:szCs w:val="16"/>
        </w:rPr>
        <w:t>Smoke rises as Scorch unleashes flames!</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10 points of damage and Scorch received 14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21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22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Smoke rises as Inferno unleashes flames!</w:t>
      </w:r>
    </w:p>
    <w:p w:rsidR="00C17C24" w:rsidRPr="00485B4D" w:rsidRDefault="00C17C24" w:rsidP="00C17C24">
      <w:pPr>
        <w:pStyle w:val="Header"/>
        <w:rPr>
          <w:rFonts w:ascii="Consolas" w:hAnsi="Consolas"/>
          <w:sz w:val="16"/>
          <w:szCs w:val="16"/>
        </w:rPr>
      </w:pPr>
      <w:r w:rsidRPr="00485B4D">
        <w:rPr>
          <w:rFonts w:ascii="Consolas" w:hAnsi="Consolas"/>
          <w:sz w:val="16"/>
          <w:szCs w:val="16"/>
        </w:rPr>
        <w:t>Scorch burns their opponent to a crisp!</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13 points of damage and Scorch received 20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8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2 health.</w:t>
      </w:r>
    </w:p>
    <w:p w:rsidR="00C17C24" w:rsidRPr="00485B4D" w:rsidRDefault="00C17C24" w:rsidP="00C17C24">
      <w:pPr>
        <w:pStyle w:val="Header"/>
        <w:rPr>
          <w:rFonts w:ascii="Consolas" w:hAnsi="Consolas"/>
          <w:sz w:val="16"/>
          <w:szCs w:val="16"/>
        </w:rPr>
      </w:pP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burns their opponent to a crisp!</w:t>
      </w:r>
    </w:p>
    <w:p w:rsidR="00C17C24" w:rsidRPr="00485B4D" w:rsidRDefault="00C17C24" w:rsidP="00C17C24">
      <w:pPr>
        <w:pStyle w:val="Header"/>
        <w:rPr>
          <w:rFonts w:ascii="Consolas" w:hAnsi="Consolas"/>
          <w:sz w:val="16"/>
          <w:szCs w:val="16"/>
        </w:rPr>
      </w:pPr>
      <w:r w:rsidRPr="00485B4D">
        <w:rPr>
          <w:rFonts w:ascii="Consolas" w:hAnsi="Consolas"/>
          <w:sz w:val="16"/>
          <w:szCs w:val="16"/>
        </w:rPr>
        <w:t>Scorch burns their opponent to a crisp!</w:t>
      </w:r>
    </w:p>
    <w:p w:rsidR="00C17C24" w:rsidRPr="00485B4D" w:rsidRDefault="00C17C24" w:rsidP="00C17C24">
      <w:pPr>
        <w:pStyle w:val="Header"/>
        <w:rPr>
          <w:rFonts w:ascii="Consolas" w:hAnsi="Consolas"/>
          <w:sz w:val="16"/>
          <w:szCs w:val="16"/>
        </w:rPr>
      </w:pPr>
      <w:r w:rsidRPr="00485B4D">
        <w:rPr>
          <w:rFonts w:ascii="Consolas" w:hAnsi="Consolas"/>
          <w:sz w:val="16"/>
          <w:szCs w:val="16"/>
        </w:rPr>
        <w:t>Inferno received 15 points of damage and Scorch received 11 points of damage.</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Inferno has 0 health.</w:t>
      </w:r>
    </w:p>
    <w:p w:rsidR="00C17C24" w:rsidRPr="00485B4D" w:rsidRDefault="00C17C24" w:rsidP="00C17C24">
      <w:pPr>
        <w:pStyle w:val="Header"/>
        <w:rPr>
          <w:rFonts w:ascii="Consolas" w:hAnsi="Consolas"/>
          <w:sz w:val="16"/>
          <w:szCs w:val="16"/>
        </w:rPr>
      </w:pPr>
      <w:r w:rsidRPr="00485B4D">
        <w:rPr>
          <w:rFonts w:ascii="Consolas" w:hAnsi="Consolas"/>
          <w:sz w:val="16"/>
          <w:szCs w:val="16"/>
        </w:rPr>
        <w:t>The Fire dragon Scorch has 0 health.</w:t>
      </w:r>
    </w:p>
    <w:p w:rsidR="00C17C24" w:rsidRPr="00485B4D" w:rsidRDefault="00C17C24" w:rsidP="00C17C24">
      <w:pPr>
        <w:pStyle w:val="Header"/>
        <w:rPr>
          <w:rFonts w:ascii="Consolas" w:hAnsi="Consolas"/>
          <w:sz w:val="16"/>
          <w:szCs w:val="16"/>
        </w:rPr>
      </w:pPr>
    </w:p>
    <w:p w:rsidR="00C17C24" w:rsidRDefault="00C17C24" w:rsidP="00C17C24">
      <w:pPr>
        <w:pStyle w:val="Header"/>
        <w:tabs>
          <w:tab w:val="clear" w:pos="4320"/>
          <w:tab w:val="clear" w:pos="8640"/>
        </w:tabs>
        <w:rPr>
          <w:rFonts w:ascii="Consolas" w:hAnsi="Consolas"/>
          <w:sz w:val="16"/>
          <w:szCs w:val="16"/>
        </w:rPr>
      </w:pPr>
      <w:r w:rsidRPr="00485B4D">
        <w:rPr>
          <w:rFonts w:ascii="Consolas" w:hAnsi="Consolas"/>
          <w:sz w:val="16"/>
          <w:szCs w:val="16"/>
        </w:rPr>
        <w:t>Both dragons fall to the ground, exhausted from their battle.</w:t>
      </w:r>
    </w:p>
    <w:p w:rsidR="007C7B83" w:rsidRDefault="007C7B83" w:rsidP="00C17C24">
      <w:pPr>
        <w:pStyle w:val="Header"/>
        <w:tabs>
          <w:tab w:val="clear" w:pos="4320"/>
          <w:tab w:val="clear" w:pos="8640"/>
        </w:tabs>
        <w:rPr>
          <w:rFonts w:ascii="Consolas" w:hAnsi="Consolas"/>
          <w:sz w:val="16"/>
          <w:szCs w:val="16"/>
        </w:rPr>
      </w:pPr>
    </w:p>
    <w:p w:rsidR="007C7B83" w:rsidRDefault="007C7B83">
      <w:pPr>
        <w:rPr>
          <w:rFonts w:ascii="Consolas" w:hAnsi="Consolas"/>
          <w:sz w:val="16"/>
          <w:szCs w:val="16"/>
        </w:rPr>
      </w:pPr>
      <w:r>
        <w:rPr>
          <w:rFonts w:ascii="Consolas" w:hAnsi="Consolas"/>
          <w:sz w:val="16"/>
          <w:szCs w:val="16"/>
        </w:rPr>
        <w:br w:type="page"/>
      </w: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pPr>
    </w:p>
    <w:p w:rsidR="00A24759" w:rsidRDefault="00A24759" w:rsidP="00A24759">
      <w:pPr>
        <w:pStyle w:val="Title"/>
        <w:jc w:val="center"/>
        <w:rPr>
          <w:rFonts w:ascii="Arial" w:hAnsi="Arial" w:cs="Arial"/>
          <w:b/>
          <w:bCs/>
          <w:i/>
          <w:iCs/>
          <w:sz w:val="28"/>
          <w:szCs w:val="28"/>
        </w:rPr>
      </w:pPr>
      <w:r>
        <w:t xml:space="preserve">Part </w:t>
      </w:r>
      <w:r>
        <w:t>3</w:t>
      </w:r>
      <w:r>
        <w:t xml:space="preserve">: </w:t>
      </w:r>
      <w:r>
        <w:t xml:space="preserve">Exception Handling </w:t>
      </w:r>
      <w:r>
        <w:br w:type="page"/>
      </w:r>
    </w:p>
    <w:p w:rsidR="007C7B83" w:rsidRPr="0014618B" w:rsidRDefault="007C7B83" w:rsidP="0014618B">
      <w:pPr>
        <w:pStyle w:val="Heading2"/>
      </w:pPr>
      <w:r w:rsidRPr="0014618B">
        <w:lastRenderedPageBreak/>
        <w:t>Part 3: Exception Handling</w:t>
      </w:r>
    </w:p>
    <w:p w:rsidR="007C7B83" w:rsidRPr="0014618B" w:rsidRDefault="007C7B83" w:rsidP="00C17C24">
      <w:pPr>
        <w:pStyle w:val="Header"/>
        <w:tabs>
          <w:tab w:val="clear" w:pos="4320"/>
          <w:tab w:val="clear" w:pos="8640"/>
        </w:tabs>
        <w:rPr>
          <w:rFonts w:cstheme="minorHAnsi"/>
          <w:szCs w:val="16"/>
        </w:rPr>
      </w:pPr>
      <w:r w:rsidRPr="0014618B">
        <w:rPr>
          <w:rFonts w:cstheme="minorHAnsi"/>
          <w:szCs w:val="16"/>
        </w:rPr>
        <w:t xml:space="preserve">The last part of this exercise </w:t>
      </w:r>
      <w:r w:rsidR="00401635">
        <w:rPr>
          <w:rFonts w:cstheme="minorHAnsi"/>
          <w:szCs w:val="16"/>
        </w:rPr>
        <w:t>uses</w:t>
      </w:r>
      <w:r w:rsidRPr="0014618B">
        <w:rPr>
          <w:rFonts w:cstheme="minorHAnsi"/>
          <w:szCs w:val="16"/>
        </w:rPr>
        <w:t xml:space="preserve"> exception handling.  </w:t>
      </w:r>
    </w:p>
    <w:p w:rsidR="007C7B83" w:rsidRPr="0014618B" w:rsidRDefault="0014618B" w:rsidP="00C17C24">
      <w:pPr>
        <w:pStyle w:val="Header"/>
        <w:tabs>
          <w:tab w:val="clear" w:pos="4320"/>
          <w:tab w:val="clear" w:pos="8640"/>
        </w:tabs>
        <w:rPr>
          <w:rFonts w:cstheme="minorHAnsi"/>
          <w:szCs w:val="16"/>
        </w:rPr>
      </w:pPr>
      <w:r>
        <w:rPr>
          <w:rFonts w:cstheme="minorHAnsi"/>
          <w:szCs w:val="16"/>
        </w:rPr>
        <w:t>Exception</w:t>
      </w:r>
      <w:r w:rsidR="007C7B83" w:rsidRPr="0014618B">
        <w:rPr>
          <w:rFonts w:cstheme="minorHAnsi"/>
          <w:szCs w:val="16"/>
        </w:rPr>
        <w:t xml:space="preserve"> handling allows a program to continue – gracefully – without crashing.  </w:t>
      </w:r>
    </w:p>
    <w:p w:rsidR="007C7B83" w:rsidRDefault="007C7B83" w:rsidP="00C17C24">
      <w:pPr>
        <w:pStyle w:val="Header"/>
        <w:tabs>
          <w:tab w:val="clear" w:pos="4320"/>
          <w:tab w:val="clear" w:pos="8640"/>
        </w:tabs>
        <w:rPr>
          <w:rFonts w:cstheme="minorHAnsi"/>
          <w:szCs w:val="16"/>
        </w:rPr>
      </w:pPr>
    </w:p>
    <w:p w:rsidR="0014618B" w:rsidRPr="0014618B" w:rsidRDefault="0014618B" w:rsidP="0014618B">
      <w:pPr>
        <w:pStyle w:val="Header"/>
        <w:tabs>
          <w:tab w:val="clear" w:pos="4320"/>
          <w:tab w:val="clear" w:pos="8640"/>
        </w:tabs>
        <w:rPr>
          <w:rFonts w:cstheme="minorHAnsi"/>
          <w:szCs w:val="16"/>
        </w:rPr>
      </w:pPr>
      <w:r w:rsidRPr="0014618B">
        <w:rPr>
          <w:rFonts w:cstheme="minorHAnsi"/>
          <w:szCs w:val="16"/>
        </w:rPr>
        <w:t xml:space="preserve">When reading a file, there is a possibility that the filename does not exist or is corrupted in some way.  If that occurs, the program crashes.  </w:t>
      </w:r>
    </w:p>
    <w:p w:rsidR="007C7B83" w:rsidRPr="0014618B" w:rsidRDefault="00655749" w:rsidP="00C17C24">
      <w:pPr>
        <w:pStyle w:val="Header"/>
        <w:tabs>
          <w:tab w:val="clear" w:pos="4320"/>
          <w:tab w:val="clear" w:pos="8640"/>
        </w:tabs>
        <w:rPr>
          <w:rFonts w:cstheme="minorHAnsi"/>
          <w:szCs w:val="16"/>
        </w:rPr>
      </w:pPr>
      <w:r>
        <w:rPr>
          <w:rFonts w:cstheme="minorHAnsi"/>
          <w:szCs w:val="16"/>
        </w:rPr>
        <w:t xml:space="preserve">To handle the exception, </w:t>
      </w:r>
      <w:r w:rsidR="007C7B83" w:rsidRPr="0014618B">
        <w:rPr>
          <w:rFonts w:cstheme="minorHAnsi"/>
          <w:szCs w:val="16"/>
        </w:rPr>
        <w:t xml:space="preserve">use a </w:t>
      </w:r>
      <w:r w:rsidR="007C7B83" w:rsidRPr="001F27CC">
        <w:rPr>
          <w:rFonts w:ascii="Consolas" w:hAnsi="Consolas" w:cstheme="minorHAnsi"/>
          <w:b/>
          <w:sz w:val="22"/>
          <w:szCs w:val="16"/>
        </w:rPr>
        <w:t xml:space="preserve">try/catch </w:t>
      </w:r>
      <w:r w:rsidR="007C7B83" w:rsidRPr="0014618B">
        <w:rPr>
          <w:rFonts w:cstheme="minorHAnsi"/>
          <w:szCs w:val="16"/>
        </w:rPr>
        <w:t xml:space="preserve">when reading from the dragonData.txt file.  </w:t>
      </w:r>
    </w:p>
    <w:p w:rsidR="007C7B83" w:rsidRPr="0014618B" w:rsidRDefault="007C7B83" w:rsidP="00C17C24">
      <w:pPr>
        <w:pStyle w:val="Header"/>
        <w:tabs>
          <w:tab w:val="clear" w:pos="4320"/>
          <w:tab w:val="clear" w:pos="8640"/>
        </w:tabs>
        <w:rPr>
          <w:rFonts w:cstheme="minorHAnsi"/>
          <w:szCs w:val="16"/>
        </w:rPr>
      </w:pPr>
    </w:p>
    <w:p w:rsidR="007C7B83" w:rsidRPr="0014618B" w:rsidRDefault="007C7B83" w:rsidP="00846F6C">
      <w:pPr>
        <w:pStyle w:val="Heading2"/>
      </w:pPr>
      <w:r w:rsidRPr="0014618B">
        <w:t xml:space="preserve">Part 3: Change a </w:t>
      </w:r>
      <w:proofErr w:type="spellStart"/>
      <w:r w:rsidRPr="0014618B">
        <w:t>DragonManager</w:t>
      </w:r>
      <w:proofErr w:type="spellEnd"/>
      <w:r w:rsidRPr="0014618B">
        <w:t xml:space="preserve"> method</w:t>
      </w:r>
    </w:p>
    <w:p w:rsidR="0014618B" w:rsidRPr="0014618B" w:rsidRDefault="007C7B83" w:rsidP="00C17C24">
      <w:pPr>
        <w:pStyle w:val="Header"/>
        <w:tabs>
          <w:tab w:val="clear" w:pos="4320"/>
          <w:tab w:val="clear" w:pos="8640"/>
        </w:tabs>
        <w:rPr>
          <w:rFonts w:cstheme="minorHAnsi"/>
          <w:szCs w:val="16"/>
        </w:rPr>
      </w:pPr>
      <w:r w:rsidRPr="0014618B">
        <w:rPr>
          <w:rFonts w:cstheme="minorHAnsi"/>
          <w:szCs w:val="16"/>
        </w:rPr>
        <w:t xml:space="preserve">The </w:t>
      </w:r>
      <w:proofErr w:type="spellStart"/>
      <w:proofErr w:type="gramStart"/>
      <w:r w:rsidRPr="00670DB6">
        <w:rPr>
          <w:rFonts w:ascii="Consolas" w:hAnsi="Consolas" w:cstheme="minorHAnsi"/>
          <w:sz w:val="22"/>
          <w:szCs w:val="16"/>
        </w:rPr>
        <w:t>InstatiateDragonsFromFile</w:t>
      </w:r>
      <w:proofErr w:type="spellEnd"/>
      <w:r w:rsidRPr="00670DB6">
        <w:rPr>
          <w:rFonts w:ascii="Consolas" w:hAnsi="Consolas" w:cstheme="minorHAnsi"/>
          <w:sz w:val="22"/>
          <w:szCs w:val="16"/>
        </w:rPr>
        <w:t>(</w:t>
      </w:r>
      <w:proofErr w:type="gramEnd"/>
      <w:r w:rsidRPr="00670DB6">
        <w:rPr>
          <w:rFonts w:ascii="Consolas" w:hAnsi="Consolas" w:cstheme="minorHAnsi"/>
          <w:sz w:val="22"/>
          <w:szCs w:val="16"/>
        </w:rPr>
        <w:t>)</w:t>
      </w:r>
      <w:r w:rsidRPr="00670DB6">
        <w:rPr>
          <w:rFonts w:cstheme="minorHAnsi"/>
          <w:sz w:val="22"/>
          <w:szCs w:val="16"/>
        </w:rPr>
        <w:t xml:space="preserve"> </w:t>
      </w:r>
      <w:r w:rsidRPr="0014618B">
        <w:rPr>
          <w:rFonts w:cstheme="minorHAnsi"/>
          <w:szCs w:val="16"/>
        </w:rPr>
        <w:t xml:space="preserve">method connects to the text file, reads data from it, and closes that file.  </w:t>
      </w:r>
      <w:r w:rsidR="0014618B">
        <w:rPr>
          <w:rFonts w:cstheme="minorHAnsi"/>
          <w:szCs w:val="16"/>
        </w:rPr>
        <w:t>If</w:t>
      </w:r>
      <w:r w:rsidRPr="0014618B">
        <w:rPr>
          <w:rFonts w:cstheme="minorHAnsi"/>
          <w:szCs w:val="16"/>
        </w:rPr>
        <w:t xml:space="preserve"> there is a problem finding the file, the program will crash.  </w:t>
      </w:r>
    </w:p>
    <w:p w:rsidR="007C7B83" w:rsidRPr="0014618B" w:rsidRDefault="007C7B83" w:rsidP="0014618B">
      <w:pPr>
        <w:pStyle w:val="Header"/>
        <w:tabs>
          <w:tab w:val="clear" w:pos="4320"/>
          <w:tab w:val="clear" w:pos="8640"/>
        </w:tabs>
        <w:ind w:left="720"/>
        <w:rPr>
          <w:rStyle w:val="SubtleEmphasis"/>
          <w:sz w:val="22"/>
        </w:rPr>
      </w:pPr>
      <w:r w:rsidRPr="0014618B">
        <w:rPr>
          <w:rStyle w:val="SubtleEmphasis"/>
          <w:sz w:val="22"/>
        </w:rPr>
        <w:t xml:space="preserve">It’s never a good idea to just let a program crash!  </w:t>
      </w:r>
      <w:r w:rsidR="0014618B" w:rsidRPr="0014618B">
        <w:rPr>
          <w:rStyle w:val="SubtleEmphasis"/>
          <w:sz w:val="22"/>
        </w:rPr>
        <w:t xml:space="preserve">Imagine if your favorite games just... stopped and crashed... every </w:t>
      </w:r>
      <w:r w:rsidR="001F27CC">
        <w:rPr>
          <w:rStyle w:val="SubtleEmphasis"/>
          <w:sz w:val="22"/>
        </w:rPr>
        <w:t xml:space="preserve">single </w:t>
      </w:r>
      <w:r w:rsidR="0014618B" w:rsidRPr="0014618B">
        <w:rPr>
          <w:rStyle w:val="SubtleEmphasis"/>
          <w:sz w:val="22"/>
        </w:rPr>
        <w:t xml:space="preserve">time something possibly went wrong. </w:t>
      </w:r>
    </w:p>
    <w:p w:rsidR="007C7B83" w:rsidRPr="0014618B" w:rsidRDefault="007C7B83" w:rsidP="00C17C24">
      <w:pPr>
        <w:pStyle w:val="Header"/>
        <w:tabs>
          <w:tab w:val="clear" w:pos="4320"/>
          <w:tab w:val="clear" w:pos="8640"/>
        </w:tabs>
        <w:rPr>
          <w:rFonts w:cstheme="minorHAnsi"/>
          <w:szCs w:val="16"/>
        </w:rPr>
      </w:pPr>
    </w:p>
    <w:p w:rsidR="00846F6C" w:rsidRPr="00846F6C" w:rsidRDefault="00846F6C" w:rsidP="00631CAE">
      <w:pPr>
        <w:pStyle w:val="Header"/>
        <w:tabs>
          <w:tab w:val="clear" w:pos="4320"/>
          <w:tab w:val="clear" w:pos="8640"/>
        </w:tabs>
        <w:spacing w:after="120"/>
        <w:rPr>
          <w:rFonts w:cstheme="minorHAnsi"/>
          <w:b/>
          <w:szCs w:val="16"/>
        </w:rPr>
      </w:pPr>
      <w:r w:rsidRPr="00846F6C">
        <w:rPr>
          <w:rFonts w:cstheme="minorHAnsi"/>
          <w:b/>
          <w:szCs w:val="16"/>
        </w:rPr>
        <w:t>Use try &amp; catch</w:t>
      </w:r>
    </w:p>
    <w:p w:rsidR="007C7B83" w:rsidRPr="0014618B" w:rsidRDefault="007C7B83" w:rsidP="00631CAE">
      <w:pPr>
        <w:pStyle w:val="Header"/>
        <w:tabs>
          <w:tab w:val="clear" w:pos="4320"/>
          <w:tab w:val="clear" w:pos="8640"/>
        </w:tabs>
        <w:spacing w:after="120"/>
        <w:rPr>
          <w:rFonts w:cstheme="minorHAnsi"/>
          <w:szCs w:val="16"/>
        </w:rPr>
      </w:pPr>
      <w:r w:rsidRPr="0014618B">
        <w:rPr>
          <w:rFonts w:cstheme="minorHAnsi"/>
          <w:szCs w:val="16"/>
        </w:rPr>
        <w:t xml:space="preserve">In order to keep this from occurring, place the file reading in a </w:t>
      </w:r>
      <w:r w:rsidR="001F27CC" w:rsidRPr="001F27CC">
        <w:rPr>
          <w:rFonts w:ascii="Consolas" w:hAnsi="Consolas" w:cstheme="minorHAnsi"/>
          <w:b/>
          <w:sz w:val="22"/>
          <w:szCs w:val="16"/>
        </w:rPr>
        <w:t xml:space="preserve">try/catch </w:t>
      </w:r>
      <w:r w:rsidRPr="0014618B">
        <w:rPr>
          <w:rFonts w:cstheme="minorHAnsi"/>
          <w:szCs w:val="16"/>
        </w:rPr>
        <w:t xml:space="preserve">block.  </w:t>
      </w:r>
    </w:p>
    <w:p w:rsidR="0014618B" w:rsidRPr="00631CAE" w:rsidRDefault="007C7B83" w:rsidP="00631CAE">
      <w:pPr>
        <w:pStyle w:val="Header"/>
        <w:numPr>
          <w:ilvl w:val="0"/>
          <w:numId w:val="30"/>
        </w:numPr>
        <w:tabs>
          <w:tab w:val="clear" w:pos="4320"/>
          <w:tab w:val="clear" w:pos="8640"/>
        </w:tabs>
        <w:spacing w:after="120"/>
        <w:rPr>
          <w:rFonts w:cstheme="minorHAnsi"/>
          <w:szCs w:val="16"/>
        </w:rPr>
      </w:pPr>
      <w:r w:rsidRPr="0014618B">
        <w:rPr>
          <w:rFonts w:cstheme="minorHAnsi"/>
          <w:szCs w:val="16"/>
        </w:rPr>
        <w:t xml:space="preserve">Declare the </w:t>
      </w:r>
      <w:proofErr w:type="spellStart"/>
      <w:r w:rsidRPr="0014618B">
        <w:rPr>
          <w:rFonts w:ascii="Consolas" w:hAnsi="Consolas" w:cstheme="minorHAnsi"/>
          <w:sz w:val="22"/>
          <w:szCs w:val="16"/>
        </w:rPr>
        <w:t>StreamReader</w:t>
      </w:r>
      <w:proofErr w:type="spellEnd"/>
      <w:r w:rsidRPr="0014618B">
        <w:rPr>
          <w:rFonts w:cstheme="minorHAnsi"/>
          <w:sz w:val="22"/>
          <w:szCs w:val="16"/>
        </w:rPr>
        <w:t xml:space="preserve"> </w:t>
      </w:r>
      <w:r w:rsidRPr="0014618B">
        <w:rPr>
          <w:rFonts w:cstheme="minorHAnsi"/>
          <w:szCs w:val="16"/>
        </w:rPr>
        <w:t xml:space="preserve">object outside of the try block.  </w:t>
      </w:r>
      <w:r w:rsidR="0014618B" w:rsidRPr="0014618B">
        <w:rPr>
          <w:rFonts w:cstheme="minorHAnsi"/>
          <w:szCs w:val="16"/>
        </w:rPr>
        <w:br/>
      </w:r>
      <w:r w:rsidRPr="0014618B">
        <w:rPr>
          <w:rFonts w:cstheme="minorHAnsi"/>
          <w:szCs w:val="16"/>
        </w:rPr>
        <w:t xml:space="preserve">Assign it a value of null.  </w:t>
      </w:r>
    </w:p>
    <w:p w:rsidR="007C7B83" w:rsidRPr="0014618B" w:rsidRDefault="0014618B" w:rsidP="00631CAE">
      <w:pPr>
        <w:pStyle w:val="Header"/>
        <w:numPr>
          <w:ilvl w:val="0"/>
          <w:numId w:val="30"/>
        </w:numPr>
        <w:tabs>
          <w:tab w:val="clear" w:pos="4320"/>
          <w:tab w:val="clear" w:pos="8640"/>
        </w:tabs>
        <w:spacing w:after="120"/>
        <w:rPr>
          <w:rFonts w:cstheme="minorHAnsi"/>
          <w:szCs w:val="16"/>
        </w:rPr>
      </w:pPr>
      <w:r>
        <w:rPr>
          <w:rFonts w:cstheme="minorHAnsi"/>
          <w:szCs w:val="16"/>
        </w:rPr>
        <w:t xml:space="preserve">Inside the </w:t>
      </w:r>
      <w:r w:rsidRPr="0099092F">
        <w:rPr>
          <w:rFonts w:ascii="Consolas" w:hAnsi="Consolas" w:cstheme="minorHAnsi"/>
          <w:b/>
          <w:szCs w:val="16"/>
        </w:rPr>
        <w:t>try</w:t>
      </w:r>
      <w:r>
        <w:rPr>
          <w:rFonts w:cstheme="minorHAnsi"/>
          <w:szCs w:val="16"/>
        </w:rPr>
        <w:t xml:space="preserve"> block</w:t>
      </w:r>
      <w:proofErr w:type="gramStart"/>
      <w:r>
        <w:rPr>
          <w:rFonts w:cstheme="minorHAnsi"/>
          <w:szCs w:val="16"/>
        </w:rPr>
        <w:t>:</w:t>
      </w:r>
      <w:proofErr w:type="gramEnd"/>
      <w:r>
        <w:rPr>
          <w:rFonts w:cstheme="minorHAnsi"/>
          <w:szCs w:val="16"/>
        </w:rPr>
        <w:br/>
        <w:t>I</w:t>
      </w:r>
      <w:r w:rsidR="007C7B83" w:rsidRPr="0014618B">
        <w:rPr>
          <w:rFonts w:cstheme="minorHAnsi"/>
          <w:szCs w:val="16"/>
        </w:rPr>
        <w:t xml:space="preserve">nstantiate the </w:t>
      </w:r>
      <w:proofErr w:type="spellStart"/>
      <w:r w:rsidR="007C7B83" w:rsidRPr="0014618B">
        <w:rPr>
          <w:rFonts w:ascii="Consolas" w:hAnsi="Consolas" w:cstheme="minorHAnsi"/>
          <w:sz w:val="22"/>
          <w:szCs w:val="16"/>
        </w:rPr>
        <w:t>StreamReader</w:t>
      </w:r>
      <w:proofErr w:type="spellEnd"/>
      <w:r w:rsidR="007C7B83" w:rsidRPr="0014618B">
        <w:rPr>
          <w:rFonts w:cstheme="minorHAnsi"/>
          <w:sz w:val="22"/>
          <w:szCs w:val="16"/>
        </w:rPr>
        <w:t xml:space="preserve"> </w:t>
      </w:r>
      <w:r w:rsidR="007C7B83" w:rsidRPr="0014618B">
        <w:rPr>
          <w:rFonts w:cstheme="minorHAnsi"/>
          <w:szCs w:val="16"/>
        </w:rPr>
        <w:t xml:space="preserve">using the filename. </w:t>
      </w:r>
      <w:r>
        <w:rPr>
          <w:rFonts w:cstheme="minorHAnsi"/>
          <w:szCs w:val="16"/>
        </w:rPr>
        <w:br/>
      </w:r>
      <w:r w:rsidR="007C7B83" w:rsidRPr="0014618B">
        <w:rPr>
          <w:rFonts w:cstheme="minorHAnsi"/>
          <w:szCs w:val="16"/>
        </w:rPr>
        <w:t xml:space="preserve">Perform all file reading &amp; closing here.  </w:t>
      </w:r>
    </w:p>
    <w:p w:rsidR="007C7B83" w:rsidRPr="0014618B" w:rsidRDefault="007C7B83" w:rsidP="00C17C24">
      <w:pPr>
        <w:pStyle w:val="Header"/>
        <w:tabs>
          <w:tab w:val="clear" w:pos="4320"/>
          <w:tab w:val="clear" w:pos="8640"/>
        </w:tabs>
        <w:rPr>
          <w:rFonts w:cstheme="minorHAnsi"/>
          <w:szCs w:val="16"/>
        </w:rPr>
      </w:pPr>
      <w:r w:rsidRPr="0014618B">
        <w:rPr>
          <w:rFonts w:cstheme="minorHAnsi"/>
          <w:szCs w:val="16"/>
        </w:rPr>
        <w:t xml:space="preserve">If there is a problem with the file and the </w:t>
      </w:r>
      <w:proofErr w:type="spellStart"/>
      <w:r w:rsidRPr="0014618B">
        <w:rPr>
          <w:rFonts w:ascii="Consolas" w:hAnsi="Consolas" w:cstheme="minorHAnsi"/>
          <w:sz w:val="22"/>
          <w:szCs w:val="16"/>
        </w:rPr>
        <w:t>StreamReader</w:t>
      </w:r>
      <w:proofErr w:type="spellEnd"/>
      <w:r w:rsidRPr="0014618B">
        <w:rPr>
          <w:rFonts w:cstheme="minorHAnsi"/>
          <w:sz w:val="22"/>
          <w:szCs w:val="16"/>
        </w:rPr>
        <w:t xml:space="preserve"> </w:t>
      </w:r>
      <w:r w:rsidRPr="0014618B">
        <w:rPr>
          <w:rFonts w:cstheme="minorHAnsi"/>
          <w:szCs w:val="16"/>
        </w:rPr>
        <w:t xml:space="preserve">throws a </w:t>
      </w:r>
      <w:proofErr w:type="spellStart"/>
      <w:r w:rsidRPr="0014618B">
        <w:rPr>
          <w:rFonts w:ascii="Consolas" w:hAnsi="Consolas" w:cstheme="minorHAnsi"/>
          <w:sz w:val="22"/>
          <w:szCs w:val="16"/>
        </w:rPr>
        <w:t>FileNotFound</w:t>
      </w:r>
      <w:r w:rsidR="000D7AC1">
        <w:rPr>
          <w:rFonts w:ascii="Consolas" w:hAnsi="Consolas" w:cstheme="minorHAnsi"/>
          <w:sz w:val="22"/>
          <w:szCs w:val="16"/>
        </w:rPr>
        <w:t>Exception</w:t>
      </w:r>
      <w:proofErr w:type="spellEnd"/>
      <w:r w:rsidRPr="0014618B">
        <w:rPr>
          <w:rFonts w:cstheme="minorHAnsi"/>
          <w:szCs w:val="16"/>
        </w:rPr>
        <w:t>, your program will immediately skip all remaining code in the try block and run the catch block.</w:t>
      </w:r>
    </w:p>
    <w:p w:rsidR="007C7B83" w:rsidRPr="0014618B" w:rsidRDefault="007C7B83" w:rsidP="00C17C24">
      <w:pPr>
        <w:pStyle w:val="Header"/>
        <w:tabs>
          <w:tab w:val="clear" w:pos="4320"/>
          <w:tab w:val="clear" w:pos="8640"/>
        </w:tabs>
        <w:rPr>
          <w:rFonts w:cstheme="minorHAnsi"/>
          <w:szCs w:val="16"/>
        </w:rPr>
      </w:pPr>
    </w:p>
    <w:p w:rsidR="0014618B" w:rsidRDefault="007C7B83" w:rsidP="0099092F">
      <w:pPr>
        <w:pStyle w:val="Header"/>
        <w:tabs>
          <w:tab w:val="clear" w:pos="4320"/>
          <w:tab w:val="clear" w:pos="8640"/>
        </w:tabs>
        <w:spacing w:after="120"/>
        <w:rPr>
          <w:rFonts w:cstheme="minorHAnsi"/>
          <w:szCs w:val="16"/>
        </w:rPr>
      </w:pPr>
      <w:r w:rsidRPr="0014618B">
        <w:rPr>
          <w:rFonts w:cstheme="minorHAnsi"/>
          <w:szCs w:val="16"/>
        </w:rPr>
        <w:t xml:space="preserve">A </w:t>
      </w:r>
      <w:r w:rsidRPr="00501700">
        <w:rPr>
          <w:rFonts w:cstheme="minorHAnsi"/>
          <w:szCs w:val="16"/>
          <w:u w:val="single"/>
        </w:rPr>
        <w:t>catch</w:t>
      </w:r>
      <w:r w:rsidRPr="0014618B">
        <w:rPr>
          <w:rFonts w:cstheme="minorHAnsi"/>
          <w:szCs w:val="16"/>
        </w:rPr>
        <w:t xml:space="preserve"> block </w:t>
      </w:r>
      <w:r w:rsidR="001F27CC">
        <w:rPr>
          <w:rFonts w:cstheme="minorHAnsi"/>
          <w:szCs w:val="16"/>
        </w:rPr>
        <w:t>offers</w:t>
      </w:r>
      <w:r w:rsidRPr="0014618B">
        <w:rPr>
          <w:rFonts w:cstheme="minorHAnsi"/>
          <w:szCs w:val="16"/>
        </w:rPr>
        <w:t xml:space="preserve"> the chance to run alternate code instead of crashing.  We are going to catch the thrown </w:t>
      </w:r>
      <w:proofErr w:type="spellStart"/>
      <w:r w:rsidR="0014618B" w:rsidRPr="0014618B">
        <w:rPr>
          <w:rFonts w:ascii="Consolas" w:hAnsi="Consolas" w:cstheme="minorHAnsi"/>
          <w:sz w:val="22"/>
          <w:szCs w:val="16"/>
        </w:rPr>
        <w:t>FileNotFound</w:t>
      </w:r>
      <w:r w:rsidR="000D7AC1">
        <w:rPr>
          <w:rFonts w:ascii="Consolas" w:hAnsi="Consolas" w:cstheme="minorHAnsi"/>
          <w:sz w:val="22"/>
          <w:szCs w:val="16"/>
        </w:rPr>
        <w:t>Exception</w:t>
      </w:r>
      <w:proofErr w:type="spellEnd"/>
      <w:r w:rsidR="0014618B" w:rsidRPr="0014618B">
        <w:rPr>
          <w:rFonts w:cstheme="minorHAnsi"/>
          <w:szCs w:val="16"/>
        </w:rPr>
        <w:t xml:space="preserve"> and print a message to the Console window instead of crashing.  </w:t>
      </w:r>
    </w:p>
    <w:p w:rsidR="0099092F" w:rsidRDefault="0099092F" w:rsidP="0099092F">
      <w:pPr>
        <w:pStyle w:val="Header"/>
        <w:numPr>
          <w:ilvl w:val="0"/>
          <w:numId w:val="30"/>
        </w:numPr>
        <w:tabs>
          <w:tab w:val="clear" w:pos="4320"/>
          <w:tab w:val="clear" w:pos="8640"/>
        </w:tabs>
        <w:rPr>
          <w:rFonts w:cstheme="minorHAnsi"/>
          <w:szCs w:val="16"/>
        </w:rPr>
      </w:pPr>
      <w:r>
        <w:rPr>
          <w:rFonts w:cstheme="minorHAnsi"/>
          <w:szCs w:val="16"/>
        </w:rPr>
        <w:t xml:space="preserve">Inside the </w:t>
      </w:r>
      <w:r w:rsidRPr="0099092F">
        <w:rPr>
          <w:rFonts w:ascii="Consolas" w:hAnsi="Consolas" w:cstheme="minorHAnsi"/>
          <w:b/>
          <w:szCs w:val="16"/>
        </w:rPr>
        <w:t>catch</w:t>
      </w:r>
      <w:r>
        <w:rPr>
          <w:rFonts w:cstheme="minorHAnsi"/>
          <w:szCs w:val="16"/>
        </w:rPr>
        <w:t xml:space="preserve"> block</w:t>
      </w:r>
      <w:proofErr w:type="gramStart"/>
      <w:r>
        <w:rPr>
          <w:rFonts w:cstheme="minorHAnsi"/>
          <w:szCs w:val="16"/>
        </w:rPr>
        <w:t>:</w:t>
      </w:r>
      <w:proofErr w:type="gramEnd"/>
      <w:r>
        <w:rPr>
          <w:rFonts w:cstheme="minorHAnsi"/>
          <w:szCs w:val="16"/>
        </w:rPr>
        <w:br/>
      </w:r>
      <w:r>
        <w:rPr>
          <w:rFonts w:cstheme="minorHAnsi"/>
          <w:szCs w:val="16"/>
        </w:rPr>
        <w:t xml:space="preserve">Print the </w:t>
      </w:r>
      <w:r w:rsidRPr="0099092F">
        <w:rPr>
          <w:rFonts w:ascii="Consolas" w:hAnsi="Consolas" w:cstheme="minorHAnsi"/>
          <w:sz w:val="22"/>
          <w:szCs w:val="16"/>
        </w:rPr>
        <w:t>Exception</w:t>
      </w:r>
      <w:r w:rsidRPr="0099092F">
        <w:rPr>
          <w:rFonts w:cstheme="minorHAnsi"/>
          <w:sz w:val="22"/>
          <w:szCs w:val="16"/>
        </w:rPr>
        <w:t xml:space="preserve"> </w:t>
      </w:r>
      <w:r>
        <w:rPr>
          <w:rFonts w:cstheme="minorHAnsi"/>
          <w:szCs w:val="16"/>
        </w:rPr>
        <w:t xml:space="preserve">object’s </w:t>
      </w:r>
      <w:r w:rsidRPr="0099092F">
        <w:rPr>
          <w:rFonts w:ascii="Consolas" w:hAnsi="Consolas" w:cstheme="minorHAnsi"/>
          <w:b/>
          <w:sz w:val="22"/>
          <w:szCs w:val="16"/>
        </w:rPr>
        <w:t>Message</w:t>
      </w:r>
      <w:r w:rsidRPr="0099092F">
        <w:rPr>
          <w:rFonts w:cstheme="minorHAnsi"/>
          <w:sz w:val="22"/>
          <w:szCs w:val="16"/>
        </w:rPr>
        <w:t xml:space="preserve"> </w:t>
      </w:r>
      <w:r>
        <w:rPr>
          <w:rFonts w:cstheme="minorHAnsi"/>
          <w:szCs w:val="16"/>
        </w:rPr>
        <w:t xml:space="preserve">property to the console window with some additional text.  </w:t>
      </w:r>
      <w:r w:rsidRPr="0014618B">
        <w:rPr>
          <w:rFonts w:cstheme="minorHAnsi"/>
          <w:szCs w:val="16"/>
        </w:rPr>
        <w:t xml:space="preserve">  </w:t>
      </w:r>
    </w:p>
    <w:p w:rsidR="00FF1B85" w:rsidRDefault="00FF1B85" w:rsidP="00FF1B85">
      <w:pPr>
        <w:pStyle w:val="Header"/>
        <w:tabs>
          <w:tab w:val="clear" w:pos="4320"/>
          <w:tab w:val="clear" w:pos="8640"/>
        </w:tabs>
        <w:ind w:left="720"/>
        <w:rPr>
          <w:rFonts w:cstheme="minorHAnsi"/>
          <w:szCs w:val="16"/>
        </w:rPr>
      </w:pPr>
      <w:r>
        <w:rPr>
          <w:noProof/>
        </w:rPr>
        <w:drawing>
          <wp:anchor distT="0" distB="0" distL="114300" distR="114300" simplePos="0" relativeHeight="251662336" behindDoc="0" locked="0" layoutInCell="1" allowOverlap="1">
            <wp:simplePos x="0" y="0"/>
            <wp:positionH relativeFrom="column">
              <wp:posOffset>-2388</wp:posOffset>
            </wp:positionH>
            <wp:positionV relativeFrom="paragraph">
              <wp:posOffset>155524</wp:posOffset>
            </wp:positionV>
            <wp:extent cx="4806086" cy="1096388"/>
            <wp:effectExtent l="0" t="0" r="0"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06086" cy="1096388"/>
                    </a:xfrm>
                    <a:prstGeom prst="rect">
                      <a:avLst/>
                    </a:prstGeom>
                  </pic:spPr>
                </pic:pic>
              </a:graphicData>
            </a:graphic>
          </wp:anchor>
        </w:drawing>
      </w:r>
    </w:p>
    <w:p w:rsidR="00FF1B85" w:rsidRPr="0014618B" w:rsidRDefault="00FF1B85" w:rsidP="00FF1B85">
      <w:pPr>
        <w:pStyle w:val="Header"/>
        <w:tabs>
          <w:tab w:val="clear" w:pos="4320"/>
          <w:tab w:val="clear" w:pos="8640"/>
        </w:tabs>
        <w:ind w:left="720"/>
        <w:rPr>
          <w:rFonts w:cstheme="minorHAnsi"/>
          <w:szCs w:val="16"/>
        </w:rPr>
      </w:pPr>
    </w:p>
    <w:p w:rsidR="0099092F" w:rsidRPr="0014618B" w:rsidRDefault="0099092F" w:rsidP="00C17C24">
      <w:pPr>
        <w:pStyle w:val="Header"/>
        <w:tabs>
          <w:tab w:val="clear" w:pos="4320"/>
          <w:tab w:val="clear" w:pos="8640"/>
        </w:tabs>
        <w:rPr>
          <w:rFonts w:cstheme="minorHAnsi"/>
          <w:szCs w:val="16"/>
        </w:rPr>
      </w:pPr>
    </w:p>
    <w:p w:rsidR="0014618B" w:rsidRDefault="0014618B"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9A2966" w:rsidRDefault="009A2966" w:rsidP="00C17C24">
      <w:pPr>
        <w:pStyle w:val="Header"/>
        <w:tabs>
          <w:tab w:val="clear" w:pos="4320"/>
          <w:tab w:val="clear" w:pos="8640"/>
        </w:tabs>
        <w:rPr>
          <w:rFonts w:ascii="Consolas" w:hAnsi="Consolas"/>
          <w:sz w:val="16"/>
          <w:szCs w:val="16"/>
        </w:rPr>
      </w:pPr>
    </w:p>
    <w:p w:rsidR="007C7B83" w:rsidRDefault="009A2966" w:rsidP="00C17C24">
      <w:pPr>
        <w:pStyle w:val="Header"/>
        <w:tabs>
          <w:tab w:val="clear" w:pos="4320"/>
          <w:tab w:val="clear" w:pos="8640"/>
        </w:tabs>
        <w:rPr>
          <w:rFonts w:ascii="Consolas" w:hAnsi="Consolas"/>
          <w:b/>
          <w:sz w:val="16"/>
          <w:szCs w:val="16"/>
        </w:rPr>
      </w:pPr>
      <w:r w:rsidRPr="009A2966">
        <w:rPr>
          <w:rFonts w:cstheme="minorHAnsi"/>
          <w:b/>
          <w:szCs w:val="16"/>
        </w:rPr>
        <w:t>BUT WAIT!  The program still crashes, just in a different spot!</w:t>
      </w:r>
      <w:r w:rsidR="0024660F">
        <w:rPr>
          <w:rFonts w:cstheme="minorHAnsi"/>
          <w:b/>
          <w:szCs w:val="16"/>
        </w:rPr>
        <w:t xml:space="preserve"> Is that right?</w:t>
      </w:r>
    </w:p>
    <w:p w:rsidR="0024660F" w:rsidRDefault="0024660F" w:rsidP="0024660F">
      <w:pPr>
        <w:pStyle w:val="Heading2"/>
      </w:pPr>
      <w:r w:rsidRPr="0014618B">
        <w:lastRenderedPageBreak/>
        <w:t xml:space="preserve">Part 3: </w:t>
      </w:r>
      <w:r>
        <w:t>Yup.  ;)</w:t>
      </w:r>
    </w:p>
    <w:p w:rsidR="0024660F" w:rsidRDefault="0024660F" w:rsidP="0024660F">
      <w:pPr>
        <w:pStyle w:val="Header"/>
        <w:tabs>
          <w:tab w:val="clear" w:pos="4320"/>
          <w:tab w:val="clear" w:pos="8640"/>
        </w:tabs>
        <w:rPr>
          <w:rFonts w:ascii="Consolas" w:hAnsi="Consolas"/>
          <w:b/>
          <w:sz w:val="16"/>
          <w:szCs w:val="16"/>
        </w:rPr>
      </w:pPr>
      <w:r w:rsidRPr="009A2966">
        <w:rPr>
          <w:rFonts w:cstheme="minorHAnsi"/>
          <w:b/>
          <w:szCs w:val="16"/>
        </w:rPr>
        <w:t>The program still crashes</w:t>
      </w:r>
      <w:r>
        <w:rPr>
          <w:rFonts w:cstheme="minorHAnsi"/>
          <w:b/>
          <w:szCs w:val="16"/>
        </w:rPr>
        <w:t xml:space="preserve"> but i</w:t>
      </w:r>
      <w:r w:rsidRPr="009A2966">
        <w:rPr>
          <w:rFonts w:cstheme="minorHAnsi"/>
          <w:b/>
          <w:szCs w:val="16"/>
        </w:rPr>
        <w:t>n a different spot</w:t>
      </w:r>
      <w:r>
        <w:rPr>
          <w:rFonts w:cstheme="minorHAnsi"/>
          <w:b/>
          <w:szCs w:val="16"/>
        </w:rPr>
        <w:t>.</w:t>
      </w:r>
      <w:r w:rsidRPr="009A2966">
        <w:rPr>
          <w:rFonts w:ascii="Consolas" w:hAnsi="Consolas"/>
          <w:b/>
          <w:sz w:val="16"/>
          <w:szCs w:val="16"/>
        </w:rPr>
        <w:t xml:space="preserve">  </w:t>
      </w:r>
    </w:p>
    <w:p w:rsidR="0024660F" w:rsidRDefault="0024660F" w:rsidP="0024660F">
      <w:r>
        <w:t xml:space="preserve">The program will crash in different places if the file reading is not completed.  </w:t>
      </w:r>
    </w:p>
    <w:p w:rsidR="00DE74D3" w:rsidRDefault="00DE74D3" w:rsidP="0024660F"/>
    <w:p w:rsidR="00DE74D3" w:rsidRDefault="00DE74D3" w:rsidP="0024660F">
      <w:r>
        <w:t>Let’s see what happens a</w:t>
      </w:r>
      <w:r w:rsidR="00F83FAA">
        <w:t>fter the catch block executes!</w:t>
      </w:r>
    </w:p>
    <w:p w:rsidR="00DE74D3" w:rsidRDefault="00DE74D3" w:rsidP="0024660F"/>
    <w:p w:rsidR="00DE74D3" w:rsidRDefault="00F83FAA" w:rsidP="0024660F">
      <w:r>
        <w:t xml:space="preserve">1) </w:t>
      </w:r>
      <w:r w:rsidR="00DE74D3">
        <w:t xml:space="preserve">The </w:t>
      </w:r>
      <w:proofErr w:type="spellStart"/>
      <w:r w:rsidR="003636CE" w:rsidRPr="003636CE">
        <w:rPr>
          <w:rFonts w:ascii="Consolas" w:hAnsi="Consolas"/>
          <w:sz w:val="22"/>
        </w:rPr>
        <w:t>DragonManager</w:t>
      </w:r>
      <w:proofErr w:type="spellEnd"/>
      <w:r w:rsidR="003636CE" w:rsidRPr="003636CE">
        <w:rPr>
          <w:sz w:val="22"/>
        </w:rPr>
        <w:t xml:space="preserve"> </w:t>
      </w:r>
      <w:r w:rsidR="003636CE">
        <w:t>class</w:t>
      </w:r>
      <w:r w:rsidR="00DE74D3">
        <w:t xml:space="preserve"> attempts to print </w:t>
      </w:r>
      <w:r w:rsidR="003636CE">
        <w:t>all</w:t>
      </w:r>
      <w:r w:rsidR="00DE74D3">
        <w:t xml:space="preserve"> dragons</w:t>
      </w:r>
      <w:r>
        <w:t xml:space="preserve"> in </w:t>
      </w:r>
      <w:r w:rsidRPr="003636CE">
        <w:rPr>
          <w:rFonts w:ascii="Consolas" w:hAnsi="Consolas"/>
          <w:sz w:val="22"/>
        </w:rPr>
        <w:t>Main</w:t>
      </w:r>
      <w:r w:rsidR="00DE74D3">
        <w:t xml:space="preserve">.  This shouldn’t crash as long as </w:t>
      </w:r>
      <w:r w:rsidR="00A63319">
        <w:t>printing</w:t>
      </w:r>
      <w:r w:rsidR="00DE74D3">
        <w:t xml:space="preserve"> loop isn’t </w:t>
      </w:r>
      <w:r w:rsidR="00A63319">
        <w:t>accessing</w:t>
      </w:r>
      <w:r w:rsidR="00DE74D3">
        <w:t xml:space="preserve"> an </w:t>
      </w:r>
      <w:r w:rsidR="005C5D2C">
        <w:t>invalid</w:t>
      </w:r>
      <w:r w:rsidR="00DE74D3">
        <w:t xml:space="preserve"> index.  </w:t>
      </w:r>
      <w:r w:rsidR="003636CE">
        <w:t>I</w:t>
      </w:r>
      <w:r w:rsidR="00DE74D3">
        <w:t xml:space="preserve">t shouldn’t be </w:t>
      </w:r>
      <w:r w:rsidR="003636CE">
        <w:t>since</w:t>
      </w:r>
      <w:r w:rsidR="00DE74D3">
        <w:t xml:space="preserve"> the </w:t>
      </w:r>
      <w:r w:rsidR="00DE74D3" w:rsidRPr="00F83FAA">
        <w:rPr>
          <w:rFonts w:ascii="Consolas" w:hAnsi="Consolas"/>
          <w:sz w:val="22"/>
        </w:rPr>
        <w:t>Dragon</w:t>
      </w:r>
      <w:r w:rsidR="00DE74D3" w:rsidRPr="00F83FAA">
        <w:rPr>
          <w:sz w:val="22"/>
        </w:rPr>
        <w:t xml:space="preserve"> </w:t>
      </w:r>
      <w:r w:rsidR="00181B1D">
        <w:t>list is empty and the loop should realistically not run at all.</w:t>
      </w:r>
    </w:p>
    <w:p w:rsidR="00F83FAA" w:rsidRDefault="00F83FAA" w:rsidP="0024660F"/>
    <w:p w:rsidR="00DE74D3" w:rsidRDefault="00DE74D3" w:rsidP="0024660F">
      <w:r>
        <w:t xml:space="preserve"> </w:t>
      </w:r>
      <w:r w:rsidR="00F83FAA">
        <w:t xml:space="preserve">2) </w:t>
      </w:r>
      <w:r>
        <w:t>A line is printed to the console. That happens just fine.</w:t>
      </w:r>
    </w:p>
    <w:p w:rsidR="00F83FAA" w:rsidRDefault="00F83FAA" w:rsidP="0024660F"/>
    <w:p w:rsidR="00F83FAA" w:rsidRDefault="00F83FAA" w:rsidP="0024660F">
      <w:r>
        <w:rPr>
          <w:rFonts w:ascii="Consolas" w:hAnsi="Consolas"/>
          <w:sz w:val="22"/>
        </w:rPr>
        <w:t xml:space="preserve">3) </w:t>
      </w:r>
      <w:proofErr w:type="spellStart"/>
      <w:proofErr w:type="gramStart"/>
      <w:r w:rsidR="00DE74D3" w:rsidRPr="00F83FAA">
        <w:rPr>
          <w:rFonts w:ascii="Consolas" w:hAnsi="Consolas"/>
          <w:sz w:val="22"/>
        </w:rPr>
        <w:t>ChooseDefender</w:t>
      </w:r>
      <w:proofErr w:type="spellEnd"/>
      <w:r w:rsidR="00DE74D3" w:rsidRPr="00F83FAA">
        <w:rPr>
          <w:rFonts w:ascii="Consolas" w:hAnsi="Consolas"/>
          <w:sz w:val="22"/>
        </w:rPr>
        <w:t>(</w:t>
      </w:r>
      <w:proofErr w:type="gramEnd"/>
      <w:r w:rsidR="00DE74D3" w:rsidRPr="00F83FAA">
        <w:rPr>
          <w:rFonts w:ascii="Consolas" w:hAnsi="Consolas"/>
          <w:sz w:val="22"/>
        </w:rPr>
        <w:t>)</w:t>
      </w:r>
      <w:r w:rsidR="00DE74D3" w:rsidRPr="00F83FAA">
        <w:rPr>
          <w:sz w:val="22"/>
        </w:rPr>
        <w:t xml:space="preserve"> </w:t>
      </w:r>
      <w:r>
        <w:t>is called.</w:t>
      </w:r>
    </w:p>
    <w:p w:rsidR="00DE74D3" w:rsidRDefault="00F83FAA" w:rsidP="0024660F">
      <w:r>
        <w:t xml:space="preserve">It </w:t>
      </w:r>
      <w:r w:rsidR="00DE74D3">
        <w:t xml:space="preserve">attempts to return a randomly chosen </w:t>
      </w:r>
      <w:r w:rsidRPr="00F83FAA">
        <w:rPr>
          <w:rFonts w:ascii="Consolas" w:hAnsi="Consolas"/>
          <w:sz w:val="22"/>
        </w:rPr>
        <w:t>Dragon</w:t>
      </w:r>
      <w:r w:rsidRPr="00F83FAA">
        <w:rPr>
          <w:sz w:val="22"/>
        </w:rPr>
        <w:t xml:space="preserve"> </w:t>
      </w:r>
      <w:r w:rsidR="00DE74D3">
        <w:t xml:space="preserve">from the list.  </w:t>
      </w:r>
    </w:p>
    <w:p w:rsidR="00DE74D3" w:rsidRDefault="00DE74D3" w:rsidP="0024660F">
      <w:r>
        <w:t xml:space="preserve">But it can’t. </w:t>
      </w:r>
    </w:p>
    <w:p w:rsidR="00F83FAA" w:rsidRDefault="00DE74D3" w:rsidP="0024660F">
      <w:r>
        <w:t xml:space="preserve">Because there are no </w:t>
      </w:r>
      <w:r w:rsidR="00F83FAA" w:rsidRPr="00F83FAA">
        <w:rPr>
          <w:rFonts w:ascii="Consolas" w:hAnsi="Consolas"/>
          <w:sz w:val="22"/>
        </w:rPr>
        <w:t>Dragon</w:t>
      </w:r>
      <w:r w:rsidR="00F83FAA">
        <w:rPr>
          <w:rFonts w:ascii="Consolas" w:hAnsi="Consolas"/>
          <w:sz w:val="22"/>
        </w:rPr>
        <w:t>s</w:t>
      </w:r>
      <w:r w:rsidR="00F83FAA" w:rsidRPr="00F83FAA">
        <w:rPr>
          <w:sz w:val="22"/>
        </w:rPr>
        <w:t xml:space="preserve"> </w:t>
      </w:r>
      <w:r>
        <w:t xml:space="preserve">in the list. </w:t>
      </w:r>
    </w:p>
    <w:p w:rsidR="00DE74D3" w:rsidRDefault="00DE74D3" w:rsidP="0024660F">
      <w:r>
        <w:t xml:space="preserve">It’s empty. </w:t>
      </w:r>
    </w:p>
    <w:p w:rsidR="00DE74D3" w:rsidRDefault="00DE74D3" w:rsidP="0024660F">
      <w:r>
        <w:t>And if you coded something like this:</w:t>
      </w:r>
    </w:p>
    <w:p w:rsidR="00DE74D3" w:rsidRDefault="00DE74D3" w:rsidP="0024660F">
      <w:r>
        <w:rPr>
          <w:noProof/>
        </w:rPr>
        <w:drawing>
          <wp:inline distT="0" distB="0" distL="0" distR="0" wp14:anchorId="3B4B310E" wp14:editId="4775FC22">
            <wp:extent cx="3679546" cy="2146402"/>
            <wp:effectExtent l="57150" t="57150" r="111760" b="1206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8238" cy="215730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DE74D3" w:rsidRDefault="00F83FAA" w:rsidP="0024660F">
      <w:r>
        <w:t xml:space="preserve">The </w:t>
      </w:r>
      <w:proofErr w:type="gramStart"/>
      <w:r w:rsidRPr="00F83FAA">
        <w:rPr>
          <w:rFonts w:ascii="Consolas" w:hAnsi="Consolas"/>
          <w:sz w:val="22"/>
        </w:rPr>
        <w:t>Next(</w:t>
      </w:r>
      <w:proofErr w:type="gramEnd"/>
      <w:r w:rsidRPr="00F83FAA">
        <w:rPr>
          <w:rFonts w:ascii="Consolas" w:hAnsi="Consolas"/>
          <w:sz w:val="22"/>
        </w:rPr>
        <w:t>)</w:t>
      </w:r>
      <w:r w:rsidRPr="00F83FAA">
        <w:rPr>
          <w:sz w:val="22"/>
        </w:rPr>
        <w:t xml:space="preserve"> </w:t>
      </w:r>
      <w:r>
        <w:t>method</w:t>
      </w:r>
      <w:r w:rsidR="00DE74D3">
        <w:t xml:space="preserve"> is going to return 0. </w:t>
      </w:r>
    </w:p>
    <w:p w:rsidR="00DE74D3" w:rsidRDefault="00DE74D3" w:rsidP="0024660F">
      <w:r>
        <w:t xml:space="preserve">And it attempts to return the first </w:t>
      </w:r>
      <w:r w:rsidR="00F83FAA" w:rsidRPr="00F83FAA">
        <w:rPr>
          <w:rFonts w:ascii="Consolas" w:hAnsi="Consolas"/>
          <w:sz w:val="22"/>
        </w:rPr>
        <w:t>Dragon</w:t>
      </w:r>
      <w:r w:rsidR="00F83FAA" w:rsidRPr="00F83FAA">
        <w:rPr>
          <w:sz w:val="22"/>
        </w:rPr>
        <w:t xml:space="preserve"> </w:t>
      </w:r>
      <w:r>
        <w:t xml:space="preserve">in the list. </w:t>
      </w:r>
    </w:p>
    <w:p w:rsidR="00DE74D3" w:rsidRDefault="00DE74D3" w:rsidP="0024660F">
      <w:r>
        <w:t>Which there are none.</w:t>
      </w:r>
    </w:p>
    <w:p w:rsidR="00DE74D3" w:rsidRDefault="00DE74D3" w:rsidP="0024660F">
      <w:r>
        <w:t>Get my point?</w:t>
      </w:r>
    </w:p>
    <w:p w:rsidR="0094025A" w:rsidRDefault="0094025A" w:rsidP="0024660F"/>
    <w:p w:rsidR="0094025A" w:rsidRDefault="0094025A" w:rsidP="0024660F">
      <w:r w:rsidRPr="0094025A">
        <w:rPr>
          <w:color w:val="000000" w:themeColor="text1"/>
        </w:rPr>
        <w:t>How do you handle that?  Try/Catches all over the place?</w:t>
      </w:r>
    </w:p>
    <w:p w:rsidR="0094025A" w:rsidRDefault="0094025A" w:rsidP="0024660F">
      <w:r>
        <w:t xml:space="preserve">Absolutely not.  Try/Catch blocks should only be used when other error-checking methods cannot prevent an issue from occurring.  </w:t>
      </w:r>
    </w:p>
    <w:p w:rsidR="0094025A" w:rsidRDefault="0094025A" w:rsidP="0024660F"/>
    <w:p w:rsidR="0094025A" w:rsidRDefault="0094025A">
      <w:r>
        <w:br w:type="page"/>
      </w:r>
    </w:p>
    <w:p w:rsidR="00574327" w:rsidRDefault="00574327" w:rsidP="00574327">
      <w:pPr>
        <w:pStyle w:val="Heading2"/>
      </w:pPr>
      <w:r>
        <w:lastRenderedPageBreak/>
        <w:t>Error-Proofing</w:t>
      </w:r>
    </w:p>
    <w:p w:rsidR="0094025A" w:rsidRDefault="0094025A" w:rsidP="0024660F">
      <w:r>
        <w:t xml:space="preserve">There are many </w:t>
      </w:r>
      <w:r w:rsidR="00574327">
        <w:t xml:space="preserve">different </w:t>
      </w:r>
      <w:r>
        <w:t>ways of error-proofing the program.  You could...</w:t>
      </w:r>
    </w:p>
    <w:p w:rsidR="00574327" w:rsidRDefault="00574327" w:rsidP="0024660F"/>
    <w:p w:rsidR="0094025A" w:rsidRDefault="0094025A" w:rsidP="0024660F">
      <w:r>
        <w:t xml:space="preserve">Return a dragon instance from the list ONLY if the list is not empty, and return null otherwise.  </w:t>
      </w:r>
    </w:p>
    <w:p w:rsidR="0094025A" w:rsidRDefault="0094025A" w:rsidP="0024660F">
      <w:r>
        <w:rPr>
          <w:noProof/>
        </w:rPr>
        <w:drawing>
          <wp:inline distT="0" distB="0" distL="0" distR="0" wp14:anchorId="2E4603E5" wp14:editId="2367C637">
            <wp:extent cx="3555187" cy="1913855"/>
            <wp:effectExtent l="57150" t="57150" r="121920" b="1060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5714" cy="192490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94025A" w:rsidRDefault="0094025A" w:rsidP="0024660F"/>
    <w:p w:rsidR="00217677" w:rsidRDefault="00217677" w:rsidP="0024660F">
      <w:r>
        <w:t xml:space="preserve">That’s a good idea, and I’m going to keep it in.  </w:t>
      </w:r>
    </w:p>
    <w:p w:rsidR="00217677" w:rsidRDefault="00217677" w:rsidP="0024660F"/>
    <w:p w:rsidR="0094025A" w:rsidRDefault="00217677" w:rsidP="0024660F">
      <w:r>
        <w:t xml:space="preserve">However, it </w:t>
      </w:r>
      <w:r w:rsidR="0094025A">
        <w:t xml:space="preserve">leads to a crash </w:t>
      </w:r>
      <w:r w:rsidR="002B45F5">
        <w:t>here:</w:t>
      </w:r>
    </w:p>
    <w:p w:rsidR="002B45F5" w:rsidRDefault="002B45F5" w:rsidP="0024660F">
      <w:r>
        <w:rPr>
          <w:noProof/>
        </w:rPr>
        <w:drawing>
          <wp:inline distT="0" distB="0" distL="0" distR="0" wp14:anchorId="71D63C41" wp14:editId="225719B5">
            <wp:extent cx="4067251" cy="2480835"/>
            <wp:effectExtent l="57150" t="57150" r="104775" b="1104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7721" cy="2487221"/>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rsidR="00DE74D3" w:rsidRDefault="00DE74D3" w:rsidP="0024660F"/>
    <w:p w:rsidR="009150E5" w:rsidRDefault="002B45F5" w:rsidP="00C17C24">
      <w:pPr>
        <w:pStyle w:val="Header"/>
        <w:tabs>
          <w:tab w:val="clear" w:pos="4320"/>
          <w:tab w:val="clear" w:pos="8640"/>
        </w:tabs>
        <w:rPr>
          <w:rFonts w:cstheme="minorHAnsi"/>
          <w:szCs w:val="16"/>
        </w:rPr>
      </w:pPr>
      <w:r w:rsidRPr="002B45F5">
        <w:rPr>
          <w:rFonts w:cstheme="minorHAnsi"/>
          <w:szCs w:val="16"/>
        </w:rPr>
        <w:t xml:space="preserve">Because null == null, but you cannot retrieve a </w:t>
      </w:r>
      <w:r w:rsidRPr="00F513DF">
        <w:rPr>
          <w:rFonts w:ascii="Consolas" w:hAnsi="Consolas" w:cstheme="minorHAnsi"/>
          <w:sz w:val="22"/>
          <w:szCs w:val="16"/>
        </w:rPr>
        <w:t>Name</w:t>
      </w:r>
      <w:r w:rsidRPr="00F513DF">
        <w:rPr>
          <w:rFonts w:cstheme="minorHAnsi"/>
          <w:sz w:val="22"/>
          <w:szCs w:val="16"/>
        </w:rPr>
        <w:t xml:space="preserve"> </w:t>
      </w:r>
      <w:r w:rsidRPr="002B45F5">
        <w:rPr>
          <w:rFonts w:cstheme="minorHAnsi"/>
          <w:szCs w:val="16"/>
        </w:rPr>
        <w:t>from null...</w:t>
      </w:r>
      <w:r w:rsidR="009150E5">
        <w:rPr>
          <w:rFonts w:cstheme="minorHAnsi"/>
          <w:szCs w:val="16"/>
        </w:rPr>
        <w:t xml:space="preserve">  </w:t>
      </w:r>
    </w:p>
    <w:p w:rsidR="009150E5" w:rsidRDefault="009150E5" w:rsidP="00C17C24">
      <w:pPr>
        <w:pStyle w:val="Header"/>
        <w:tabs>
          <w:tab w:val="clear" w:pos="4320"/>
          <w:tab w:val="clear" w:pos="8640"/>
        </w:tabs>
        <w:rPr>
          <w:rFonts w:cstheme="minorHAnsi"/>
          <w:szCs w:val="16"/>
        </w:rPr>
      </w:pPr>
      <w:r>
        <w:rPr>
          <w:rFonts w:cstheme="minorHAnsi"/>
          <w:szCs w:val="16"/>
        </w:rPr>
        <w:t xml:space="preserve">Or access the </w:t>
      </w:r>
      <w:r w:rsidRPr="009150E5">
        <w:rPr>
          <w:rFonts w:ascii="Consolas" w:hAnsi="Consolas" w:cstheme="minorHAnsi"/>
          <w:sz w:val="22"/>
          <w:szCs w:val="16"/>
        </w:rPr>
        <w:t>Health</w:t>
      </w:r>
      <w:r w:rsidRPr="009150E5">
        <w:rPr>
          <w:rFonts w:cstheme="minorHAnsi"/>
          <w:sz w:val="22"/>
          <w:szCs w:val="16"/>
        </w:rPr>
        <w:t xml:space="preserve"> </w:t>
      </w:r>
      <w:r>
        <w:rPr>
          <w:rFonts w:cstheme="minorHAnsi"/>
          <w:szCs w:val="16"/>
        </w:rPr>
        <w:t>of null...</w:t>
      </w:r>
    </w:p>
    <w:p w:rsidR="009150E5" w:rsidRDefault="009150E5" w:rsidP="00C17C24">
      <w:pPr>
        <w:pStyle w:val="Header"/>
        <w:tabs>
          <w:tab w:val="clear" w:pos="4320"/>
          <w:tab w:val="clear" w:pos="8640"/>
        </w:tabs>
        <w:rPr>
          <w:rFonts w:cstheme="minorHAnsi"/>
          <w:szCs w:val="16"/>
        </w:rPr>
      </w:pPr>
      <w:r>
        <w:rPr>
          <w:rFonts w:cstheme="minorHAnsi"/>
          <w:szCs w:val="16"/>
        </w:rPr>
        <w:t xml:space="preserve">Or call </w:t>
      </w:r>
      <w:proofErr w:type="gramStart"/>
      <w:r w:rsidRPr="009150E5">
        <w:rPr>
          <w:rFonts w:ascii="Consolas" w:hAnsi="Consolas" w:cstheme="minorHAnsi"/>
          <w:sz w:val="22"/>
          <w:szCs w:val="16"/>
        </w:rPr>
        <w:t>Attack(</w:t>
      </w:r>
      <w:proofErr w:type="gramEnd"/>
      <w:r w:rsidRPr="009150E5">
        <w:rPr>
          <w:rFonts w:ascii="Consolas" w:hAnsi="Consolas" w:cstheme="minorHAnsi"/>
          <w:sz w:val="22"/>
          <w:szCs w:val="16"/>
        </w:rPr>
        <w:t>)</w:t>
      </w:r>
      <w:r w:rsidRPr="009150E5">
        <w:rPr>
          <w:rFonts w:cstheme="minorHAnsi"/>
          <w:sz w:val="22"/>
          <w:szCs w:val="16"/>
        </w:rPr>
        <w:t xml:space="preserve"> </w:t>
      </w:r>
      <w:r>
        <w:rPr>
          <w:rFonts w:cstheme="minorHAnsi"/>
          <w:szCs w:val="16"/>
        </w:rPr>
        <w:t>on null...</w:t>
      </w:r>
    </w:p>
    <w:p w:rsidR="00574327" w:rsidRDefault="00574327" w:rsidP="00C17C24">
      <w:pPr>
        <w:pStyle w:val="Header"/>
        <w:tabs>
          <w:tab w:val="clear" w:pos="4320"/>
          <w:tab w:val="clear" w:pos="8640"/>
        </w:tabs>
        <w:rPr>
          <w:rFonts w:cstheme="minorHAnsi"/>
          <w:szCs w:val="16"/>
        </w:rPr>
      </w:pPr>
    </w:p>
    <w:p w:rsidR="00574327" w:rsidRDefault="00574327">
      <w:pPr>
        <w:rPr>
          <w:rFonts w:cstheme="minorHAnsi"/>
          <w:b/>
          <w:color w:val="000000" w:themeColor="text1"/>
          <w:szCs w:val="16"/>
        </w:rPr>
      </w:pPr>
      <w:r>
        <w:rPr>
          <w:rFonts w:cstheme="minorHAnsi"/>
          <w:b/>
          <w:color w:val="000000" w:themeColor="text1"/>
          <w:szCs w:val="16"/>
        </w:rPr>
        <w:br w:type="page"/>
      </w:r>
    </w:p>
    <w:p w:rsidR="00574327" w:rsidRPr="00574327" w:rsidRDefault="00574327" w:rsidP="00C17C24">
      <w:pPr>
        <w:pStyle w:val="Header"/>
        <w:tabs>
          <w:tab w:val="clear" w:pos="4320"/>
          <w:tab w:val="clear" w:pos="8640"/>
        </w:tabs>
        <w:rPr>
          <w:rFonts w:cstheme="minorHAnsi"/>
          <w:b/>
          <w:color w:val="000000" w:themeColor="text1"/>
          <w:szCs w:val="16"/>
        </w:rPr>
      </w:pPr>
      <w:r w:rsidRPr="00574327">
        <w:rPr>
          <w:rFonts w:cstheme="minorHAnsi"/>
          <w:b/>
          <w:color w:val="000000" w:themeColor="text1"/>
          <w:szCs w:val="16"/>
        </w:rPr>
        <w:lastRenderedPageBreak/>
        <w:t>What now?</w:t>
      </w:r>
      <w:r w:rsidR="003E37AE">
        <w:rPr>
          <w:rFonts w:cstheme="minorHAnsi"/>
          <w:b/>
          <w:color w:val="000000" w:themeColor="text1"/>
          <w:szCs w:val="16"/>
        </w:rPr>
        <w:t xml:space="preserve">  Try Catches?  </w:t>
      </w:r>
    </w:p>
    <w:p w:rsidR="00574327" w:rsidRDefault="003E37AE" w:rsidP="00C17C24">
      <w:pPr>
        <w:pStyle w:val="Header"/>
        <w:tabs>
          <w:tab w:val="clear" w:pos="4320"/>
          <w:tab w:val="clear" w:pos="8640"/>
        </w:tabs>
        <w:rPr>
          <w:rFonts w:cstheme="minorHAnsi"/>
          <w:szCs w:val="16"/>
        </w:rPr>
      </w:pPr>
      <w:r>
        <w:rPr>
          <w:rFonts w:cstheme="minorHAnsi"/>
          <w:szCs w:val="16"/>
        </w:rPr>
        <w:t xml:space="preserve">Still no!  </w:t>
      </w:r>
      <w:r w:rsidR="00574327">
        <w:rPr>
          <w:rFonts w:cstheme="minorHAnsi"/>
          <w:szCs w:val="16"/>
        </w:rPr>
        <w:t xml:space="preserve">These are all issues that can be handled with conditionals.  A try/catch is NOT needed for any of these potential errors.  </w:t>
      </w:r>
    </w:p>
    <w:p w:rsidR="003E37AE" w:rsidRDefault="003E37AE" w:rsidP="00C17C24">
      <w:pPr>
        <w:pStyle w:val="Header"/>
        <w:tabs>
          <w:tab w:val="clear" w:pos="4320"/>
          <w:tab w:val="clear" w:pos="8640"/>
        </w:tabs>
        <w:rPr>
          <w:rFonts w:cstheme="minorHAnsi"/>
          <w:szCs w:val="16"/>
        </w:rPr>
      </w:pPr>
    </w:p>
    <w:p w:rsidR="00574327" w:rsidRDefault="00574327" w:rsidP="00C17C24">
      <w:pPr>
        <w:pStyle w:val="Header"/>
        <w:tabs>
          <w:tab w:val="clear" w:pos="4320"/>
          <w:tab w:val="clear" w:pos="8640"/>
        </w:tabs>
        <w:rPr>
          <w:rFonts w:cstheme="minorHAnsi"/>
          <w:szCs w:val="16"/>
        </w:rPr>
      </w:pPr>
      <w:r>
        <w:rPr>
          <w:rFonts w:cstheme="minorHAnsi"/>
          <w:szCs w:val="16"/>
        </w:rPr>
        <w:t>You could:</w:t>
      </w:r>
    </w:p>
    <w:p w:rsidR="00574327" w:rsidRDefault="007F2702" w:rsidP="003E37AE">
      <w:pPr>
        <w:pStyle w:val="Header"/>
        <w:numPr>
          <w:ilvl w:val="0"/>
          <w:numId w:val="30"/>
        </w:numPr>
        <w:tabs>
          <w:tab w:val="clear" w:pos="4320"/>
          <w:tab w:val="clear" w:pos="8640"/>
        </w:tabs>
        <w:spacing w:after="120"/>
        <w:rPr>
          <w:rFonts w:cstheme="minorHAnsi"/>
          <w:szCs w:val="16"/>
        </w:rPr>
      </w:pPr>
      <w:r>
        <w:rPr>
          <w:rFonts w:cstheme="minorHAnsi"/>
          <w:szCs w:val="16"/>
        </w:rPr>
        <w:t>Change</w:t>
      </w:r>
      <w:r w:rsidR="00574327">
        <w:rPr>
          <w:rFonts w:cstheme="minorHAnsi"/>
          <w:szCs w:val="16"/>
        </w:rPr>
        <w:t xml:space="preserve"> </w:t>
      </w:r>
      <w:proofErr w:type="spellStart"/>
      <w:r w:rsidR="00574327" w:rsidRPr="003E37AE">
        <w:rPr>
          <w:rFonts w:ascii="Consolas" w:hAnsi="Consolas" w:cstheme="minorHAnsi"/>
          <w:sz w:val="22"/>
          <w:szCs w:val="16"/>
        </w:rPr>
        <w:t>InstantiateDragonsFromFile</w:t>
      </w:r>
      <w:proofErr w:type="spellEnd"/>
      <w:r w:rsidR="003E37AE">
        <w:rPr>
          <w:rFonts w:cstheme="minorHAnsi"/>
          <w:szCs w:val="16"/>
        </w:rPr>
        <w:t>()</w:t>
      </w:r>
      <w:r w:rsidR="00574327" w:rsidRPr="003E37AE">
        <w:rPr>
          <w:rFonts w:cstheme="minorHAnsi"/>
          <w:szCs w:val="16"/>
        </w:rPr>
        <w:t xml:space="preserve"> </w:t>
      </w:r>
      <w:r>
        <w:rPr>
          <w:rFonts w:cstheme="minorHAnsi"/>
          <w:szCs w:val="16"/>
        </w:rPr>
        <w:t xml:space="preserve">to </w:t>
      </w:r>
      <w:r w:rsidR="00574327">
        <w:rPr>
          <w:rFonts w:cstheme="minorHAnsi"/>
          <w:szCs w:val="16"/>
        </w:rPr>
        <w:t xml:space="preserve">return a </w:t>
      </w:r>
      <w:proofErr w:type="spellStart"/>
      <w:r w:rsidR="00574327">
        <w:rPr>
          <w:rFonts w:cstheme="minorHAnsi"/>
          <w:szCs w:val="16"/>
        </w:rPr>
        <w:t>boolean</w:t>
      </w:r>
      <w:proofErr w:type="spellEnd"/>
      <w:r w:rsidR="00574327">
        <w:rPr>
          <w:rFonts w:cstheme="minorHAnsi"/>
          <w:szCs w:val="16"/>
        </w:rPr>
        <w:t xml:space="preserve"> value </w:t>
      </w:r>
      <w:r w:rsidR="003E37AE">
        <w:rPr>
          <w:rFonts w:cstheme="minorHAnsi"/>
          <w:szCs w:val="16"/>
        </w:rPr>
        <w:t>when</w:t>
      </w:r>
      <w:r w:rsidR="00574327">
        <w:rPr>
          <w:rFonts w:cstheme="minorHAnsi"/>
          <w:szCs w:val="16"/>
        </w:rPr>
        <w:t xml:space="preserve"> file reading </w:t>
      </w:r>
      <w:r w:rsidR="003E37AE">
        <w:rPr>
          <w:rFonts w:cstheme="minorHAnsi"/>
          <w:szCs w:val="16"/>
        </w:rPr>
        <w:t>is</w:t>
      </w:r>
      <w:r w:rsidR="00574327">
        <w:rPr>
          <w:rFonts w:cstheme="minorHAnsi"/>
          <w:szCs w:val="16"/>
        </w:rPr>
        <w:t xml:space="preserve"> successful, and only continue with the </w:t>
      </w:r>
      <w:r>
        <w:rPr>
          <w:rFonts w:cstheme="minorHAnsi"/>
          <w:szCs w:val="16"/>
        </w:rPr>
        <w:t>rest of code</w:t>
      </w:r>
      <w:r w:rsidR="00574327">
        <w:rPr>
          <w:rFonts w:cstheme="minorHAnsi"/>
          <w:szCs w:val="16"/>
        </w:rPr>
        <w:t xml:space="preserve"> inside </w:t>
      </w:r>
      <w:r w:rsidR="00574327" w:rsidRPr="003E37AE">
        <w:rPr>
          <w:rFonts w:ascii="Consolas" w:hAnsi="Consolas" w:cstheme="minorHAnsi"/>
          <w:sz w:val="22"/>
          <w:szCs w:val="16"/>
        </w:rPr>
        <w:t>Main</w:t>
      </w:r>
      <w:r w:rsidR="00574327" w:rsidRPr="003E37AE">
        <w:rPr>
          <w:rFonts w:cstheme="minorHAnsi"/>
          <w:sz w:val="22"/>
          <w:szCs w:val="16"/>
        </w:rPr>
        <w:t xml:space="preserve"> </w:t>
      </w:r>
      <w:r w:rsidR="00574327">
        <w:rPr>
          <w:rFonts w:cstheme="minorHAnsi"/>
          <w:szCs w:val="16"/>
        </w:rPr>
        <w:t>if it was, or</w:t>
      </w:r>
    </w:p>
    <w:p w:rsidR="00574327" w:rsidRDefault="00574327" w:rsidP="003E37AE">
      <w:pPr>
        <w:pStyle w:val="Header"/>
        <w:numPr>
          <w:ilvl w:val="0"/>
          <w:numId w:val="30"/>
        </w:numPr>
        <w:tabs>
          <w:tab w:val="clear" w:pos="4320"/>
          <w:tab w:val="clear" w:pos="8640"/>
        </w:tabs>
        <w:spacing w:after="120"/>
        <w:rPr>
          <w:rFonts w:cstheme="minorHAnsi"/>
          <w:szCs w:val="16"/>
        </w:rPr>
      </w:pPr>
      <w:r>
        <w:rPr>
          <w:rFonts w:cstheme="minorHAnsi"/>
          <w:szCs w:val="16"/>
        </w:rPr>
        <w:t xml:space="preserve">Place all of the battle code in </w:t>
      </w:r>
      <w:r w:rsidR="003E37AE" w:rsidRPr="003E37AE">
        <w:rPr>
          <w:rFonts w:ascii="Consolas" w:hAnsi="Consolas" w:cstheme="minorHAnsi"/>
          <w:sz w:val="22"/>
          <w:szCs w:val="16"/>
        </w:rPr>
        <w:t>Main</w:t>
      </w:r>
      <w:r w:rsidR="003E37AE" w:rsidRPr="003E37AE">
        <w:rPr>
          <w:rFonts w:cstheme="minorHAnsi"/>
          <w:sz w:val="22"/>
          <w:szCs w:val="16"/>
        </w:rPr>
        <w:t xml:space="preserve"> </w:t>
      </w:r>
      <w:r>
        <w:rPr>
          <w:rFonts w:cstheme="minorHAnsi"/>
          <w:szCs w:val="16"/>
        </w:rPr>
        <w:t xml:space="preserve">inside a conditional checking whether </w:t>
      </w:r>
      <w:r w:rsidRPr="003E37AE">
        <w:rPr>
          <w:rFonts w:ascii="Consolas" w:hAnsi="Consolas" w:cstheme="minorHAnsi"/>
          <w:sz w:val="22"/>
          <w:szCs w:val="16"/>
        </w:rPr>
        <w:t>dragon1</w:t>
      </w:r>
      <w:r w:rsidRPr="003E37AE">
        <w:rPr>
          <w:rFonts w:cstheme="minorHAnsi"/>
          <w:sz w:val="22"/>
          <w:szCs w:val="16"/>
        </w:rPr>
        <w:t xml:space="preserve"> </w:t>
      </w:r>
      <w:r>
        <w:rPr>
          <w:rFonts w:cstheme="minorHAnsi"/>
          <w:szCs w:val="16"/>
        </w:rPr>
        <w:t xml:space="preserve">or </w:t>
      </w:r>
      <w:r w:rsidRPr="003E37AE">
        <w:rPr>
          <w:rFonts w:ascii="Consolas" w:hAnsi="Consolas" w:cstheme="minorHAnsi"/>
          <w:sz w:val="22"/>
          <w:szCs w:val="16"/>
        </w:rPr>
        <w:t>dragon2</w:t>
      </w:r>
      <w:r w:rsidRPr="003E37AE">
        <w:rPr>
          <w:rFonts w:cstheme="minorHAnsi"/>
          <w:sz w:val="22"/>
          <w:szCs w:val="16"/>
        </w:rPr>
        <w:t xml:space="preserve"> </w:t>
      </w:r>
      <w:r>
        <w:rPr>
          <w:rFonts w:cstheme="minorHAnsi"/>
          <w:szCs w:val="16"/>
        </w:rPr>
        <w:t>are null, or</w:t>
      </w:r>
    </w:p>
    <w:p w:rsidR="005A2BBD" w:rsidRDefault="005A2BBD" w:rsidP="003E37AE">
      <w:pPr>
        <w:pStyle w:val="Header"/>
        <w:numPr>
          <w:ilvl w:val="0"/>
          <w:numId w:val="30"/>
        </w:numPr>
        <w:tabs>
          <w:tab w:val="clear" w:pos="4320"/>
          <w:tab w:val="clear" w:pos="8640"/>
        </w:tabs>
        <w:spacing w:after="120"/>
        <w:rPr>
          <w:rFonts w:cstheme="minorHAnsi"/>
          <w:szCs w:val="16"/>
        </w:rPr>
      </w:pPr>
      <w:r>
        <w:rPr>
          <w:rFonts w:cstheme="minorHAnsi"/>
          <w:szCs w:val="16"/>
        </w:rPr>
        <w:t>Something else you want the program to do, or</w:t>
      </w:r>
    </w:p>
    <w:p w:rsidR="009D599E" w:rsidRPr="009D599E" w:rsidRDefault="003E37AE" w:rsidP="00642D67">
      <w:pPr>
        <w:pStyle w:val="Header"/>
        <w:numPr>
          <w:ilvl w:val="0"/>
          <w:numId w:val="30"/>
        </w:numPr>
        <w:tabs>
          <w:tab w:val="clear" w:pos="4320"/>
          <w:tab w:val="clear" w:pos="8640"/>
        </w:tabs>
        <w:spacing w:after="120"/>
        <w:rPr>
          <w:rFonts w:cstheme="minorHAnsi"/>
          <w:szCs w:val="16"/>
        </w:rPr>
      </w:pPr>
      <w:r w:rsidRPr="003E37AE">
        <w:rPr>
          <w:rFonts w:cstheme="minorHAnsi"/>
          <w:szCs w:val="16"/>
        </w:rPr>
        <w:t>Close the application in the catch block</w:t>
      </w:r>
      <w:r w:rsidRPr="003E37AE">
        <w:rPr>
          <w:rFonts w:cstheme="minorHAnsi"/>
          <w:szCs w:val="16"/>
        </w:rPr>
        <w:t xml:space="preserve">. </w:t>
      </w:r>
      <w:r w:rsidR="003E7B65">
        <w:rPr>
          <w:rFonts w:cstheme="minorHAnsi"/>
          <w:szCs w:val="16"/>
        </w:rPr>
        <w:br/>
      </w:r>
      <w:r w:rsidR="003E7B65" w:rsidRPr="005A2BBD">
        <w:rPr>
          <w:rFonts w:cstheme="minorHAnsi"/>
          <w:sz w:val="20"/>
          <w:szCs w:val="16"/>
        </w:rPr>
        <w:t xml:space="preserve">(If there really is nothing else to do, or closing is the best choice for user experience) </w:t>
      </w:r>
      <w:r w:rsidR="00642D67">
        <w:rPr>
          <w:rFonts w:cstheme="minorHAnsi"/>
          <w:sz w:val="20"/>
          <w:szCs w:val="16"/>
        </w:rPr>
        <w:br/>
        <w:t xml:space="preserve">See </w:t>
      </w:r>
      <w:hyperlink r:id="rId17" w:history="1">
        <w:r w:rsidR="00642D67" w:rsidRPr="006E1DBE">
          <w:rPr>
            <w:rStyle w:val="Hyperlink"/>
            <w:rFonts w:cstheme="minorHAnsi"/>
            <w:sz w:val="20"/>
            <w:szCs w:val="16"/>
          </w:rPr>
          <w:t>https://docs.microsoft.com/en-us/dotnet/api/system.environment.exit?view=net-6.0#remarks</w:t>
        </w:r>
      </w:hyperlink>
      <w:r w:rsidR="00642D67">
        <w:rPr>
          <w:rFonts w:cstheme="minorHAnsi"/>
          <w:sz w:val="20"/>
          <w:szCs w:val="16"/>
        </w:rPr>
        <w:t xml:space="preserve"> for information on </w:t>
      </w:r>
      <w:proofErr w:type="spellStart"/>
      <w:r w:rsidR="00642D67">
        <w:rPr>
          <w:rFonts w:cstheme="minorHAnsi"/>
          <w:sz w:val="20"/>
          <w:szCs w:val="16"/>
        </w:rPr>
        <w:t>Environment.Exit</w:t>
      </w:r>
      <w:proofErr w:type="spellEnd"/>
      <w:r w:rsidR="00642D67">
        <w:rPr>
          <w:rFonts w:cstheme="minorHAnsi"/>
          <w:sz w:val="20"/>
          <w:szCs w:val="16"/>
        </w:rPr>
        <w:t>()</w:t>
      </w:r>
    </w:p>
    <w:p w:rsidR="009D599E" w:rsidRDefault="009D599E" w:rsidP="009D599E">
      <w:pPr>
        <w:pStyle w:val="Header"/>
        <w:tabs>
          <w:tab w:val="clear" w:pos="4320"/>
          <w:tab w:val="clear" w:pos="8640"/>
        </w:tabs>
        <w:spacing w:after="120"/>
        <w:ind w:left="720"/>
        <w:rPr>
          <w:rFonts w:cstheme="minorHAnsi"/>
          <w:sz w:val="20"/>
          <w:szCs w:val="16"/>
        </w:rPr>
      </w:pPr>
    </w:p>
    <w:p w:rsidR="009D599E" w:rsidRDefault="009D599E" w:rsidP="009D599E">
      <w:pPr>
        <w:pStyle w:val="Header"/>
        <w:tabs>
          <w:tab w:val="clear" w:pos="4320"/>
          <w:tab w:val="clear" w:pos="8640"/>
        </w:tabs>
        <w:spacing w:after="120"/>
        <w:rPr>
          <w:rFonts w:cstheme="minorHAnsi"/>
          <w:b/>
          <w:szCs w:val="16"/>
        </w:rPr>
      </w:pPr>
      <w:r w:rsidRPr="009D599E">
        <w:rPr>
          <w:rFonts w:cstheme="minorHAnsi"/>
          <w:b/>
          <w:szCs w:val="16"/>
        </w:rPr>
        <w:t xml:space="preserve">But why did we need a try/catch with file reading?  </w:t>
      </w:r>
      <w:r w:rsidR="00370C6B">
        <w:rPr>
          <w:rFonts w:cstheme="minorHAnsi"/>
          <w:b/>
          <w:szCs w:val="16"/>
        </w:rPr>
        <w:br/>
      </w:r>
      <w:r w:rsidRPr="009D599E">
        <w:rPr>
          <w:rFonts w:cstheme="minorHAnsi"/>
          <w:b/>
          <w:szCs w:val="16"/>
        </w:rPr>
        <w:t xml:space="preserve">Couldn’t we </w:t>
      </w:r>
      <w:r>
        <w:rPr>
          <w:rFonts w:cstheme="minorHAnsi"/>
          <w:b/>
          <w:szCs w:val="16"/>
        </w:rPr>
        <w:t>prevent</w:t>
      </w:r>
      <w:r w:rsidRPr="009D599E">
        <w:rPr>
          <w:rFonts w:cstheme="minorHAnsi"/>
          <w:b/>
          <w:szCs w:val="16"/>
        </w:rPr>
        <w:t xml:space="preserve"> that</w:t>
      </w:r>
      <w:r>
        <w:rPr>
          <w:rFonts w:cstheme="minorHAnsi"/>
          <w:b/>
          <w:szCs w:val="16"/>
        </w:rPr>
        <w:t xml:space="preserve"> crash</w:t>
      </w:r>
      <w:r w:rsidRPr="009D599E">
        <w:rPr>
          <w:rFonts w:cstheme="minorHAnsi"/>
          <w:b/>
          <w:szCs w:val="16"/>
        </w:rPr>
        <w:t xml:space="preserve"> with a conditional?</w:t>
      </w:r>
    </w:p>
    <w:p w:rsidR="00370C6B" w:rsidRDefault="009D599E" w:rsidP="009D599E">
      <w:pPr>
        <w:pStyle w:val="Header"/>
        <w:tabs>
          <w:tab w:val="clear" w:pos="4320"/>
          <w:tab w:val="clear" w:pos="8640"/>
        </w:tabs>
        <w:spacing w:after="120"/>
        <w:rPr>
          <w:rFonts w:cstheme="minorHAnsi"/>
          <w:szCs w:val="16"/>
        </w:rPr>
      </w:pPr>
      <w:r>
        <w:rPr>
          <w:rFonts w:cstheme="minorHAnsi"/>
          <w:szCs w:val="16"/>
        </w:rPr>
        <w:t xml:space="preserve">Nope.  </w:t>
      </w:r>
    </w:p>
    <w:p w:rsidR="009D599E" w:rsidRDefault="00370C6B" w:rsidP="009D599E">
      <w:pPr>
        <w:pStyle w:val="Header"/>
        <w:tabs>
          <w:tab w:val="clear" w:pos="4320"/>
          <w:tab w:val="clear" w:pos="8640"/>
        </w:tabs>
        <w:spacing w:after="120"/>
        <w:rPr>
          <w:rFonts w:cstheme="minorHAnsi"/>
          <w:szCs w:val="16"/>
        </w:rPr>
      </w:pPr>
      <w:r>
        <w:rPr>
          <w:rFonts w:cstheme="minorHAnsi"/>
          <w:szCs w:val="16"/>
        </w:rPr>
        <w:t>You, the programmer, w</w:t>
      </w:r>
      <w:r w:rsidR="009D599E">
        <w:rPr>
          <w:rFonts w:cstheme="minorHAnsi"/>
          <w:szCs w:val="16"/>
        </w:rPr>
        <w:t xml:space="preserve">on’t always know if there are errors with files.  And since you don’t know if there are errors, you don’t know if </w:t>
      </w:r>
      <w:r>
        <w:rPr>
          <w:rFonts w:cstheme="minorHAnsi"/>
          <w:szCs w:val="16"/>
        </w:rPr>
        <w:t>an</w:t>
      </w:r>
      <w:r w:rsidR="009D599E">
        <w:rPr>
          <w:rFonts w:cstheme="minorHAnsi"/>
          <w:szCs w:val="16"/>
        </w:rPr>
        <w:t xml:space="preserve"> exception will occur.  There is no way to check if the file is available without using a Stream, and the Stream will crash if that file is not accessible.</w:t>
      </w:r>
    </w:p>
    <w:p w:rsidR="009D599E" w:rsidRPr="009D599E" w:rsidRDefault="009D599E" w:rsidP="009D599E">
      <w:pPr>
        <w:pStyle w:val="Header"/>
        <w:tabs>
          <w:tab w:val="clear" w:pos="4320"/>
          <w:tab w:val="clear" w:pos="8640"/>
        </w:tabs>
        <w:spacing w:after="120"/>
        <w:rPr>
          <w:rFonts w:cstheme="minorHAnsi"/>
          <w:szCs w:val="16"/>
          <w:u w:val="single"/>
        </w:rPr>
      </w:pPr>
      <w:r w:rsidRPr="009D599E">
        <w:rPr>
          <w:rFonts w:cstheme="minorHAnsi"/>
          <w:szCs w:val="16"/>
          <w:u w:val="single"/>
        </w:rPr>
        <w:t xml:space="preserve">This is NOT a flaw.  It’s by design.  </w:t>
      </w:r>
    </w:p>
    <w:p w:rsidR="00370C6B" w:rsidRDefault="009D599E" w:rsidP="009D599E">
      <w:pPr>
        <w:pStyle w:val="Header"/>
        <w:tabs>
          <w:tab w:val="clear" w:pos="4320"/>
          <w:tab w:val="clear" w:pos="8640"/>
        </w:tabs>
        <w:spacing w:after="120"/>
        <w:rPr>
          <w:rFonts w:cstheme="minorHAnsi"/>
          <w:szCs w:val="16"/>
        </w:rPr>
      </w:pPr>
      <w:r>
        <w:rPr>
          <w:rFonts w:cstheme="minorHAnsi"/>
          <w:szCs w:val="16"/>
        </w:rPr>
        <w:t xml:space="preserve">Exceptions are ways for a program to communicate with you, the programmer. </w:t>
      </w:r>
    </w:p>
    <w:p w:rsidR="00370C6B" w:rsidRDefault="00370C6B" w:rsidP="009D599E">
      <w:pPr>
        <w:pStyle w:val="Header"/>
        <w:tabs>
          <w:tab w:val="clear" w:pos="4320"/>
          <w:tab w:val="clear" w:pos="8640"/>
        </w:tabs>
        <w:spacing w:after="120"/>
        <w:rPr>
          <w:rFonts w:cstheme="minorHAnsi"/>
          <w:szCs w:val="16"/>
        </w:rPr>
      </w:pPr>
      <w:r>
        <w:rPr>
          <w:rFonts w:cstheme="minorHAnsi"/>
          <w:szCs w:val="16"/>
        </w:rPr>
        <w:t xml:space="preserve">An exception communicates from one class to another that something couldn’t (or shouldn’t) happen.  </w:t>
      </w:r>
      <w:r w:rsidR="009D599E">
        <w:rPr>
          <w:rFonts w:cstheme="minorHAnsi"/>
          <w:szCs w:val="16"/>
        </w:rPr>
        <w:t xml:space="preserve"> </w:t>
      </w:r>
    </w:p>
    <w:p w:rsidR="00370C6B" w:rsidRDefault="009D599E" w:rsidP="009D599E">
      <w:pPr>
        <w:pStyle w:val="Header"/>
        <w:tabs>
          <w:tab w:val="clear" w:pos="4320"/>
          <w:tab w:val="clear" w:pos="8640"/>
        </w:tabs>
        <w:spacing w:after="120"/>
        <w:rPr>
          <w:rFonts w:cstheme="minorHAnsi"/>
          <w:szCs w:val="16"/>
        </w:rPr>
      </w:pPr>
      <w:r>
        <w:rPr>
          <w:rFonts w:cstheme="minorHAnsi"/>
          <w:szCs w:val="16"/>
        </w:rPr>
        <w:t>An exception represents something going wrong</w:t>
      </w:r>
      <w:r w:rsidR="00370C6B">
        <w:rPr>
          <w:rFonts w:cstheme="minorHAnsi"/>
          <w:szCs w:val="16"/>
        </w:rPr>
        <w:t xml:space="preserve"> in a program.  </w:t>
      </w:r>
    </w:p>
    <w:p w:rsidR="009D599E" w:rsidRPr="009D599E" w:rsidRDefault="00370C6B" w:rsidP="009D599E">
      <w:pPr>
        <w:pStyle w:val="Header"/>
        <w:tabs>
          <w:tab w:val="clear" w:pos="4320"/>
          <w:tab w:val="clear" w:pos="8640"/>
        </w:tabs>
        <w:spacing w:after="120"/>
        <w:rPr>
          <w:rFonts w:cstheme="minorHAnsi"/>
          <w:szCs w:val="16"/>
        </w:rPr>
      </w:pPr>
      <w:r>
        <w:rPr>
          <w:rFonts w:cstheme="minorHAnsi"/>
          <w:szCs w:val="16"/>
        </w:rPr>
        <w:t>The exception being thrown is a red flag that communicates “Hey programmer! The file wasn’t there!”</w:t>
      </w:r>
    </w:p>
    <w:p w:rsidR="009D599E" w:rsidRDefault="009D599E" w:rsidP="009D599E">
      <w:pPr>
        <w:pStyle w:val="Header"/>
        <w:tabs>
          <w:tab w:val="clear" w:pos="4320"/>
          <w:tab w:val="clear" w:pos="8640"/>
        </w:tabs>
        <w:spacing w:after="120"/>
        <w:ind w:left="720"/>
        <w:rPr>
          <w:rFonts w:cstheme="minorHAnsi"/>
          <w:sz w:val="20"/>
          <w:szCs w:val="16"/>
        </w:rPr>
      </w:pPr>
    </w:p>
    <w:p w:rsidR="009D599E" w:rsidRDefault="009D599E" w:rsidP="009D599E">
      <w:pPr>
        <w:pStyle w:val="Heading2"/>
      </w:pPr>
      <w:r>
        <w:t>Part 3: “Fix” the program</w:t>
      </w:r>
    </w:p>
    <w:p w:rsidR="00E82EFC" w:rsidRDefault="009D599E" w:rsidP="00AE7AB1">
      <w:r>
        <w:t xml:space="preserve">Choose your favorite solution from the list above, or create your own solution.  </w:t>
      </w:r>
    </w:p>
    <w:p w:rsidR="00E74BCC" w:rsidRDefault="00642D67" w:rsidP="00AE7AB1">
      <w:r>
        <w:t xml:space="preserve">When implemented, your program should not crash when an invalid filename is given.  </w:t>
      </w:r>
    </w:p>
    <w:p w:rsidR="00E74BCC" w:rsidRDefault="00E74BCC" w:rsidP="00AE7AB1"/>
    <w:p w:rsidR="00E74BCC" w:rsidRDefault="00E74BCC" w:rsidP="00E74BCC">
      <w:pPr>
        <w:pStyle w:val="Title"/>
      </w:pPr>
    </w:p>
    <w:p w:rsidR="00E74BCC" w:rsidRDefault="00E74BCC" w:rsidP="00E74BCC">
      <w:pPr>
        <w:pStyle w:val="Title"/>
      </w:pPr>
    </w:p>
    <w:p w:rsidR="009150E5" w:rsidRDefault="00E74BCC" w:rsidP="00E74BCC">
      <w:pPr>
        <w:pStyle w:val="Title"/>
        <w:jc w:val="center"/>
      </w:pPr>
      <w:r>
        <w:t>Part 4: Submission</w:t>
      </w:r>
      <w:r w:rsidR="003E7B65">
        <w:br/>
      </w:r>
    </w:p>
    <w:p w:rsidR="00E74BCC" w:rsidRPr="00E74BCC" w:rsidRDefault="00E74BCC" w:rsidP="00E74BCC">
      <w:r>
        <w:t xml:space="preserve">You know what to do!  </w:t>
      </w:r>
      <w:r>
        <w:sym w:font="Wingdings" w:char="F04A"/>
      </w:r>
      <w:bookmarkStart w:id="0" w:name="_GoBack"/>
      <w:bookmarkEnd w:id="0"/>
    </w:p>
    <w:p w:rsidR="003E37AE" w:rsidRPr="003E37AE" w:rsidRDefault="003E37AE" w:rsidP="003E37AE">
      <w:pPr>
        <w:pStyle w:val="Header"/>
        <w:tabs>
          <w:tab w:val="clear" w:pos="4320"/>
          <w:tab w:val="clear" w:pos="8640"/>
        </w:tabs>
        <w:spacing w:after="120"/>
        <w:rPr>
          <w:rFonts w:cstheme="minorHAnsi"/>
          <w:szCs w:val="16"/>
        </w:rPr>
      </w:pPr>
    </w:p>
    <w:p w:rsidR="009150E5" w:rsidRPr="002B45F5" w:rsidRDefault="009150E5" w:rsidP="00C17C24">
      <w:pPr>
        <w:pStyle w:val="Header"/>
        <w:tabs>
          <w:tab w:val="clear" w:pos="4320"/>
          <w:tab w:val="clear" w:pos="8640"/>
        </w:tabs>
        <w:rPr>
          <w:rFonts w:cstheme="minorHAnsi"/>
          <w:szCs w:val="16"/>
        </w:rPr>
      </w:pPr>
    </w:p>
    <w:sectPr w:rsidR="009150E5" w:rsidRPr="002B45F5" w:rsidSect="008A7D0D">
      <w:headerReference w:type="default" r:id="rId18"/>
      <w:footerReference w:type="default" r:id="rId19"/>
      <w:headerReference w:type="first" r:id="rId20"/>
      <w:pgSz w:w="12240" w:h="15840"/>
      <w:pgMar w:top="1440" w:right="1800" w:bottom="117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74E" w:rsidRDefault="00C9174E">
      <w:r>
        <w:separator/>
      </w:r>
    </w:p>
  </w:endnote>
  <w:endnote w:type="continuationSeparator" w:id="0">
    <w:p w:rsidR="00C9174E" w:rsidRDefault="00C91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nk Free">
    <w:panose1 w:val="03080402000500000000"/>
    <w:charset w:val="00"/>
    <w:family w:val="script"/>
    <w:pitch w:val="variable"/>
    <w:sig w:usb0="80000003" w:usb1="00000000" w:usb2="00000000" w:usb3="00000000" w:csb0="00000001"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EF" w:rsidRPr="004C312B" w:rsidRDefault="009D72EF" w:rsidP="004C312B">
    <w:pPr>
      <w:pStyle w:val="Footer"/>
      <w:pBdr>
        <w:top w:val="single" w:sz="4" w:space="1" w:color="auto"/>
      </w:pBdr>
      <w:rPr>
        <w:rFonts w:ascii="Helvetica" w:hAnsi="Helvetica"/>
      </w:rPr>
    </w:pPr>
    <w:r>
      <w:rPr>
        <w:rFonts w:ascii="Helvetica" w:hAnsi="Helvetica"/>
      </w:rPr>
      <w:t>GDAPS1</w:t>
    </w:r>
    <w:r>
      <w:rPr>
        <w:rFonts w:ascii="Helvetica" w:hAnsi="Helvetica"/>
      </w:rPr>
      <w:tab/>
    </w:r>
    <w:r w:rsidRPr="00014A6E">
      <w:rPr>
        <w:rStyle w:val="PageNumber"/>
        <w:rFonts w:ascii="Helvetica" w:hAnsi="Helvetica"/>
      </w:rPr>
      <w:t xml:space="preserve">Page </w:t>
    </w:r>
    <w:r w:rsidRPr="00014A6E">
      <w:rPr>
        <w:rStyle w:val="PageNumber"/>
        <w:rFonts w:ascii="Helvetica" w:hAnsi="Helvetica"/>
      </w:rPr>
      <w:fldChar w:fldCharType="begin"/>
    </w:r>
    <w:r w:rsidRPr="00014A6E">
      <w:rPr>
        <w:rStyle w:val="PageNumber"/>
        <w:rFonts w:ascii="Helvetica" w:hAnsi="Helvetica"/>
      </w:rPr>
      <w:instrText xml:space="preserve"> PAGE </w:instrText>
    </w:r>
    <w:r w:rsidRPr="00014A6E">
      <w:rPr>
        <w:rStyle w:val="PageNumber"/>
        <w:rFonts w:ascii="Helvetica" w:hAnsi="Helvetica"/>
      </w:rPr>
      <w:fldChar w:fldCharType="separate"/>
    </w:r>
    <w:r w:rsidR="00524DB6">
      <w:rPr>
        <w:rStyle w:val="PageNumber"/>
        <w:rFonts w:ascii="Helvetica" w:hAnsi="Helvetica"/>
        <w:noProof/>
      </w:rPr>
      <w:t>19</w:t>
    </w:r>
    <w:r w:rsidRPr="00014A6E">
      <w:rPr>
        <w:rStyle w:val="PageNumber"/>
        <w:rFonts w:ascii="Helvetica" w:hAnsi="Helvetica"/>
      </w:rPr>
      <w:fldChar w:fldCharType="end"/>
    </w:r>
    <w:r w:rsidRPr="00014A6E">
      <w:rPr>
        <w:rStyle w:val="PageNumber"/>
        <w:rFonts w:ascii="Helvetica" w:hAnsi="Helvetica"/>
      </w:rPr>
      <w:t xml:space="preserve"> of </w:t>
    </w:r>
    <w:r w:rsidRPr="00014A6E">
      <w:rPr>
        <w:rStyle w:val="PageNumber"/>
        <w:rFonts w:ascii="Helvetica" w:hAnsi="Helvetica"/>
      </w:rPr>
      <w:fldChar w:fldCharType="begin"/>
    </w:r>
    <w:r w:rsidRPr="00014A6E">
      <w:rPr>
        <w:rStyle w:val="PageNumber"/>
        <w:rFonts w:ascii="Helvetica" w:hAnsi="Helvetica"/>
      </w:rPr>
      <w:instrText xml:space="preserve"> NUMPAGES </w:instrText>
    </w:r>
    <w:r w:rsidRPr="00014A6E">
      <w:rPr>
        <w:rStyle w:val="PageNumber"/>
        <w:rFonts w:ascii="Helvetica" w:hAnsi="Helvetica"/>
      </w:rPr>
      <w:fldChar w:fldCharType="separate"/>
    </w:r>
    <w:r w:rsidR="00524DB6">
      <w:rPr>
        <w:rStyle w:val="PageNumber"/>
        <w:rFonts w:ascii="Helvetica" w:hAnsi="Helvetica"/>
        <w:noProof/>
      </w:rPr>
      <w:t>20</w:t>
    </w:r>
    <w:r w:rsidRPr="00014A6E">
      <w:rPr>
        <w:rStyle w:val="PageNumber"/>
        <w:rFonts w:ascii="Helvetica" w:hAnsi="Helvetica"/>
      </w:rPr>
      <w:fldChar w:fldCharType="end"/>
    </w:r>
    <w:r>
      <w:rPr>
        <w:rStyle w:val="PageNumber"/>
        <w:rFonts w:ascii="Helvetica" w:hAnsi="Helvetica"/>
      </w:rPr>
      <w:tab/>
      <w:t>IGME 105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74E" w:rsidRDefault="00C9174E">
      <w:r>
        <w:separator/>
      </w:r>
    </w:p>
  </w:footnote>
  <w:footnote w:type="continuationSeparator" w:id="0">
    <w:p w:rsidR="00C9174E" w:rsidRDefault="00C917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30"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1818"/>
      <w:gridCol w:w="6912"/>
    </w:tblGrid>
    <w:tr w:rsidR="009D72EF" w:rsidTr="004C312B">
      <w:trPr>
        <w:jc w:val="center"/>
      </w:trPr>
      <w:tc>
        <w:tcPr>
          <w:tcW w:w="1818" w:type="dxa"/>
        </w:tcPr>
        <w:p w:rsidR="009D72EF" w:rsidRDefault="009D72EF" w:rsidP="004C312B">
          <w:pPr>
            <w:spacing w:before="120"/>
            <w:jc w:val="center"/>
            <w:rPr>
              <w:b/>
              <w:sz w:val="28"/>
            </w:rPr>
          </w:pPr>
          <w:r>
            <w:rPr>
              <w:rFonts w:ascii="New York" w:hAnsi="New York"/>
              <w:b/>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75pt;height:20.75pt" o:ole="" fillcolor="window">
                <v:imagedata r:id="rId1" o:title=""/>
              </v:shape>
              <o:OLEObject Type="Embed" ProgID="Word.Picture.8" ShapeID="_x0000_i1025" DrawAspect="Content" ObjectID="_1699832004" r:id="rId2"/>
            </w:object>
          </w:r>
        </w:p>
      </w:tc>
      <w:tc>
        <w:tcPr>
          <w:tcW w:w="6912" w:type="dxa"/>
        </w:tcPr>
        <w:p w:rsidR="009D72EF" w:rsidRPr="004C312B" w:rsidRDefault="009D72EF" w:rsidP="004C312B">
          <w:pPr>
            <w:pStyle w:val="Header"/>
            <w:jc w:val="center"/>
            <w:rPr>
              <w:rFonts w:ascii="Arial" w:hAnsi="Arial"/>
            </w:rPr>
          </w:pPr>
          <w:r w:rsidRPr="004C312B">
            <w:rPr>
              <w:rFonts w:ascii="Arial" w:hAnsi="Arial"/>
            </w:rPr>
            <w:t>Rochester Institute of Technology</w:t>
          </w:r>
        </w:p>
        <w:p w:rsidR="009D72EF" w:rsidRPr="004C312B" w:rsidRDefault="009D72EF" w:rsidP="004C312B">
          <w:pPr>
            <w:pStyle w:val="Header"/>
            <w:jc w:val="center"/>
            <w:rPr>
              <w:rFonts w:ascii="Arial" w:hAnsi="Arial"/>
            </w:rPr>
          </w:pPr>
          <w:smartTag w:uri="urn:schemas-microsoft-com:office:smarttags" w:element="place">
            <w:smartTag w:uri="urn:schemas-microsoft-com:office:smarttags" w:element="PlaceName">
              <w:r w:rsidRPr="004C312B">
                <w:rPr>
                  <w:rFonts w:ascii="Arial" w:hAnsi="Arial"/>
                </w:rPr>
                <w:t>Golisano</w:t>
              </w:r>
            </w:smartTag>
            <w:r w:rsidRPr="004C312B">
              <w:rPr>
                <w:rFonts w:ascii="Arial" w:hAnsi="Arial"/>
              </w:rPr>
              <w:t xml:space="preserve"> </w:t>
            </w:r>
            <w:smartTag w:uri="urn:schemas-microsoft-com:office:smarttags" w:element="PlaceType">
              <w:r w:rsidRPr="004C312B">
                <w:rPr>
                  <w:rFonts w:ascii="Arial" w:hAnsi="Arial"/>
                </w:rPr>
                <w:t>College</w:t>
              </w:r>
            </w:smartTag>
          </w:smartTag>
          <w:r w:rsidRPr="004C312B">
            <w:rPr>
              <w:rFonts w:ascii="Arial" w:hAnsi="Arial"/>
            </w:rPr>
            <w:t xml:space="preserve"> of Computing and Information Sciences</w:t>
          </w:r>
        </w:p>
        <w:p w:rsidR="009D72EF" w:rsidRPr="004C312B" w:rsidRDefault="009D72EF" w:rsidP="004C312B">
          <w:pPr>
            <w:pStyle w:val="Header"/>
            <w:jc w:val="center"/>
            <w:rPr>
              <w:rFonts w:ascii="Arial" w:hAnsi="Arial"/>
            </w:rPr>
          </w:pPr>
          <w:r>
            <w:rPr>
              <w:rFonts w:ascii="Arial" w:hAnsi="Arial" w:cs="Arial"/>
            </w:rPr>
            <w:t>Department of Interactive Games and Media</w:t>
          </w:r>
        </w:p>
      </w:tc>
    </w:tr>
  </w:tbl>
  <w:p w:rsidR="009D72EF" w:rsidRDefault="009D72E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865"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160"/>
      <w:gridCol w:w="6705"/>
    </w:tblGrid>
    <w:tr w:rsidR="009D72EF">
      <w:trPr>
        <w:jc w:val="center"/>
      </w:trPr>
      <w:tc>
        <w:tcPr>
          <w:tcW w:w="2160" w:type="dxa"/>
        </w:tcPr>
        <w:p w:rsidR="009D72EF" w:rsidRDefault="009D72EF">
          <w:pPr>
            <w:spacing w:before="120"/>
            <w:rPr>
              <w:b/>
              <w:sz w:val="28"/>
            </w:rPr>
          </w:pPr>
          <w:r>
            <w:rPr>
              <w:rFonts w:ascii="New York" w:hAnsi="New York"/>
              <w:b/>
            </w:rPr>
            <w:object w:dxaOrig="1471"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3.75pt;height:20.75pt" o:ole="" fillcolor="window">
                <v:imagedata r:id="rId1" o:title=""/>
              </v:shape>
              <o:OLEObject Type="Embed" ProgID="Word.Picture.8" ShapeID="_x0000_i1026" DrawAspect="Content" ObjectID="_1699832005" r:id="rId2"/>
            </w:object>
          </w:r>
        </w:p>
      </w:tc>
      <w:tc>
        <w:tcPr>
          <w:tcW w:w="6705" w:type="dxa"/>
        </w:tcPr>
        <w:p w:rsidR="009D72EF" w:rsidRDefault="009D72EF">
          <w:pPr>
            <w:pStyle w:val="Header"/>
          </w:pPr>
          <w:r>
            <w:t>Rochester Institute of Technology</w:t>
          </w:r>
        </w:p>
        <w:p w:rsidR="009D72EF" w:rsidRDefault="009D72EF">
          <w:pPr>
            <w:pStyle w:val="Header"/>
          </w:pPr>
          <w:smartTag w:uri="urn:schemas-microsoft-com:office:smarttags" w:element="place">
            <w:smartTag w:uri="urn:schemas-microsoft-com:office:smarttags" w:element="PlaceName">
              <w:r>
                <w:t>Golisano</w:t>
              </w:r>
            </w:smartTag>
            <w:r>
              <w:t xml:space="preserve"> </w:t>
            </w:r>
            <w:smartTag w:uri="urn:schemas-microsoft-com:office:smarttags" w:element="PlaceType">
              <w:r>
                <w:t>College</w:t>
              </w:r>
            </w:smartTag>
          </w:smartTag>
          <w:r>
            <w:t xml:space="preserve"> of Computing and Information Sciences</w:t>
          </w:r>
        </w:p>
        <w:p w:rsidR="009D72EF" w:rsidRDefault="009D72EF">
          <w:pPr>
            <w:pStyle w:val="Header"/>
          </w:pPr>
          <w:r>
            <w:tab/>
            <w:t>Department of Information Technology</w:t>
          </w:r>
          <w:r>
            <w:tab/>
          </w:r>
        </w:p>
      </w:tc>
    </w:tr>
  </w:tbl>
  <w:p w:rsidR="009D72EF" w:rsidRDefault="009D72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D12F7"/>
    <w:multiLevelType w:val="hybridMultilevel"/>
    <w:tmpl w:val="E34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53C9"/>
    <w:multiLevelType w:val="hybridMultilevel"/>
    <w:tmpl w:val="FE2C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279A5"/>
    <w:multiLevelType w:val="hybridMultilevel"/>
    <w:tmpl w:val="1E0C3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76B3F8A"/>
    <w:multiLevelType w:val="hybridMultilevel"/>
    <w:tmpl w:val="962C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94F8C"/>
    <w:multiLevelType w:val="hybridMultilevel"/>
    <w:tmpl w:val="EE3862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DB1DB4"/>
    <w:multiLevelType w:val="hybridMultilevel"/>
    <w:tmpl w:val="214E0C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423DA9"/>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7E60EC8"/>
    <w:multiLevelType w:val="hybridMultilevel"/>
    <w:tmpl w:val="65886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32E0E"/>
    <w:multiLevelType w:val="hybridMultilevel"/>
    <w:tmpl w:val="2F14A206"/>
    <w:lvl w:ilvl="0" w:tplc="04090003">
      <w:start w:val="1"/>
      <w:numFmt w:val="bullet"/>
      <w:lvlText w:val="o"/>
      <w:lvlJc w:val="left"/>
      <w:pPr>
        <w:tabs>
          <w:tab w:val="num" w:pos="1080"/>
        </w:tabs>
        <w:ind w:left="1080" w:hanging="360"/>
      </w:pPr>
      <w:rPr>
        <w:rFonts w:ascii="Courier New" w:hAnsi="Courier New" w:cs="Courier New" w:hint="default"/>
      </w:rPr>
    </w:lvl>
    <w:lvl w:ilvl="1" w:tplc="04090019">
      <w:start w:val="1"/>
      <w:numFmt w:val="lowerLetter"/>
      <w:lvlText w:val="%2."/>
      <w:lvlJc w:val="left"/>
      <w:pPr>
        <w:tabs>
          <w:tab w:val="num" w:pos="1800"/>
        </w:tabs>
        <w:ind w:left="1800" w:hanging="360"/>
      </w:pPr>
    </w:lvl>
    <w:lvl w:ilvl="2" w:tplc="0409000F">
      <w:start w:val="1"/>
      <w:numFmt w:val="decimal"/>
      <w:lvlText w:val="%3."/>
      <w:lvlJc w:val="left"/>
      <w:pPr>
        <w:tabs>
          <w:tab w:val="num" w:pos="2700"/>
        </w:tabs>
        <w:ind w:left="2700" w:hanging="36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B093174"/>
    <w:multiLevelType w:val="hybridMultilevel"/>
    <w:tmpl w:val="EB967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69C"/>
    <w:multiLevelType w:val="hybridMultilevel"/>
    <w:tmpl w:val="B94E73A6"/>
    <w:lvl w:ilvl="0" w:tplc="0409000F">
      <w:start w:val="1"/>
      <w:numFmt w:val="decimal"/>
      <w:lvlText w:val="%1."/>
      <w:lvlJc w:val="left"/>
      <w:pPr>
        <w:tabs>
          <w:tab w:val="num" w:pos="360"/>
        </w:tabs>
        <w:ind w:left="360" w:hanging="360"/>
      </w:pPr>
      <w:rPr>
        <w:rFonts w:hint="default"/>
      </w:rPr>
    </w:lvl>
    <w:lvl w:ilvl="1" w:tplc="48E86B1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3C836BA"/>
    <w:multiLevelType w:val="multilevel"/>
    <w:tmpl w:val="BCE4F8A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4CF3857"/>
    <w:multiLevelType w:val="hybridMultilevel"/>
    <w:tmpl w:val="6520DC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8C92855"/>
    <w:multiLevelType w:val="hybridMultilevel"/>
    <w:tmpl w:val="0E08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722DA"/>
    <w:multiLevelType w:val="hybridMultilevel"/>
    <w:tmpl w:val="75DAA6D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5" w15:restartNumberingAfterBreak="0">
    <w:nsid w:val="3DF21EB0"/>
    <w:multiLevelType w:val="multilevel"/>
    <w:tmpl w:val="9FBA488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97136F3"/>
    <w:multiLevelType w:val="hybridMultilevel"/>
    <w:tmpl w:val="7EC83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FF51AB"/>
    <w:multiLevelType w:val="hybridMultilevel"/>
    <w:tmpl w:val="C8EED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B04137A"/>
    <w:multiLevelType w:val="hybridMultilevel"/>
    <w:tmpl w:val="C862C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FD445D"/>
    <w:multiLevelType w:val="hybridMultilevel"/>
    <w:tmpl w:val="BCE4F8A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54CA175F"/>
    <w:multiLevelType w:val="hybridMultilevel"/>
    <w:tmpl w:val="778A4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70B6251"/>
    <w:multiLevelType w:val="hybridMultilevel"/>
    <w:tmpl w:val="142AF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222D4E"/>
    <w:multiLevelType w:val="hybridMultilevel"/>
    <w:tmpl w:val="8A5E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B0A75"/>
    <w:multiLevelType w:val="hybridMultilevel"/>
    <w:tmpl w:val="4F9E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034121"/>
    <w:multiLevelType w:val="hybridMultilevel"/>
    <w:tmpl w:val="8356FA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7C678A"/>
    <w:multiLevelType w:val="multilevel"/>
    <w:tmpl w:val="6EDA12A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7CAE60C5"/>
    <w:multiLevelType w:val="hybridMultilevel"/>
    <w:tmpl w:val="6268C1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CF51288"/>
    <w:multiLevelType w:val="hybridMultilevel"/>
    <w:tmpl w:val="428C7880"/>
    <w:lvl w:ilvl="0" w:tplc="43A6ABA6">
      <w:start w:val="1"/>
      <w:numFmt w:val="bullet"/>
      <w:lvlText w:val="a"/>
      <w:lvlJc w:val="left"/>
      <w:pPr>
        <w:ind w:left="720" w:hanging="360"/>
      </w:pPr>
      <w:rPr>
        <w:rFonts w:ascii="Wingdings 3" w:hAnsi="Wingdings 3"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A02EED"/>
    <w:multiLevelType w:val="hybridMultilevel"/>
    <w:tmpl w:val="EF20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6C23D7"/>
    <w:multiLevelType w:val="hybridMultilevel"/>
    <w:tmpl w:val="3AB6DA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FDD0832"/>
    <w:multiLevelType w:val="hybridMultilevel"/>
    <w:tmpl w:val="33721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15"/>
  </w:num>
  <w:num w:numId="4">
    <w:abstractNumId w:val="6"/>
  </w:num>
  <w:num w:numId="5">
    <w:abstractNumId w:val="10"/>
  </w:num>
  <w:num w:numId="6">
    <w:abstractNumId w:val="29"/>
  </w:num>
  <w:num w:numId="7">
    <w:abstractNumId w:val="20"/>
  </w:num>
  <w:num w:numId="8">
    <w:abstractNumId w:val="4"/>
  </w:num>
  <w:num w:numId="9">
    <w:abstractNumId w:val="26"/>
  </w:num>
  <w:num w:numId="10">
    <w:abstractNumId w:val="2"/>
  </w:num>
  <w:num w:numId="11">
    <w:abstractNumId w:val="25"/>
  </w:num>
  <w:num w:numId="12">
    <w:abstractNumId w:val="19"/>
  </w:num>
  <w:num w:numId="13">
    <w:abstractNumId w:val="11"/>
  </w:num>
  <w:num w:numId="14">
    <w:abstractNumId w:val="17"/>
  </w:num>
  <w:num w:numId="15">
    <w:abstractNumId w:val="12"/>
  </w:num>
  <w:num w:numId="16">
    <w:abstractNumId w:val="5"/>
  </w:num>
  <w:num w:numId="17">
    <w:abstractNumId w:val="8"/>
  </w:num>
  <w:num w:numId="18">
    <w:abstractNumId w:val="30"/>
  </w:num>
  <w:num w:numId="19">
    <w:abstractNumId w:val="9"/>
  </w:num>
  <w:num w:numId="20">
    <w:abstractNumId w:val="7"/>
  </w:num>
  <w:num w:numId="21">
    <w:abstractNumId w:val="16"/>
  </w:num>
  <w:num w:numId="22">
    <w:abstractNumId w:val="18"/>
  </w:num>
  <w:num w:numId="23">
    <w:abstractNumId w:val="14"/>
  </w:num>
  <w:num w:numId="24">
    <w:abstractNumId w:val="0"/>
  </w:num>
  <w:num w:numId="25">
    <w:abstractNumId w:val="22"/>
  </w:num>
  <w:num w:numId="26">
    <w:abstractNumId w:val="23"/>
  </w:num>
  <w:num w:numId="27">
    <w:abstractNumId w:val="28"/>
  </w:num>
  <w:num w:numId="28">
    <w:abstractNumId w:val="1"/>
  </w:num>
  <w:num w:numId="29">
    <w:abstractNumId w:val="27"/>
  </w:num>
  <w:num w:numId="30">
    <w:abstractNumId w:val="3"/>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en-US" w:vendorID="64" w:dllVersion="131077" w:nlCheck="1" w:checkStyle="1"/>
  <w:activeWritingStyle w:appName="MSWord" w:lang="en-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F0"/>
    <w:rsid w:val="00003910"/>
    <w:rsid w:val="0001291A"/>
    <w:rsid w:val="00025721"/>
    <w:rsid w:val="00040442"/>
    <w:rsid w:val="000471C0"/>
    <w:rsid w:val="0006163E"/>
    <w:rsid w:val="00063D1A"/>
    <w:rsid w:val="00081299"/>
    <w:rsid w:val="000934E1"/>
    <w:rsid w:val="00096C6F"/>
    <w:rsid w:val="000B000C"/>
    <w:rsid w:val="000B514C"/>
    <w:rsid w:val="000D1511"/>
    <w:rsid w:val="000D7AC1"/>
    <w:rsid w:val="000E4A68"/>
    <w:rsid w:val="000F0A49"/>
    <w:rsid w:val="00104B2E"/>
    <w:rsid w:val="00123F09"/>
    <w:rsid w:val="0012633D"/>
    <w:rsid w:val="00131033"/>
    <w:rsid w:val="00131F54"/>
    <w:rsid w:val="00144E13"/>
    <w:rsid w:val="0014618B"/>
    <w:rsid w:val="001745AA"/>
    <w:rsid w:val="00177326"/>
    <w:rsid w:val="00181B1D"/>
    <w:rsid w:val="00182B98"/>
    <w:rsid w:val="001926B1"/>
    <w:rsid w:val="001954C5"/>
    <w:rsid w:val="001A3ECE"/>
    <w:rsid w:val="001B0831"/>
    <w:rsid w:val="001C19D6"/>
    <w:rsid w:val="001D4366"/>
    <w:rsid w:val="001D49F1"/>
    <w:rsid w:val="001D76C9"/>
    <w:rsid w:val="001E0E0C"/>
    <w:rsid w:val="001E1858"/>
    <w:rsid w:val="001F27CC"/>
    <w:rsid w:val="001F46C5"/>
    <w:rsid w:val="002035AF"/>
    <w:rsid w:val="00203972"/>
    <w:rsid w:val="00205076"/>
    <w:rsid w:val="00210B5A"/>
    <w:rsid w:val="002137CA"/>
    <w:rsid w:val="00213A26"/>
    <w:rsid w:val="00216798"/>
    <w:rsid w:val="00217062"/>
    <w:rsid w:val="00217677"/>
    <w:rsid w:val="00224851"/>
    <w:rsid w:val="00240A68"/>
    <w:rsid w:val="0024660F"/>
    <w:rsid w:val="00250C62"/>
    <w:rsid w:val="00256030"/>
    <w:rsid w:val="00282A71"/>
    <w:rsid w:val="002853B8"/>
    <w:rsid w:val="00292217"/>
    <w:rsid w:val="002926AC"/>
    <w:rsid w:val="002A1492"/>
    <w:rsid w:val="002B45F5"/>
    <w:rsid w:val="002B6226"/>
    <w:rsid w:val="002C6D44"/>
    <w:rsid w:val="002D1896"/>
    <w:rsid w:val="002D4D04"/>
    <w:rsid w:val="002D590C"/>
    <w:rsid w:val="002D6249"/>
    <w:rsid w:val="002E42D7"/>
    <w:rsid w:val="002E5779"/>
    <w:rsid w:val="003152DE"/>
    <w:rsid w:val="00322D90"/>
    <w:rsid w:val="00332B86"/>
    <w:rsid w:val="00334911"/>
    <w:rsid w:val="0033495D"/>
    <w:rsid w:val="00360563"/>
    <w:rsid w:val="003636CE"/>
    <w:rsid w:val="00365A6F"/>
    <w:rsid w:val="00370C6B"/>
    <w:rsid w:val="00372D4A"/>
    <w:rsid w:val="00392A8A"/>
    <w:rsid w:val="003E37AE"/>
    <w:rsid w:val="003E7B65"/>
    <w:rsid w:val="00401635"/>
    <w:rsid w:val="004157F4"/>
    <w:rsid w:val="00417B12"/>
    <w:rsid w:val="00421814"/>
    <w:rsid w:val="00427510"/>
    <w:rsid w:val="00435170"/>
    <w:rsid w:val="00442B14"/>
    <w:rsid w:val="00442F4D"/>
    <w:rsid w:val="00447E81"/>
    <w:rsid w:val="0045572E"/>
    <w:rsid w:val="00474F67"/>
    <w:rsid w:val="00476022"/>
    <w:rsid w:val="0047797D"/>
    <w:rsid w:val="00485B4D"/>
    <w:rsid w:val="00486D23"/>
    <w:rsid w:val="00493277"/>
    <w:rsid w:val="004B7592"/>
    <w:rsid w:val="004B7B62"/>
    <w:rsid w:val="004C083B"/>
    <w:rsid w:val="004C312B"/>
    <w:rsid w:val="004C6E88"/>
    <w:rsid w:val="004D752D"/>
    <w:rsid w:val="004E2D86"/>
    <w:rsid w:val="004E45E4"/>
    <w:rsid w:val="00501700"/>
    <w:rsid w:val="00505253"/>
    <w:rsid w:val="005145EC"/>
    <w:rsid w:val="00521960"/>
    <w:rsid w:val="00524DB6"/>
    <w:rsid w:val="00534E74"/>
    <w:rsid w:val="005424EE"/>
    <w:rsid w:val="00543348"/>
    <w:rsid w:val="005434EC"/>
    <w:rsid w:val="00546185"/>
    <w:rsid w:val="00574327"/>
    <w:rsid w:val="00577DC6"/>
    <w:rsid w:val="00584646"/>
    <w:rsid w:val="00585220"/>
    <w:rsid w:val="005A0DBD"/>
    <w:rsid w:val="005A2BBD"/>
    <w:rsid w:val="005A3AD1"/>
    <w:rsid w:val="005A7D44"/>
    <w:rsid w:val="005B32CB"/>
    <w:rsid w:val="005B5A19"/>
    <w:rsid w:val="005B7063"/>
    <w:rsid w:val="005C0A7D"/>
    <w:rsid w:val="005C1218"/>
    <w:rsid w:val="005C3F20"/>
    <w:rsid w:val="005C5A14"/>
    <w:rsid w:val="005C5D2C"/>
    <w:rsid w:val="005D4E4C"/>
    <w:rsid w:val="005D7FE6"/>
    <w:rsid w:val="005F0205"/>
    <w:rsid w:val="005F32C5"/>
    <w:rsid w:val="005F5AB8"/>
    <w:rsid w:val="00610D9B"/>
    <w:rsid w:val="00611BF2"/>
    <w:rsid w:val="006239C2"/>
    <w:rsid w:val="006246F5"/>
    <w:rsid w:val="00631CAE"/>
    <w:rsid w:val="00637357"/>
    <w:rsid w:val="00642D67"/>
    <w:rsid w:val="00655749"/>
    <w:rsid w:val="00662895"/>
    <w:rsid w:val="00664A01"/>
    <w:rsid w:val="0066731C"/>
    <w:rsid w:val="00670DB6"/>
    <w:rsid w:val="00673D47"/>
    <w:rsid w:val="00683613"/>
    <w:rsid w:val="0068719E"/>
    <w:rsid w:val="006A16FD"/>
    <w:rsid w:val="006A3315"/>
    <w:rsid w:val="006B5CD5"/>
    <w:rsid w:val="006C3AC2"/>
    <w:rsid w:val="006D03F0"/>
    <w:rsid w:val="006D7E41"/>
    <w:rsid w:val="006E5330"/>
    <w:rsid w:val="006F0240"/>
    <w:rsid w:val="007406DA"/>
    <w:rsid w:val="00741546"/>
    <w:rsid w:val="007548D2"/>
    <w:rsid w:val="00760BE2"/>
    <w:rsid w:val="007766BC"/>
    <w:rsid w:val="00777819"/>
    <w:rsid w:val="007939CB"/>
    <w:rsid w:val="00797AB5"/>
    <w:rsid w:val="007A0D4F"/>
    <w:rsid w:val="007B21A0"/>
    <w:rsid w:val="007C2EE0"/>
    <w:rsid w:val="007C5F82"/>
    <w:rsid w:val="007C7B83"/>
    <w:rsid w:val="007D65C2"/>
    <w:rsid w:val="007E5EC2"/>
    <w:rsid w:val="007F2702"/>
    <w:rsid w:val="008152B1"/>
    <w:rsid w:val="008305CE"/>
    <w:rsid w:val="008445C2"/>
    <w:rsid w:val="00846F6C"/>
    <w:rsid w:val="00860E0B"/>
    <w:rsid w:val="00862E21"/>
    <w:rsid w:val="00866740"/>
    <w:rsid w:val="00877C85"/>
    <w:rsid w:val="00881BBC"/>
    <w:rsid w:val="008A476C"/>
    <w:rsid w:val="008A6B95"/>
    <w:rsid w:val="008A7D0D"/>
    <w:rsid w:val="008B321C"/>
    <w:rsid w:val="008B328F"/>
    <w:rsid w:val="008B6AFB"/>
    <w:rsid w:val="008D2E3A"/>
    <w:rsid w:val="008D4A90"/>
    <w:rsid w:val="008D6F25"/>
    <w:rsid w:val="008D7E23"/>
    <w:rsid w:val="008E5742"/>
    <w:rsid w:val="008F74E3"/>
    <w:rsid w:val="009150E5"/>
    <w:rsid w:val="00927FF7"/>
    <w:rsid w:val="00937573"/>
    <w:rsid w:val="0094025A"/>
    <w:rsid w:val="00942297"/>
    <w:rsid w:val="009446FB"/>
    <w:rsid w:val="00950859"/>
    <w:rsid w:val="009556F4"/>
    <w:rsid w:val="009677FE"/>
    <w:rsid w:val="00974D6E"/>
    <w:rsid w:val="009850CE"/>
    <w:rsid w:val="00987774"/>
    <w:rsid w:val="0099092F"/>
    <w:rsid w:val="00992E51"/>
    <w:rsid w:val="009A2966"/>
    <w:rsid w:val="009B0DD3"/>
    <w:rsid w:val="009B1F28"/>
    <w:rsid w:val="009B52A5"/>
    <w:rsid w:val="009C7C1D"/>
    <w:rsid w:val="009D3D2A"/>
    <w:rsid w:val="009D599E"/>
    <w:rsid w:val="009D72EF"/>
    <w:rsid w:val="009F6105"/>
    <w:rsid w:val="00A024DE"/>
    <w:rsid w:val="00A24759"/>
    <w:rsid w:val="00A271A4"/>
    <w:rsid w:val="00A27419"/>
    <w:rsid w:val="00A33C5C"/>
    <w:rsid w:val="00A3680D"/>
    <w:rsid w:val="00A5096A"/>
    <w:rsid w:val="00A53F00"/>
    <w:rsid w:val="00A577A7"/>
    <w:rsid w:val="00A63319"/>
    <w:rsid w:val="00A7576F"/>
    <w:rsid w:val="00A802BA"/>
    <w:rsid w:val="00A84CC3"/>
    <w:rsid w:val="00AA4271"/>
    <w:rsid w:val="00AA51B6"/>
    <w:rsid w:val="00AB1356"/>
    <w:rsid w:val="00AB2F2B"/>
    <w:rsid w:val="00AB48AA"/>
    <w:rsid w:val="00AB4FE8"/>
    <w:rsid w:val="00AB7CA8"/>
    <w:rsid w:val="00AD41AA"/>
    <w:rsid w:val="00AD6015"/>
    <w:rsid w:val="00AE6103"/>
    <w:rsid w:val="00AE7AB1"/>
    <w:rsid w:val="00AF24A6"/>
    <w:rsid w:val="00AF3659"/>
    <w:rsid w:val="00AF7322"/>
    <w:rsid w:val="00B0486B"/>
    <w:rsid w:val="00B14DA4"/>
    <w:rsid w:val="00B243C9"/>
    <w:rsid w:val="00B249C5"/>
    <w:rsid w:val="00B3620F"/>
    <w:rsid w:val="00B41D4F"/>
    <w:rsid w:val="00B42C1F"/>
    <w:rsid w:val="00B45F3F"/>
    <w:rsid w:val="00B5663E"/>
    <w:rsid w:val="00B640CD"/>
    <w:rsid w:val="00B6728A"/>
    <w:rsid w:val="00B83293"/>
    <w:rsid w:val="00B96BF5"/>
    <w:rsid w:val="00BB29A5"/>
    <w:rsid w:val="00BD62AB"/>
    <w:rsid w:val="00BF061D"/>
    <w:rsid w:val="00BF7411"/>
    <w:rsid w:val="00C03BD4"/>
    <w:rsid w:val="00C17C24"/>
    <w:rsid w:val="00C363CD"/>
    <w:rsid w:val="00C46209"/>
    <w:rsid w:val="00C613A1"/>
    <w:rsid w:val="00C66B89"/>
    <w:rsid w:val="00C7235A"/>
    <w:rsid w:val="00C75C17"/>
    <w:rsid w:val="00C86ABC"/>
    <w:rsid w:val="00C86B51"/>
    <w:rsid w:val="00C87704"/>
    <w:rsid w:val="00C9174E"/>
    <w:rsid w:val="00C932F6"/>
    <w:rsid w:val="00CA3D86"/>
    <w:rsid w:val="00CC271F"/>
    <w:rsid w:val="00CC679E"/>
    <w:rsid w:val="00CC6FC8"/>
    <w:rsid w:val="00CD0501"/>
    <w:rsid w:val="00CD3A85"/>
    <w:rsid w:val="00CD744B"/>
    <w:rsid w:val="00CF66B2"/>
    <w:rsid w:val="00D047F1"/>
    <w:rsid w:val="00D07FF3"/>
    <w:rsid w:val="00D1487D"/>
    <w:rsid w:val="00D21645"/>
    <w:rsid w:val="00D27F56"/>
    <w:rsid w:val="00D30FEA"/>
    <w:rsid w:val="00D36D20"/>
    <w:rsid w:val="00D43D92"/>
    <w:rsid w:val="00D451EB"/>
    <w:rsid w:val="00D57D3C"/>
    <w:rsid w:val="00D63D8F"/>
    <w:rsid w:val="00D70064"/>
    <w:rsid w:val="00D77174"/>
    <w:rsid w:val="00D83456"/>
    <w:rsid w:val="00D87790"/>
    <w:rsid w:val="00D92C17"/>
    <w:rsid w:val="00DA45B4"/>
    <w:rsid w:val="00DB2D22"/>
    <w:rsid w:val="00DC06CD"/>
    <w:rsid w:val="00DC1D34"/>
    <w:rsid w:val="00DC7B05"/>
    <w:rsid w:val="00DD041F"/>
    <w:rsid w:val="00DD58F8"/>
    <w:rsid w:val="00DE74D3"/>
    <w:rsid w:val="00E04B0C"/>
    <w:rsid w:val="00E55B02"/>
    <w:rsid w:val="00E60349"/>
    <w:rsid w:val="00E60951"/>
    <w:rsid w:val="00E6618C"/>
    <w:rsid w:val="00E72EF9"/>
    <w:rsid w:val="00E74BCC"/>
    <w:rsid w:val="00E82EFC"/>
    <w:rsid w:val="00E85E14"/>
    <w:rsid w:val="00E87558"/>
    <w:rsid w:val="00E87EDC"/>
    <w:rsid w:val="00EB1B15"/>
    <w:rsid w:val="00EC1A5B"/>
    <w:rsid w:val="00EC2836"/>
    <w:rsid w:val="00EE043F"/>
    <w:rsid w:val="00EE5CEC"/>
    <w:rsid w:val="00EE62FC"/>
    <w:rsid w:val="00EF48AE"/>
    <w:rsid w:val="00F04C42"/>
    <w:rsid w:val="00F065D9"/>
    <w:rsid w:val="00F34094"/>
    <w:rsid w:val="00F3656D"/>
    <w:rsid w:val="00F44130"/>
    <w:rsid w:val="00F513DF"/>
    <w:rsid w:val="00F52FB0"/>
    <w:rsid w:val="00F54262"/>
    <w:rsid w:val="00F61058"/>
    <w:rsid w:val="00F666E4"/>
    <w:rsid w:val="00F66A73"/>
    <w:rsid w:val="00F67913"/>
    <w:rsid w:val="00F73019"/>
    <w:rsid w:val="00F821ED"/>
    <w:rsid w:val="00F82E0D"/>
    <w:rsid w:val="00F83FAA"/>
    <w:rsid w:val="00FB1C23"/>
    <w:rsid w:val="00FB4D1D"/>
    <w:rsid w:val="00FC2493"/>
    <w:rsid w:val="00FC2E4E"/>
    <w:rsid w:val="00FC41AF"/>
    <w:rsid w:val="00FC69B2"/>
    <w:rsid w:val="00FD52CA"/>
    <w:rsid w:val="00FE00C8"/>
    <w:rsid w:val="00FE4B64"/>
    <w:rsid w:val="00FE5195"/>
    <w:rsid w:val="00FE786C"/>
    <w:rsid w:val="00FF1B85"/>
    <w:rsid w:val="00FF1FA0"/>
    <w:rsid w:val="00FF6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docId w15:val="{6FD45F5E-1321-445A-A526-3841FA4FE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FB0"/>
    <w:rPr>
      <w:rFonts w:asciiTheme="minorHAnsi" w:hAnsiTheme="minorHAnsi"/>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opicheading">
    <w:name w:val="Topic heading"/>
    <w:basedOn w:val="Normal"/>
    <w:pPr>
      <w:shd w:val="clear" w:color="auto" w:fill="000000"/>
      <w:jc w:val="right"/>
    </w:pPr>
    <w:rPr>
      <w:rFonts w:ascii="Helvetica" w:hAnsi="Helvetica"/>
      <w:color w:val="FFFFFF"/>
    </w:rPr>
  </w:style>
  <w:style w:type="paragraph" w:customStyle="1" w:styleId="SectionHeading">
    <w:name w:val="Section Heading"/>
    <w:basedOn w:val="Normal"/>
    <w:next w:val="LabNormal"/>
    <w:pPr>
      <w:keepNext/>
      <w:shd w:val="pct30" w:color="auto" w:fill="FFFFFF"/>
      <w:jc w:val="right"/>
    </w:pPr>
    <w:rPr>
      <w:rFonts w:ascii="Helvetica" w:hAnsi="Helvetica"/>
    </w:rPr>
  </w:style>
  <w:style w:type="paragraph" w:customStyle="1" w:styleId="LabNormal">
    <w:name w:val="Lab Normal"/>
    <w:basedOn w:val="Normal"/>
    <w:rPr>
      <w:rFonts w:ascii="Helvetica" w:hAnsi="Helvetica"/>
      <w:sz w:val="20"/>
    </w:rPr>
  </w:style>
  <w:style w:type="table" w:styleId="TableGrid">
    <w:name w:val="Table Grid"/>
    <w:basedOn w:val="TableNormal"/>
    <w:rsid w:val="004E45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217062"/>
    <w:rPr>
      <w:color w:val="0000FF"/>
      <w:u w:val="single"/>
    </w:rPr>
  </w:style>
  <w:style w:type="paragraph" w:styleId="NormalWeb">
    <w:name w:val="Normal (Web)"/>
    <w:basedOn w:val="Normal"/>
    <w:rsid w:val="001D76C9"/>
    <w:pPr>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rsid w:val="004C6E88"/>
    <w:rPr>
      <w:rFonts w:ascii="Tahoma" w:hAnsi="Tahoma" w:cs="Tahoma"/>
      <w:sz w:val="16"/>
      <w:szCs w:val="16"/>
    </w:rPr>
  </w:style>
  <w:style w:type="character" w:customStyle="1" w:styleId="BalloonTextChar">
    <w:name w:val="Balloon Text Char"/>
    <w:link w:val="BalloonText"/>
    <w:rsid w:val="004C6E88"/>
    <w:rPr>
      <w:rFonts w:ascii="Tahoma" w:hAnsi="Tahoma" w:cs="Tahoma"/>
      <w:sz w:val="16"/>
      <w:szCs w:val="16"/>
    </w:rPr>
  </w:style>
  <w:style w:type="paragraph" w:styleId="ListParagraph">
    <w:name w:val="List Paragraph"/>
    <w:basedOn w:val="Normal"/>
    <w:uiPriority w:val="34"/>
    <w:qFormat/>
    <w:rsid w:val="00B42C1F"/>
    <w:pPr>
      <w:ind w:left="720"/>
      <w:contextualSpacing/>
    </w:pPr>
  </w:style>
  <w:style w:type="character" w:customStyle="1" w:styleId="Heading2Char">
    <w:name w:val="Heading 2 Char"/>
    <w:link w:val="Heading2"/>
    <w:rsid w:val="00F52FB0"/>
    <w:rPr>
      <w:rFonts w:ascii="Arial" w:hAnsi="Arial" w:cs="Arial"/>
      <w:b/>
      <w:bCs/>
      <w:i/>
      <w:iCs/>
      <w:sz w:val="28"/>
      <w:szCs w:val="28"/>
    </w:rPr>
  </w:style>
  <w:style w:type="paragraph" w:customStyle="1" w:styleId="Code">
    <w:name w:val="Code"/>
    <w:basedOn w:val="Normal"/>
    <w:link w:val="CodeChar"/>
    <w:qFormat/>
    <w:rsid w:val="0012633D"/>
    <w:rPr>
      <w:rFonts w:ascii="Consolas" w:hAnsi="Consolas" w:cs="Consolas"/>
      <w:sz w:val="20"/>
    </w:rPr>
  </w:style>
  <w:style w:type="character" w:styleId="Emphasis">
    <w:name w:val="Emphasis"/>
    <w:basedOn w:val="DefaultParagraphFont"/>
    <w:qFormat/>
    <w:rsid w:val="0012633D"/>
    <w:rPr>
      <w:i/>
      <w:iCs/>
    </w:rPr>
  </w:style>
  <w:style w:type="character" w:customStyle="1" w:styleId="CodeChar">
    <w:name w:val="Code Char"/>
    <w:basedOn w:val="DefaultParagraphFont"/>
    <w:link w:val="Code"/>
    <w:rsid w:val="0012633D"/>
    <w:rPr>
      <w:rFonts w:ascii="Consolas" w:hAnsi="Consolas" w:cs="Consolas"/>
    </w:rPr>
  </w:style>
  <w:style w:type="character" w:styleId="SubtleEmphasis">
    <w:name w:val="Subtle Emphasis"/>
    <w:basedOn w:val="DefaultParagraphFont"/>
    <w:uiPriority w:val="19"/>
    <w:qFormat/>
    <w:rsid w:val="009C7C1D"/>
    <w:rPr>
      <w:i/>
      <w:iCs/>
      <w:color w:val="404040" w:themeColor="text1" w:themeTint="BF"/>
    </w:rPr>
  </w:style>
  <w:style w:type="paragraph" w:styleId="Title">
    <w:name w:val="Title"/>
    <w:basedOn w:val="Normal"/>
    <w:next w:val="Normal"/>
    <w:link w:val="TitleChar"/>
    <w:qFormat/>
    <w:rsid w:val="00A2475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2475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5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microsoft.com/en-us/dotnet/api/system.environment.exit?view=net-6.0#remarks"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1.wmf"/></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Java%20Development\In%20Class%20Exercises\Inclass%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Inclass Template 2.dot</Template>
  <TotalTime>404</TotalTime>
  <Pages>1</Pages>
  <Words>3409</Words>
  <Characters>19433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In-Class Exercise</vt:lpstr>
    </vt:vector>
  </TitlesOfParts>
  <Company>RIT</Company>
  <LinksUpToDate>false</LinksUpToDate>
  <CharactersWithSpaces>22797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In-Class Exercise</dc:title>
  <dc:creator>Keith Whittington</dc:creator>
  <cp:lastModifiedBy>Microsoft account</cp:lastModifiedBy>
  <cp:revision>172</cp:revision>
  <cp:lastPrinted>2021-12-01T07:42:00Z</cp:lastPrinted>
  <dcterms:created xsi:type="dcterms:W3CDTF">2013-10-21T11:32:00Z</dcterms:created>
  <dcterms:modified xsi:type="dcterms:W3CDTF">2021-12-01T07:43:00Z</dcterms:modified>
</cp:coreProperties>
</file>